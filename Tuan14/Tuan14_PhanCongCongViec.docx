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37E2" w:rsidRPr="005B7EDF" w:rsidRDefault="005B7EDF" w:rsidP="005B7EDF">
      <w:pPr>
        <w:pStyle w:val="Heading1"/>
        <w:rPr>
          <w:lang w:val="en-US"/>
        </w:rPr>
      </w:pPr>
      <w:r>
        <w:rPr>
          <w:lang w:val="en-US"/>
        </w:rPr>
        <w:t>Tiến Độ Công Việc Đồ Án 1</w:t>
      </w:r>
    </w:p>
    <w:p w:rsidR="005B7EDF" w:rsidRPr="005B7EDF" w:rsidRDefault="005B7EDF" w:rsidP="005B7EDF">
      <w:pPr>
        <w:rPr>
          <w:lang w:val="en-US"/>
        </w:rPr>
      </w:pPr>
      <w:r>
        <w:rPr>
          <w:lang w:val="en-US"/>
        </w:rPr>
        <w:t>Tuần 1</w:t>
      </w:r>
      <w:r w:rsidR="00E478F6">
        <w:rPr>
          <w:lang w:val="en-US"/>
        </w:rPr>
        <w:t>4</w:t>
      </w:r>
      <w:bookmarkStart w:id="0" w:name="_GoBack"/>
      <w:bookmarkEnd w:id="0"/>
    </w:p>
    <w:p w:rsidR="005B7EDF" w:rsidRPr="005B7EDF" w:rsidRDefault="005B7EDF" w:rsidP="005B7EDF">
      <w:pPr>
        <w:pStyle w:val="Caption"/>
        <w:keepNext/>
        <w:jc w:val="center"/>
        <w:rPr>
          <w:i/>
        </w:rPr>
      </w:pPr>
      <w:r>
        <w:t xml:space="preserve">Bảng </w:t>
      </w:r>
      <w:r>
        <w:fldChar w:fldCharType="begin"/>
      </w:r>
      <w:r>
        <w:instrText xml:space="preserve"> SEQ Bảng \* ARABIC </w:instrText>
      </w:r>
      <w:r>
        <w:fldChar w:fldCharType="separate"/>
      </w:r>
      <w:r w:rsidR="0066057D">
        <w:rPr>
          <w:noProof/>
        </w:rPr>
        <w:t>1</w:t>
      </w:r>
      <w:r>
        <w:fldChar w:fldCharType="end"/>
      </w:r>
      <w:r>
        <w:rPr>
          <w:lang w:val="en-US"/>
        </w:rPr>
        <w:t xml:space="preserve"> Phân Nhóm Đồ Án 1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22"/>
        <w:gridCol w:w="2665"/>
        <w:gridCol w:w="920"/>
        <w:gridCol w:w="5043"/>
      </w:tblGrid>
      <w:tr w:rsidR="005B7EDF" w:rsidTr="005B7EDF">
        <w:tc>
          <w:tcPr>
            <w:tcW w:w="386" w:type="pct"/>
          </w:tcPr>
          <w:p w:rsidR="005B7EDF" w:rsidRPr="005B7EDF" w:rsidRDefault="005B7EDF" w:rsidP="005042C5">
            <w:pPr>
              <w:rPr>
                <w:lang w:val="en-US"/>
              </w:rPr>
            </w:pPr>
            <w:r>
              <w:rPr>
                <w:lang w:val="en-US"/>
              </w:rPr>
              <w:t>STT</w:t>
            </w:r>
          </w:p>
        </w:tc>
        <w:tc>
          <w:tcPr>
            <w:tcW w:w="1425" w:type="pct"/>
          </w:tcPr>
          <w:p w:rsidR="005B7EDF" w:rsidRPr="005B7EDF" w:rsidRDefault="005B7EDF" w:rsidP="005042C5">
            <w:pPr>
              <w:rPr>
                <w:lang w:val="en-US"/>
              </w:rPr>
            </w:pPr>
            <w:r>
              <w:rPr>
                <w:lang w:val="en-US"/>
              </w:rPr>
              <w:t>Họ và Tên</w:t>
            </w:r>
          </w:p>
        </w:tc>
        <w:tc>
          <w:tcPr>
            <w:tcW w:w="492" w:type="pct"/>
          </w:tcPr>
          <w:p w:rsidR="005B7EDF" w:rsidRPr="005B7EDF" w:rsidRDefault="005B7EDF" w:rsidP="005042C5">
            <w:pPr>
              <w:rPr>
                <w:lang w:val="en-US"/>
              </w:rPr>
            </w:pPr>
            <w:r>
              <w:rPr>
                <w:lang w:val="en-US"/>
              </w:rPr>
              <w:t>Nhóm</w:t>
            </w:r>
          </w:p>
        </w:tc>
        <w:tc>
          <w:tcPr>
            <w:tcW w:w="2697" w:type="pct"/>
          </w:tcPr>
          <w:p w:rsidR="005B7EDF" w:rsidRPr="005B7EDF" w:rsidRDefault="005B7EDF" w:rsidP="005042C5">
            <w:pPr>
              <w:rPr>
                <w:lang w:val="en-US"/>
              </w:rPr>
            </w:pPr>
            <w:r>
              <w:rPr>
                <w:lang w:val="en-US"/>
              </w:rPr>
              <w:t>Chương</w:t>
            </w:r>
          </w:p>
        </w:tc>
      </w:tr>
      <w:tr w:rsidR="005B7EDF" w:rsidTr="005B7EDF">
        <w:tc>
          <w:tcPr>
            <w:tcW w:w="386" w:type="pct"/>
          </w:tcPr>
          <w:p w:rsidR="005B7EDF" w:rsidRPr="005B7EDF" w:rsidRDefault="005B7EDF" w:rsidP="005042C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25" w:type="pct"/>
          </w:tcPr>
          <w:p w:rsidR="005B7EDF" w:rsidRDefault="005B7EDF" w:rsidP="005B7EDF">
            <w:r>
              <w:t>Nguyễn Huy Hưng</w:t>
            </w:r>
          </w:p>
        </w:tc>
        <w:tc>
          <w:tcPr>
            <w:tcW w:w="492" w:type="pct"/>
            <w:vMerge w:val="restart"/>
            <w:vAlign w:val="center"/>
          </w:tcPr>
          <w:p w:rsidR="005B7EDF" w:rsidRPr="005B7EDF" w:rsidRDefault="005B7EDF" w:rsidP="005B7E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97" w:type="pct"/>
            <w:vMerge w:val="restart"/>
            <w:vAlign w:val="center"/>
          </w:tcPr>
          <w:p w:rsidR="005B7EDF" w:rsidRDefault="005B7EDF" w:rsidP="005B7EDF">
            <w:pPr>
              <w:jc w:val="center"/>
            </w:pPr>
            <w:r w:rsidRPr="005B7EDF">
              <w:t>Chương 1: Hệ thống tín hiệu rời rạc</w:t>
            </w:r>
          </w:p>
        </w:tc>
      </w:tr>
      <w:tr w:rsidR="005B7EDF" w:rsidTr="005B7EDF">
        <w:tc>
          <w:tcPr>
            <w:tcW w:w="386" w:type="pct"/>
          </w:tcPr>
          <w:p w:rsidR="005B7EDF" w:rsidRPr="005B7EDF" w:rsidRDefault="005B7EDF" w:rsidP="005042C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25" w:type="pct"/>
          </w:tcPr>
          <w:p w:rsidR="005B7EDF" w:rsidRDefault="005B7EDF" w:rsidP="005042C5">
            <w:r>
              <w:t>Hoàng Văn Sơn</w:t>
            </w:r>
          </w:p>
        </w:tc>
        <w:tc>
          <w:tcPr>
            <w:tcW w:w="492" w:type="pct"/>
            <w:vMerge/>
          </w:tcPr>
          <w:p w:rsidR="005B7EDF" w:rsidRDefault="005B7EDF" w:rsidP="005042C5"/>
        </w:tc>
        <w:tc>
          <w:tcPr>
            <w:tcW w:w="2697" w:type="pct"/>
            <w:vMerge/>
          </w:tcPr>
          <w:p w:rsidR="005B7EDF" w:rsidRDefault="005B7EDF" w:rsidP="005042C5"/>
        </w:tc>
      </w:tr>
      <w:tr w:rsidR="005B7EDF" w:rsidTr="005B7EDF">
        <w:tc>
          <w:tcPr>
            <w:tcW w:w="386" w:type="pct"/>
          </w:tcPr>
          <w:p w:rsidR="005B7EDF" w:rsidRPr="005B7EDF" w:rsidRDefault="005B7EDF" w:rsidP="005042C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25" w:type="pct"/>
          </w:tcPr>
          <w:p w:rsidR="005B7EDF" w:rsidRDefault="005B7EDF" w:rsidP="005042C5">
            <w:r w:rsidRPr="0074341D">
              <w:t>Dương Quốc Khánh</w:t>
            </w:r>
          </w:p>
        </w:tc>
        <w:tc>
          <w:tcPr>
            <w:tcW w:w="492" w:type="pct"/>
            <w:vMerge/>
          </w:tcPr>
          <w:p w:rsidR="005B7EDF" w:rsidRDefault="005B7EDF" w:rsidP="005042C5"/>
        </w:tc>
        <w:tc>
          <w:tcPr>
            <w:tcW w:w="2697" w:type="pct"/>
            <w:vMerge/>
          </w:tcPr>
          <w:p w:rsidR="005B7EDF" w:rsidRDefault="005B7EDF" w:rsidP="005042C5"/>
        </w:tc>
      </w:tr>
      <w:tr w:rsidR="005B7EDF" w:rsidTr="005B7EDF">
        <w:tc>
          <w:tcPr>
            <w:tcW w:w="386" w:type="pct"/>
          </w:tcPr>
          <w:p w:rsidR="005B7EDF" w:rsidRPr="005B7EDF" w:rsidRDefault="005B7EDF" w:rsidP="005042C5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425" w:type="pct"/>
          </w:tcPr>
          <w:p w:rsidR="005B7EDF" w:rsidRDefault="005B7EDF" w:rsidP="005B7EDF">
            <w:r>
              <w:t>Cao Anh Đức</w:t>
            </w:r>
          </w:p>
        </w:tc>
        <w:tc>
          <w:tcPr>
            <w:tcW w:w="492" w:type="pct"/>
            <w:vMerge w:val="restart"/>
            <w:vAlign w:val="center"/>
          </w:tcPr>
          <w:p w:rsidR="005B7EDF" w:rsidRPr="005B7EDF" w:rsidRDefault="005B7EDF" w:rsidP="005B7E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697" w:type="pct"/>
            <w:vMerge w:val="restart"/>
            <w:vAlign w:val="center"/>
          </w:tcPr>
          <w:p w:rsidR="005B7EDF" w:rsidRDefault="005B7EDF" w:rsidP="005B7EDF">
            <w:pPr>
              <w:jc w:val="center"/>
            </w:pPr>
            <w:r w:rsidRPr="005B7EDF">
              <w:t>Chương 2: Biến đỗi FT, DFT và IFT, IDFT</w:t>
            </w:r>
          </w:p>
        </w:tc>
      </w:tr>
      <w:tr w:rsidR="005B7EDF" w:rsidTr="005B7EDF">
        <w:tc>
          <w:tcPr>
            <w:tcW w:w="386" w:type="pct"/>
          </w:tcPr>
          <w:p w:rsidR="005B7EDF" w:rsidRPr="005B7EDF" w:rsidRDefault="005B7EDF" w:rsidP="005042C5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425" w:type="pct"/>
          </w:tcPr>
          <w:p w:rsidR="005B7EDF" w:rsidRDefault="005B7EDF" w:rsidP="005042C5">
            <w:r>
              <w:t>Mai Thị Huyền Trang</w:t>
            </w:r>
          </w:p>
        </w:tc>
        <w:tc>
          <w:tcPr>
            <w:tcW w:w="492" w:type="pct"/>
            <w:vMerge/>
          </w:tcPr>
          <w:p w:rsidR="005B7EDF" w:rsidRDefault="005B7EDF" w:rsidP="005042C5"/>
        </w:tc>
        <w:tc>
          <w:tcPr>
            <w:tcW w:w="2697" w:type="pct"/>
            <w:vMerge/>
          </w:tcPr>
          <w:p w:rsidR="005B7EDF" w:rsidRDefault="005B7EDF" w:rsidP="005042C5"/>
        </w:tc>
      </w:tr>
      <w:tr w:rsidR="005B7EDF" w:rsidTr="005B7EDF">
        <w:tc>
          <w:tcPr>
            <w:tcW w:w="386" w:type="pct"/>
          </w:tcPr>
          <w:p w:rsidR="005B7EDF" w:rsidRPr="005B7EDF" w:rsidRDefault="005B7EDF" w:rsidP="005042C5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425" w:type="pct"/>
          </w:tcPr>
          <w:p w:rsidR="005B7EDF" w:rsidRDefault="005B7EDF" w:rsidP="005042C5">
            <w:r>
              <w:t>Nguyễn Khắc Sơn</w:t>
            </w:r>
          </w:p>
        </w:tc>
        <w:tc>
          <w:tcPr>
            <w:tcW w:w="492" w:type="pct"/>
            <w:vMerge/>
          </w:tcPr>
          <w:p w:rsidR="005B7EDF" w:rsidRDefault="005B7EDF" w:rsidP="005042C5"/>
        </w:tc>
        <w:tc>
          <w:tcPr>
            <w:tcW w:w="2697" w:type="pct"/>
            <w:vMerge/>
          </w:tcPr>
          <w:p w:rsidR="005B7EDF" w:rsidRDefault="005B7EDF" w:rsidP="005042C5"/>
        </w:tc>
      </w:tr>
      <w:tr w:rsidR="005B7EDF" w:rsidTr="005B7EDF">
        <w:tc>
          <w:tcPr>
            <w:tcW w:w="386" w:type="pct"/>
          </w:tcPr>
          <w:p w:rsidR="005B7EDF" w:rsidRPr="005B7EDF" w:rsidRDefault="005B7EDF" w:rsidP="005042C5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425" w:type="pct"/>
          </w:tcPr>
          <w:p w:rsidR="005B7EDF" w:rsidRDefault="005B7EDF" w:rsidP="005042C5">
            <w:r>
              <w:t>Nguyễn Xuân Lưu</w:t>
            </w:r>
          </w:p>
        </w:tc>
        <w:tc>
          <w:tcPr>
            <w:tcW w:w="492" w:type="pct"/>
            <w:vMerge/>
          </w:tcPr>
          <w:p w:rsidR="005B7EDF" w:rsidRDefault="005B7EDF" w:rsidP="005042C5"/>
        </w:tc>
        <w:tc>
          <w:tcPr>
            <w:tcW w:w="2697" w:type="pct"/>
            <w:vMerge/>
          </w:tcPr>
          <w:p w:rsidR="005B7EDF" w:rsidRDefault="005B7EDF" w:rsidP="005042C5"/>
        </w:tc>
      </w:tr>
      <w:tr w:rsidR="005B7EDF" w:rsidTr="005B7EDF">
        <w:tc>
          <w:tcPr>
            <w:tcW w:w="386" w:type="pct"/>
          </w:tcPr>
          <w:p w:rsidR="005B7EDF" w:rsidRDefault="005B7EDF" w:rsidP="005042C5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425" w:type="pct"/>
          </w:tcPr>
          <w:p w:rsidR="005B7EDF" w:rsidRDefault="005B7EDF" w:rsidP="005B7EDF">
            <w:r>
              <w:t>Trần Bá Bằng</w:t>
            </w:r>
          </w:p>
        </w:tc>
        <w:tc>
          <w:tcPr>
            <w:tcW w:w="492" w:type="pct"/>
            <w:vMerge w:val="restart"/>
            <w:vAlign w:val="center"/>
          </w:tcPr>
          <w:p w:rsidR="005B7EDF" w:rsidRPr="005B7EDF" w:rsidRDefault="005B7EDF" w:rsidP="005B7E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697" w:type="pct"/>
            <w:vMerge w:val="restart"/>
            <w:vAlign w:val="center"/>
          </w:tcPr>
          <w:p w:rsidR="005B7EDF" w:rsidRDefault="005B7EDF" w:rsidP="005B7EDF">
            <w:pPr>
              <w:jc w:val="center"/>
            </w:pPr>
            <w:r w:rsidRPr="005B7EDF">
              <w:t>Chương 3: Lọc số và ứng dụng</w:t>
            </w:r>
          </w:p>
        </w:tc>
      </w:tr>
      <w:tr w:rsidR="005B7EDF" w:rsidTr="005B7EDF">
        <w:tc>
          <w:tcPr>
            <w:tcW w:w="386" w:type="pct"/>
          </w:tcPr>
          <w:p w:rsidR="005B7EDF" w:rsidRDefault="005B7EDF" w:rsidP="005042C5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425" w:type="pct"/>
          </w:tcPr>
          <w:p w:rsidR="005B7EDF" w:rsidRDefault="005B7EDF" w:rsidP="005042C5">
            <w:r>
              <w:t>Vi Quang Hiệp</w:t>
            </w:r>
          </w:p>
        </w:tc>
        <w:tc>
          <w:tcPr>
            <w:tcW w:w="492" w:type="pct"/>
            <w:vMerge/>
          </w:tcPr>
          <w:p w:rsidR="005B7EDF" w:rsidRDefault="005B7EDF" w:rsidP="005042C5"/>
        </w:tc>
        <w:tc>
          <w:tcPr>
            <w:tcW w:w="2697" w:type="pct"/>
            <w:vMerge/>
          </w:tcPr>
          <w:p w:rsidR="005B7EDF" w:rsidRDefault="005B7EDF" w:rsidP="005042C5"/>
        </w:tc>
      </w:tr>
      <w:tr w:rsidR="005B7EDF" w:rsidTr="005B7EDF">
        <w:tc>
          <w:tcPr>
            <w:tcW w:w="386" w:type="pct"/>
          </w:tcPr>
          <w:p w:rsidR="005B7EDF" w:rsidRDefault="005B7EDF" w:rsidP="005042C5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425" w:type="pct"/>
          </w:tcPr>
          <w:p w:rsidR="005B7EDF" w:rsidRDefault="005B7EDF" w:rsidP="005042C5">
            <w:r>
              <w:t>Nguyễn Xuân Tùng</w:t>
            </w:r>
          </w:p>
        </w:tc>
        <w:tc>
          <w:tcPr>
            <w:tcW w:w="492" w:type="pct"/>
            <w:vMerge/>
          </w:tcPr>
          <w:p w:rsidR="005B7EDF" w:rsidRDefault="005B7EDF" w:rsidP="005042C5"/>
        </w:tc>
        <w:tc>
          <w:tcPr>
            <w:tcW w:w="2697" w:type="pct"/>
            <w:vMerge/>
          </w:tcPr>
          <w:p w:rsidR="005B7EDF" w:rsidRDefault="005B7EDF" w:rsidP="005042C5"/>
        </w:tc>
      </w:tr>
    </w:tbl>
    <w:p w:rsidR="005B7EDF" w:rsidRPr="002F03EA" w:rsidRDefault="005B7EDF" w:rsidP="005B7EDF"/>
    <w:sectPr w:rsidR="005B7EDF" w:rsidRPr="002F03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03B0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E555657"/>
    <w:multiLevelType w:val="hybridMultilevel"/>
    <w:tmpl w:val="62F0F696"/>
    <w:lvl w:ilvl="0" w:tplc="8DC08D5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41C1EA8"/>
    <w:multiLevelType w:val="multilevel"/>
    <w:tmpl w:val="A1E8DFDA"/>
    <w:lvl w:ilvl="0">
      <w:start w:val="1"/>
      <w:numFmt w:val="decimal"/>
      <w:pStyle w:val="Heading2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3"/>
      <w:suff w:val="space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" w:hanging="360"/>
      </w:pPr>
      <w:rPr>
        <w:rFonts w:hint="default"/>
      </w:rPr>
    </w:lvl>
  </w:abstractNum>
  <w:abstractNum w:abstractNumId="3" w15:restartNumberingAfterBreak="0">
    <w:nsid w:val="783151BE"/>
    <w:multiLevelType w:val="hybridMultilevel"/>
    <w:tmpl w:val="20D26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B31ECA"/>
    <w:multiLevelType w:val="hybridMultilevel"/>
    <w:tmpl w:val="C73A9890"/>
    <w:lvl w:ilvl="0" w:tplc="0F929C6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53C"/>
    <w:rsid w:val="00006893"/>
    <w:rsid w:val="00131317"/>
    <w:rsid w:val="001A2780"/>
    <w:rsid w:val="002E4936"/>
    <w:rsid w:val="002F03EA"/>
    <w:rsid w:val="00391631"/>
    <w:rsid w:val="00397ECB"/>
    <w:rsid w:val="005B7EDF"/>
    <w:rsid w:val="005C63AC"/>
    <w:rsid w:val="0066057D"/>
    <w:rsid w:val="006A37E2"/>
    <w:rsid w:val="0074341D"/>
    <w:rsid w:val="007E2153"/>
    <w:rsid w:val="00933466"/>
    <w:rsid w:val="00AD5724"/>
    <w:rsid w:val="00AE14EF"/>
    <w:rsid w:val="00B27BC4"/>
    <w:rsid w:val="00CB3615"/>
    <w:rsid w:val="00D6553C"/>
    <w:rsid w:val="00E300DB"/>
    <w:rsid w:val="00E478F6"/>
    <w:rsid w:val="00EE1CDB"/>
    <w:rsid w:val="00FE0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D5046"/>
  <w15:chartTrackingRefBased/>
  <w15:docId w15:val="{05D0794F-9C3F-4F73-B005-8540AB087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A37E2"/>
    <w:pPr>
      <w:spacing w:before="120" w:after="280" w:line="360" w:lineRule="auto"/>
    </w:pPr>
    <w:rPr>
      <w:rFonts w:ascii="Times New Roman" w:hAnsi="Times New Roman"/>
      <w:sz w:val="26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7BC4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5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27BC4"/>
    <w:pPr>
      <w:keepNext/>
      <w:keepLines/>
      <w:numPr>
        <w:numId w:val="1"/>
      </w:numPr>
      <w:spacing w:before="40" w:after="0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034D"/>
    <w:pPr>
      <w:keepNext/>
      <w:keepLines/>
      <w:numPr>
        <w:ilvl w:val="1"/>
        <w:numId w:val="1"/>
      </w:numPr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27BC4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A37E2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37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59"/>
    <w:rsid w:val="006A37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FE034D"/>
    <w:rPr>
      <w:rFonts w:ascii="Times New Roman" w:eastAsiaTheme="majorEastAsia" w:hAnsi="Times New Roman" w:cstheme="majorBidi"/>
      <w:b/>
      <w:color w:val="000000" w:themeColor="text1"/>
      <w:sz w:val="26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27BC4"/>
    <w:rPr>
      <w:rFonts w:ascii="Times New Roman" w:eastAsiaTheme="majorEastAsia" w:hAnsi="Times New Roman" w:cstheme="majorBidi"/>
      <w:b/>
      <w:color w:val="000000" w:themeColor="text1"/>
      <w:sz w:val="52"/>
      <w:szCs w:val="32"/>
    </w:rPr>
  </w:style>
  <w:style w:type="paragraph" w:styleId="ListParagraph">
    <w:name w:val="List Paragraph"/>
    <w:basedOn w:val="Normal"/>
    <w:uiPriority w:val="34"/>
    <w:qFormat/>
    <w:rsid w:val="00B27BC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B7EDF"/>
    <w:pPr>
      <w:spacing w:before="0" w:after="200" w:line="240" w:lineRule="auto"/>
    </w:pPr>
    <w:rPr>
      <w:b/>
      <w:i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56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u\Documents\Custom%20Office%20Templates\VCS%20B&#225;o%20c&#225;o%20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02DAF3-90AB-4284-BB86-B6221AED6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VCS Báo cáo 2.dotx</Template>
  <TotalTime>1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Luu</dc:creator>
  <cp:keywords/>
  <dc:description/>
  <cp:lastModifiedBy>Nguyen Xuan Luu 20152346</cp:lastModifiedBy>
  <cp:revision>3</cp:revision>
  <dcterms:created xsi:type="dcterms:W3CDTF">2018-11-16T03:55:00Z</dcterms:created>
  <dcterms:modified xsi:type="dcterms:W3CDTF">2018-11-30T02:45:00Z</dcterms:modified>
</cp:coreProperties>
</file>