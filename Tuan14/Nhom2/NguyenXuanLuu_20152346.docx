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0B10" w14:textId="03969C88" w:rsidR="006A37E2" w:rsidRDefault="00DF13A0" w:rsidP="00DF13A0">
      <w:pPr>
        <w:pStyle w:val="Heading1"/>
      </w:pPr>
      <w:r>
        <w:t>Chương 4: Biểu diễn tín hiệu rời rạc trong miền tần số rời rạc</w:t>
      </w:r>
    </w:p>
    <w:p w14:paraId="6C4A5102" w14:textId="44BC9540" w:rsidR="00DF13A0" w:rsidRDefault="00DF13A0" w:rsidP="00DF13A0">
      <w:pPr>
        <w:pStyle w:val="Heading2"/>
      </w:pPr>
      <w:r>
        <w:t>Mở đầu</w:t>
      </w:r>
    </w:p>
    <w:p w14:paraId="7A129EA7" w14:textId="257CAB0F" w:rsidR="00DF13A0" w:rsidRDefault="00DF13A0" w:rsidP="00C6420E">
      <w:pPr>
        <w:ind w:firstLine="360"/>
      </w:pPr>
      <w:r>
        <w:t>Sau khi chúng ta đã nghiên cứu cách bi</w:t>
      </w:r>
      <w:r w:rsidR="00C6420E">
        <w:rPr>
          <w:lang w:val="en-US"/>
        </w:rPr>
        <w:t>ể</w:t>
      </w:r>
      <w:r>
        <w:t>u diễn tín hiệu và hệ thống rời rạc trong mi</w:t>
      </w:r>
      <w:r w:rsidR="00C6420E">
        <w:rPr>
          <w:lang w:val="en-US"/>
        </w:rPr>
        <w:t>ề</w:t>
      </w:r>
      <w:r>
        <w:t>n t</w:t>
      </w:r>
      <w:r w:rsidR="00C6420E">
        <w:rPr>
          <w:lang w:val="en-US"/>
        </w:rPr>
        <w:t>ầ</w:t>
      </w:r>
      <w:r>
        <w:t>n s</w:t>
      </w:r>
      <w:r w:rsidR="00C6420E">
        <w:rPr>
          <w:lang w:val="en-US"/>
        </w:rPr>
        <w:t>ố</w:t>
      </w:r>
      <w:r>
        <w:t xml:space="preserve"> liên t</w:t>
      </w:r>
      <w:r w:rsidR="00C6420E">
        <w:rPr>
          <w:lang w:val="en-US"/>
        </w:rPr>
        <w:t>ụ</w:t>
      </w:r>
      <w:r>
        <w:t xml:space="preserve">c </w:t>
      </w:r>
      <m:oMath>
        <m:r>
          <w:rPr>
            <w:rFonts w:ascii="Cambria Math" w:hAnsi="Cambria Math"/>
          </w:rPr>
          <m:t>ω</m:t>
        </m:r>
      </m:oMath>
      <w:r>
        <w:t xml:space="preserve"> (hoặc </w:t>
      </w:r>
      <m:oMath>
        <m:r>
          <w:rPr>
            <w:rFonts w:ascii="Cambria Math" w:hAnsi="Cambria Math"/>
          </w:rPr>
          <m:t>f</m:t>
        </m:r>
      </m:oMath>
      <w:r>
        <w:t xml:space="preserve">). Chúng ta đã dùng biến đổi Fourier đối với tín hiệu rời rạc để chuyển tín hiệu và hệ thống rời rạc từ miền biến số thời gian rời rạc n sang miền tần số liên tục </w:t>
      </w:r>
      <m:oMath>
        <m:r>
          <w:rPr>
            <w:rFonts w:ascii="Cambria Math" w:hAnsi="Cambria Math"/>
          </w:rPr>
          <m:t>ω</m:t>
        </m:r>
      </m:oMath>
      <w:r>
        <w:t>. Việc nghiên cứu trong mi</w:t>
      </w:r>
      <w:r w:rsidR="00C6420E">
        <w:rPr>
          <w:lang w:val="en-US"/>
        </w:rPr>
        <w:t>ề</w:t>
      </w:r>
      <w:r>
        <w:t xml:space="preserve">n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="00C6420E">
        <w:rPr>
          <w:lang w:val="en-US"/>
        </w:rPr>
        <w:t>rấ</w:t>
      </w:r>
      <w:r>
        <w:t>t thuận lợi cho việc phân tích và tổng hợp các bệ thống s</w:t>
      </w:r>
      <w:r w:rsidR="00C6420E">
        <w:rPr>
          <w:lang w:val="en-US"/>
        </w:rPr>
        <w:t>ố</w:t>
      </w:r>
      <w:r>
        <w:t xml:space="preserve">, </w:t>
      </w:r>
      <w:r w:rsidR="00C6420E">
        <w:rPr>
          <w:lang w:val="en-US"/>
        </w:rPr>
        <w:t>đ</w:t>
      </w:r>
      <w:r>
        <w:t xml:space="preserve">ặc biệt </w:t>
      </w:r>
      <w:r w:rsidR="00C6420E">
        <w:rPr>
          <w:lang w:val="en-US"/>
        </w:rPr>
        <w:t>là</w:t>
      </w:r>
      <w:r>
        <w:t xml:space="preserve"> với các bộ lọc s</w:t>
      </w:r>
      <w:r w:rsidR="00C6420E">
        <w:rPr>
          <w:lang w:val="en-US"/>
        </w:rPr>
        <w:t>ố</w:t>
      </w:r>
      <w:r>
        <w:t xml:space="preserve"> mà chúng ta sẽ xét </w:t>
      </w:r>
      <w:r w:rsidR="00C6420E">
        <w:rPr>
          <w:lang w:val="en-US"/>
        </w:rPr>
        <w:t>ở</w:t>
      </w:r>
      <w:r>
        <w:t xml:space="preserve"> các </w:t>
      </w:r>
      <w:r w:rsidR="00C6420E">
        <w:rPr>
          <w:lang w:val="en-US"/>
        </w:rPr>
        <w:t>nội dung</w:t>
      </w:r>
      <w:r>
        <w:t xml:space="preserve"> sau.</w:t>
      </w:r>
    </w:p>
    <w:p w14:paraId="375D6048" w14:textId="6129C1D7" w:rsidR="00DF13A0" w:rsidRDefault="00577CAE" w:rsidP="00C6420E">
      <w:pPr>
        <w:ind w:firstLine="360"/>
      </w:pPr>
      <w:r w:rsidRPr="00577CA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CFB5A8" wp14:editId="759E6098">
                <wp:simplePos x="0" y="0"/>
                <wp:positionH relativeFrom="column">
                  <wp:posOffset>1172014</wp:posOffset>
                </wp:positionH>
                <wp:positionV relativeFrom="paragraph">
                  <wp:posOffset>1418336</wp:posOffset>
                </wp:positionV>
                <wp:extent cx="3816350" cy="2841625"/>
                <wp:effectExtent l="19050" t="19050" r="31750" b="15875"/>
                <wp:wrapTopAndBottom/>
                <wp:docPr id="56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0" cy="2841625"/>
                          <a:chOff x="0" y="0"/>
                          <a:chExt cx="6153705" cy="4582358"/>
                        </a:xfrm>
                      </wpg:grpSpPr>
                      <wps:wsp>
                        <wps:cNvPr id="57" name="Oval 57">
                          <a:extLst/>
                        </wps:cNvPr>
                        <wps:cNvSpPr/>
                        <wps:spPr>
                          <a:xfrm>
                            <a:off x="2439880" y="0"/>
                            <a:ext cx="1180730" cy="118073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Oval 58">
                          <a:extLst/>
                        </wps:cNvPr>
                        <wps:cNvSpPr/>
                        <wps:spPr>
                          <a:xfrm rot="20691879">
                            <a:off x="0" y="1626094"/>
                            <a:ext cx="1180730" cy="118073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Oval 59">
                          <a:extLst/>
                        </wps:cNvPr>
                        <wps:cNvSpPr/>
                        <wps:spPr>
                          <a:xfrm rot="1224997">
                            <a:off x="4972975" y="1626094"/>
                            <a:ext cx="1180730" cy="118073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Oval 60">
                          <a:extLst/>
                        </wps:cNvPr>
                        <wps:cNvSpPr/>
                        <wps:spPr>
                          <a:xfrm>
                            <a:off x="2439880" y="3401628"/>
                            <a:ext cx="1180730" cy="118073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Straight Arrow Connector 61">
                          <a:extLst/>
                        </wps:cNvPr>
                        <wps:cNvCnPr/>
                        <wps:spPr>
                          <a:xfrm flipV="1">
                            <a:off x="884339" y="590365"/>
                            <a:ext cx="1555541" cy="11141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>
                          <a:extLst/>
                        </wps:cNvPr>
                        <wps:cNvCnPr/>
                        <wps:spPr>
                          <a:xfrm flipH="1">
                            <a:off x="1160251" y="1007816"/>
                            <a:ext cx="1452543" cy="10544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>
                          <a:extLst/>
                        </wps:cNvPr>
                        <wps:cNvCnPr/>
                        <wps:spPr>
                          <a:xfrm>
                            <a:off x="1102332" y="2510433"/>
                            <a:ext cx="1510462" cy="106410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>
                          <a:extLst/>
                        </wps:cNvPr>
                        <wps:cNvCnPr/>
                        <wps:spPr>
                          <a:xfrm flipH="1" flipV="1">
                            <a:off x="744509" y="2786345"/>
                            <a:ext cx="1695371" cy="12056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>
                          <a:extLst/>
                        </wps:cNvPr>
                        <wps:cNvCnPr/>
                        <wps:spPr>
                          <a:xfrm flipV="1">
                            <a:off x="1160251" y="2010514"/>
                            <a:ext cx="3849810" cy="5180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>
                          <a:extLst/>
                        </wps:cNvPr>
                        <wps:cNvCnPr/>
                        <wps:spPr>
                          <a:xfrm flipH="1">
                            <a:off x="1102332" y="2462061"/>
                            <a:ext cx="3924156" cy="4837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>
                          <a:extLst/>
                        </wps:cNvPr>
                        <wps:cNvCnPr/>
                        <wps:spPr>
                          <a:xfrm>
                            <a:off x="3030245" y="1180730"/>
                            <a:ext cx="0" cy="222089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620610" y="590365"/>
                            <a:ext cx="1697128" cy="108924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>
                          <a:extLst/>
                        </wps:cNvPr>
                        <wps:cNvCnPr/>
                        <wps:spPr>
                          <a:xfrm flipV="1">
                            <a:off x="3620610" y="2769738"/>
                            <a:ext cx="1736785" cy="12222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Box 42">
                          <a:extLst/>
                        </wps:cNvPr>
                        <wps:cNvSpPr txBox="1"/>
                        <wps:spPr>
                          <a:xfrm>
                            <a:off x="98370" y="1893247"/>
                            <a:ext cx="924293" cy="6171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303F8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Miền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TextBox 44">
                          <a:extLst/>
                        </wps:cNvPr>
                        <wps:cNvSpPr txBox="1"/>
                        <wps:spPr>
                          <a:xfrm>
                            <a:off x="2577098" y="3693655"/>
                            <a:ext cx="924293" cy="619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C0C2D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Miền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2" name="TextBox 45">
                          <a:extLst/>
                        </wps:cNvPr>
                        <wps:cNvSpPr txBox="1"/>
                        <wps:spPr>
                          <a:xfrm>
                            <a:off x="2577098" y="242276"/>
                            <a:ext cx="924293" cy="679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7BCDFA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Miền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" name="TextBox 46">
                          <a:extLst/>
                        </wps:cNvPr>
                        <wps:cNvSpPr txBox="1"/>
                        <wps:spPr>
                          <a:xfrm>
                            <a:off x="5101320" y="1918492"/>
                            <a:ext cx="924293" cy="5919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99A911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Miền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Box 47">
                          <a:extLst/>
                        </wps:cNvPr>
                        <wps:cNvSpPr txBox="1"/>
                        <wps:spPr>
                          <a:xfrm>
                            <a:off x="3337288" y="1667041"/>
                            <a:ext cx="759400" cy="292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F7C254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DFT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5" name="TextBox 49">
                          <a:extLst/>
                        </wps:cNvPr>
                        <wps:cNvSpPr txBox="1"/>
                        <wps:spPr>
                          <a:xfrm>
                            <a:off x="3296227" y="2448059"/>
                            <a:ext cx="759400" cy="292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E6B920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IDFT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Box 50">
                          <a:extLst/>
                        </wps:cNvPr>
                        <wps:cNvSpPr txBox="1"/>
                        <wps:spPr>
                          <a:xfrm rot="19500000">
                            <a:off x="1247887" y="833062"/>
                            <a:ext cx="759400" cy="292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58EBB3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ZT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7" name="TextBox 51">
                          <a:extLst/>
                        </wps:cNvPr>
                        <wps:cNvSpPr txBox="1"/>
                        <wps:spPr>
                          <a:xfrm rot="19500000">
                            <a:off x="1718616" y="1450021"/>
                            <a:ext cx="759400" cy="351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56FB28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IZT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8" name="TextBox 52">
                          <a:extLst/>
                        </wps:cNvPr>
                        <wps:cNvSpPr txBox="1"/>
                        <wps:spPr>
                          <a:xfrm rot="2100000">
                            <a:off x="1802528" y="2822352"/>
                            <a:ext cx="759400" cy="292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EE122A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" name="TextBox 53">
                          <a:extLst/>
                        </wps:cNvPr>
                        <wps:cNvSpPr txBox="1"/>
                        <wps:spPr>
                          <a:xfrm rot="2100000">
                            <a:off x="1227494" y="3480617"/>
                            <a:ext cx="759400" cy="3643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3B8690" w14:textId="77777777" w:rsidR="00922983" w:rsidRDefault="00922983" w:rsidP="00577C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IFT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FB5A8" id="Group 1" o:spid="_x0000_s1026" style="position:absolute;left:0;text-align:left;margin-left:92.3pt;margin-top:111.7pt;width:300.5pt;height:223.75pt;z-index:251659264;mso-width-relative:margin;mso-height-relative:margin" coordsize="61537,4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">
                <v:oval id="Oval 57" o:spid="_x0000_s1027" style="position:absolute;left:24398;width:11808;height:1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" filled="f" strokecolor="black [3213]" strokeweight="2.25pt">
                  <v:stroke joinstyle="miter"/>
                </v:oval>
                <v:oval id="Oval 58" o:spid="_x0000_s1028" style="position:absolute;top:16260;width:11807;height:11808;rotation:-9919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" filled="f" strokecolor="black [3213]" strokeweight="2.25pt">
                  <v:stroke joinstyle="miter"/>
                </v:oval>
                <v:oval id="Oval 59" o:spid="_x0000_s1029" style="position:absolute;left:49729;top:16260;width:11808;height:11808;rotation:13380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" filled="f" strokecolor="black [3213]" strokeweight="2.25pt">
                  <v:stroke joinstyle="miter"/>
                </v:oval>
                <v:oval id="Oval 60" o:spid="_x0000_s1030" style="position:absolute;left:24398;top:34016;width:11808;height:1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" filled="f" strokecolor="black [3213]" strokeweight="2.2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31" type="#_x0000_t32" style="position:absolute;left:8843;top:5903;width:15555;height:11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" strokecolor="black [3213]" strokeweight="2pt">
                  <v:stroke endarrow="block" joinstyle="miter"/>
                </v:shape>
                <v:shape id="Straight Arrow Connector 62" o:spid="_x0000_s1032" type="#_x0000_t32" style="position:absolute;left:11602;top:10078;width:14525;height:10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" strokecolor="black [3213]" strokeweight="2pt">
                  <v:stroke endarrow="block" joinstyle="miter"/>
                </v:shape>
                <v:shape id="Straight Arrow Connector 63" o:spid="_x0000_s1033" type="#_x0000_t32" style="position:absolute;left:11023;top:25104;width:15104;height:10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" strokecolor="black [3213]" strokeweight="2pt">
                  <v:stroke endarrow="block" joinstyle="miter"/>
                </v:shape>
                <v:shape id="Straight Arrow Connector 64" o:spid="_x0000_s1034" type="#_x0000_t32" style="position:absolute;left:7445;top:27863;width:16953;height:120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" strokecolor="black [3213]" strokeweight="2pt">
                  <v:stroke endarrow="block" joinstyle="miter"/>
                </v:shape>
                <v:shape id="Straight Arrow Connector 65" o:spid="_x0000_s1035" type="#_x0000_t32" style="position:absolute;left:11602;top:20105;width:38498;height: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" strokecolor="black [3213]" strokeweight="2pt">
                  <v:stroke endarrow="block" joinstyle="miter"/>
                </v:shape>
                <v:shape id="Straight Arrow Connector 66" o:spid="_x0000_s1036" type="#_x0000_t32" style="position:absolute;left:11023;top:24620;width:39241;height:4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" strokecolor="black [3213]" strokeweight="2pt">
                  <v:stroke endarrow="block" joinstyle="miter"/>
                </v:shape>
                <v:shape id="Straight Arrow Connector 67" o:spid="_x0000_s1037" type="#_x0000_t32" style="position:absolute;left:30302;top:11807;width:0;height:2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" strokecolor="gray [1629]" strokeweight="2.5pt">
                  <v:stroke dashstyle="dash" startarrow="block" endarrow="block" joinstyle="miter"/>
                </v:shape>
                <v:shape id="Straight Arrow Connector 68" o:spid="_x0000_s1038" type="#_x0000_t32" style="position:absolute;left:36206;top:5903;width:16971;height:10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" strokecolor="gray [1629]" strokeweight="2.5pt">
                  <v:stroke dashstyle="dash" startarrow="block" endarrow="block" joinstyle="miter"/>
                  <o:lock v:ext="edit" shapetype="f"/>
                </v:shape>
                <v:shape id="Straight Arrow Connector 69" o:spid="_x0000_s1039" type="#_x0000_t32" style="position:absolute;left:36206;top:27697;width:17367;height:12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" strokecolor="gray [1629]" strokeweight="2.25pt">
                  <v:stroke dashstyle="dash"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40" type="#_x0000_t202" style="position:absolute;left:983;top:18932;width:9243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7D303F8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Miền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  <w:t>n</w:t>
                        </w:r>
                      </w:p>
                    </w:txbxContent>
                  </v:textbox>
                </v:shape>
                <v:shape id="TextBox 44" o:spid="_x0000_s1041" type="#_x0000_t202" style="position:absolute;left:25770;top:36936;width:924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154C0C2D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Miền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</w: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5" o:spid="_x0000_s1042" type="#_x0000_t202" style="position:absolute;left:25770;top:2422;width:9243;height:6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217BCDFA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Miền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  <w:t>Z</w:t>
                        </w:r>
                      </w:p>
                    </w:txbxContent>
                  </v:textbox>
                </v:shape>
                <v:shape id="TextBox 46" o:spid="_x0000_s1043" type="#_x0000_t202" style="position:absolute;left:51013;top:19184;width:9243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2599A911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Miền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  <w:t>k</w:t>
                        </w:r>
                      </w:p>
                    </w:txbxContent>
                  </v:textbox>
                </v:shape>
                <v:shape id="TextBox 47" o:spid="_x0000_s1044" type="#_x0000_t202" style="position:absolute;left:33372;top:16670;width:7594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12F7C254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DFT</w:t>
                        </w:r>
                      </w:p>
                    </w:txbxContent>
                  </v:textbox>
                </v:shape>
                <v:shape id="TextBox 49" o:spid="_x0000_s1045" type="#_x0000_t202" style="position:absolute;left:32962;top:24480;width:7594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45E6B920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IDFT</w:t>
                        </w:r>
                      </w:p>
                    </w:txbxContent>
                  </v:textbox>
                </v:shape>
                <v:shape id="TextBox 50" o:spid="_x0000_s1046" type="#_x0000_t202" style="position:absolute;left:12478;top:8330;width:7594;height:2924;rotation:-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" filled="f" stroked="f">
                  <v:textbox>
                    <w:txbxContent>
                      <w:p w14:paraId="3F58EBB3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ZT</w:t>
                        </w:r>
                      </w:p>
                    </w:txbxContent>
                  </v:textbox>
                </v:shape>
                <v:shape id="TextBox 51" o:spid="_x0000_s1047" type="#_x0000_t202" style="position:absolute;left:17186;top:14500;width:7594;height:3515;rotation:-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" filled="f" stroked="f">
                  <v:textbox>
                    <w:txbxContent>
                      <w:p w14:paraId="5156FB28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IZT</w:t>
                        </w:r>
                      </w:p>
                    </w:txbxContent>
                  </v:textbox>
                </v:shape>
                <v:shape id="TextBox 52" o:spid="_x0000_s1048" type="#_x0000_t202" style="position:absolute;left:18025;top:28223;width:7594;height:2924;rotation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" filled="f" stroked="f">
                  <v:textbox>
                    <w:txbxContent>
                      <w:p w14:paraId="10EE122A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FT</w:t>
                        </w:r>
                      </w:p>
                    </w:txbxContent>
                  </v:textbox>
                </v:shape>
                <v:shape id="TextBox 53" o:spid="_x0000_s1049" type="#_x0000_t202" style="position:absolute;left:12274;top:34806;width:7594;height:3643;rotation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" filled="f" stroked="f">
                  <v:textbox>
                    <w:txbxContent>
                      <w:p w14:paraId="183B8690" w14:textId="77777777" w:rsidR="00922983" w:rsidRDefault="00922983" w:rsidP="00577C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IFT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13A0">
        <w:t>Như vậy</w:t>
      </w:r>
      <w:r w:rsidR="00C6420E">
        <w:rPr>
          <w:lang w:val="en-US"/>
        </w:rPr>
        <w:t>,</w:t>
      </w:r>
      <w:r w:rsidR="00DF13A0">
        <w:t xml:space="preserve"> t</w:t>
      </w:r>
      <w:r w:rsidR="00C6420E">
        <w:rPr>
          <w:lang w:val="en-US"/>
        </w:rPr>
        <w:t>ổ</w:t>
      </w:r>
      <w:r w:rsidR="00DF13A0">
        <w:t>ng kết lại chúng ta đã nghiên cứu việc bi</w:t>
      </w:r>
      <w:r w:rsidR="00C6420E">
        <w:rPr>
          <w:lang w:val="en-US"/>
        </w:rPr>
        <w:t>ể</w:t>
      </w:r>
      <w:r w:rsidR="00DF13A0">
        <w:t>u diễn tín hiệu và hệ th</w:t>
      </w:r>
      <w:r w:rsidR="00C6420E">
        <w:rPr>
          <w:lang w:val="en-US"/>
        </w:rPr>
        <w:t>ố</w:t>
      </w:r>
      <w:r w:rsidR="00DF13A0">
        <w:t>ng rời rạc trong 3 mi</w:t>
      </w:r>
      <w:r w:rsidR="00C6420E">
        <w:rPr>
          <w:lang w:val="en-US"/>
        </w:rPr>
        <w:t>ề</w:t>
      </w:r>
      <w:r w:rsidR="00DF13A0">
        <w:t xml:space="preserve">n: </w:t>
      </w:r>
      <w:r w:rsidR="00C6420E">
        <w:rPr>
          <w:lang w:val="en-US"/>
        </w:rPr>
        <w:t>m</w:t>
      </w:r>
      <w:r w:rsidR="00DF13A0">
        <w:t>i</w:t>
      </w:r>
      <w:r w:rsidR="00C6420E">
        <w:rPr>
          <w:lang w:val="en-US"/>
        </w:rPr>
        <w:t>ề</w:t>
      </w:r>
      <w:r w:rsidR="00DF13A0">
        <w:t xml:space="preserve">n </w:t>
      </w:r>
      <w:r w:rsidR="00DF13A0" w:rsidRPr="00C6420E">
        <w:t>bi</w:t>
      </w:r>
      <w:r w:rsidR="00C6420E" w:rsidRPr="00C6420E">
        <w:t>ế</w:t>
      </w:r>
      <w:r w:rsidR="00DF13A0" w:rsidRPr="00C6420E">
        <w:t>n</w:t>
      </w:r>
      <w:r w:rsidR="00DF13A0">
        <w:t xml:space="preserve"> s</w:t>
      </w:r>
      <w:r w:rsidR="00C6420E">
        <w:rPr>
          <w:lang w:val="en-US"/>
        </w:rPr>
        <w:t>ố</w:t>
      </w:r>
      <w:r w:rsidR="00DF13A0">
        <w:t xml:space="preserve"> n, mi</w:t>
      </w:r>
      <w:r w:rsidR="00C6420E">
        <w:rPr>
          <w:lang w:val="en-US"/>
        </w:rPr>
        <w:t>ề</w:t>
      </w:r>
      <w:r w:rsidR="00DF13A0">
        <w:t>n Z và mi</w:t>
      </w:r>
      <w:r w:rsidR="00C6420E">
        <w:rPr>
          <w:lang w:val="en-US"/>
        </w:rPr>
        <w:t>ề</w:t>
      </w:r>
      <w:r w:rsidR="00DF13A0">
        <w:t xml:space="preserve">n </w:t>
      </w:r>
      <m:oMath>
        <m:r>
          <w:rPr>
            <w:rFonts w:ascii="Cambria Math" w:hAnsi="Cambria Math"/>
          </w:rPr>
          <m:t>ω</m:t>
        </m:r>
      </m:oMath>
      <w:r w:rsidR="00DF13A0">
        <w:t>. Trong mỗi một mi</w:t>
      </w:r>
      <w:r w:rsidR="00C6420E">
        <w:rPr>
          <w:lang w:val="en-US"/>
        </w:rPr>
        <w:t>ề</w:t>
      </w:r>
      <w:r w:rsidR="00DF13A0">
        <w:t>n</w:t>
      </w:r>
      <w:r w:rsidR="00C6420E">
        <w:rPr>
          <w:lang w:val="en-US"/>
        </w:rPr>
        <w:t>, ta</w:t>
      </w:r>
      <w:r w:rsidR="00DF13A0">
        <w:t xml:space="preserve"> có những thuận lợi riêng của nó và giữa các mi</w:t>
      </w:r>
      <w:r w:rsidR="00C6420E">
        <w:rPr>
          <w:lang w:val="en-US"/>
        </w:rPr>
        <w:t>ề</w:t>
      </w:r>
      <w:r w:rsidR="00DF13A0">
        <w:t xml:space="preserve">n cũng có sự liên </w:t>
      </w:r>
      <w:r w:rsidR="00C6420E">
        <w:rPr>
          <w:lang w:val="en-US"/>
        </w:rPr>
        <w:t>h</w:t>
      </w:r>
      <w:r w:rsidR="00DF13A0">
        <w:t>ệ với nh</w:t>
      </w:r>
      <w:r w:rsidR="00C6420E">
        <w:rPr>
          <w:lang w:val="en-US"/>
        </w:rPr>
        <w:t>au.</w:t>
      </w:r>
      <w:r w:rsidR="00DF13A0">
        <w:t xml:space="preserve"> </w:t>
      </w:r>
      <w:r w:rsidR="00C6420E">
        <w:rPr>
          <w:lang w:val="en-US"/>
        </w:rPr>
        <w:t>T</w:t>
      </w:r>
      <w:r w:rsidR="00DF13A0">
        <w:t>a</w:t>
      </w:r>
      <w:r w:rsidR="00C6420E">
        <w:rPr>
          <w:lang w:val="en-US"/>
        </w:rPr>
        <w:t xml:space="preserve"> có</w:t>
      </w:r>
      <w:r w:rsidR="00DF13A0">
        <w:t xml:space="preserve"> sơ đ</w:t>
      </w:r>
      <w:r w:rsidR="00C6420E">
        <w:rPr>
          <w:lang w:val="en-US"/>
        </w:rPr>
        <w:t>ồ</w:t>
      </w:r>
      <w:r w:rsidR="00DF13A0">
        <w:t xml:space="preserve"> chuy</w:t>
      </w:r>
      <w:r w:rsidR="00C6420E">
        <w:rPr>
          <w:lang w:val="en-US"/>
        </w:rPr>
        <w:t>ể</w:t>
      </w:r>
      <w:r w:rsidR="00DF13A0">
        <w:t>n đổi giữa các mi</w:t>
      </w:r>
      <w:r w:rsidR="00C6420E">
        <w:rPr>
          <w:lang w:val="en-US"/>
        </w:rPr>
        <w:t>ề</w:t>
      </w:r>
      <w:r w:rsidR="00DF13A0">
        <w:t xml:space="preserve">n và sự liên </w:t>
      </w:r>
      <w:r w:rsidR="00C6420E">
        <w:rPr>
          <w:lang w:val="en-US"/>
        </w:rPr>
        <w:t>h</w:t>
      </w:r>
      <w:r w:rsidR="00DF13A0">
        <w:t xml:space="preserve">ệ giữa chúng </w:t>
      </w:r>
      <w:r w:rsidR="00C6420E">
        <w:rPr>
          <w:lang w:val="en-US"/>
        </w:rPr>
        <w:t>như</w:t>
      </w:r>
      <w:r w:rsidR="00DF13A0">
        <w:t xml:space="preserve"> </w:t>
      </w:r>
      <w:r w:rsidR="00C6420E">
        <w:rPr>
          <w:lang w:val="en-US"/>
        </w:rPr>
        <w:t>s</w:t>
      </w:r>
      <w:r w:rsidR="00DF13A0">
        <w:t>au.</w:t>
      </w:r>
    </w:p>
    <w:p w14:paraId="18303287" w14:textId="2CB970D1" w:rsidR="00375928" w:rsidRDefault="00375928" w:rsidP="00375928">
      <w:pPr>
        <w:keepNext/>
        <w:ind w:firstLine="360"/>
        <w:jc w:val="center"/>
      </w:pPr>
    </w:p>
    <w:p w14:paraId="2B5D103B" w14:textId="492DB94D" w:rsidR="00375928" w:rsidRDefault="00375928" w:rsidP="00375928">
      <w:pPr>
        <w:pStyle w:val="Caption"/>
        <w:jc w:val="center"/>
        <w:rPr>
          <w:lang w:val="en-US"/>
        </w:rPr>
      </w:pPr>
      <w:r>
        <w:t xml:space="preserve">Hình </w:t>
      </w:r>
      <w:r w:rsidR="00E813D7">
        <w:fldChar w:fldCharType="begin"/>
      </w:r>
      <w:r w:rsidR="00E813D7">
        <w:instrText xml:space="preserve"> STYLEREF 2 \s </w:instrText>
      </w:r>
      <w:r w:rsidR="00E813D7">
        <w:fldChar w:fldCharType="separate"/>
      </w:r>
      <w:r w:rsidR="00E813D7">
        <w:rPr>
          <w:noProof/>
        </w:rPr>
        <w:t>1</w:t>
      </w:r>
      <w:r w:rsidR="00E813D7">
        <w:fldChar w:fldCharType="end"/>
      </w:r>
      <w:r w:rsidR="00E813D7">
        <w:t>.</w:t>
      </w:r>
      <w:r w:rsidR="00E813D7">
        <w:fldChar w:fldCharType="begin"/>
      </w:r>
      <w:r w:rsidR="00E813D7">
        <w:instrText xml:space="preserve"> SEQ Hình \* ARABIC \s 2 </w:instrText>
      </w:r>
      <w:r w:rsidR="00E813D7">
        <w:fldChar w:fldCharType="separate"/>
      </w:r>
      <w:r w:rsidR="00E813D7">
        <w:rPr>
          <w:noProof/>
        </w:rPr>
        <w:t>1</w:t>
      </w:r>
      <w:r w:rsidR="00E813D7">
        <w:fldChar w:fldCharType="end"/>
      </w:r>
      <w:r>
        <w:rPr>
          <w:lang w:val="en-US"/>
        </w:rPr>
        <w:t xml:space="preserve"> Mối quan hệ giữa các phép biến đổi tín hiệu</w:t>
      </w:r>
    </w:p>
    <w:p w14:paraId="7EF30516" w14:textId="78533675" w:rsidR="009147F8" w:rsidRDefault="00C6420E" w:rsidP="00375928">
      <w:pPr>
        <w:ind w:firstLine="360"/>
        <w:rPr>
          <w:lang w:val="en-US"/>
        </w:rPr>
      </w:pPr>
      <w:r w:rsidRPr="00C6420E">
        <w:rPr>
          <w:lang w:val="en-US"/>
        </w:rPr>
        <w:lastRenderedPageBreak/>
        <w:t xml:space="preserve">Trong chương này chúng ta sẽ nghiên </w:t>
      </w:r>
      <w:r w:rsidR="00346756">
        <w:rPr>
          <w:lang w:val="en-US"/>
        </w:rPr>
        <w:t>cứu</w:t>
      </w:r>
      <w:r w:rsidRPr="00C6420E">
        <w:rPr>
          <w:lang w:val="en-US"/>
        </w:rPr>
        <w:t xml:space="preserve"> cách biểu diễn tín hiệu và </w:t>
      </w:r>
      <w:r w:rsidR="00346756">
        <w:rPr>
          <w:lang w:val="en-US"/>
        </w:rPr>
        <w:t>h</w:t>
      </w:r>
      <w:r w:rsidRPr="00C6420E">
        <w:rPr>
          <w:lang w:val="en-US"/>
        </w:rPr>
        <w:t>ệ t</w:t>
      </w:r>
      <w:r w:rsidR="00346756">
        <w:rPr>
          <w:lang w:val="en-US"/>
        </w:rPr>
        <w:t>hốn</w:t>
      </w:r>
      <w:r w:rsidRPr="00C6420E">
        <w:rPr>
          <w:lang w:val="en-US"/>
        </w:rPr>
        <w:t>g rời</w:t>
      </w:r>
      <w:r>
        <w:rPr>
          <w:lang w:val="en-US"/>
        </w:rPr>
        <w:t xml:space="preserve"> </w:t>
      </w:r>
      <w:r w:rsidRPr="00C6420E">
        <w:rPr>
          <w:lang w:val="en-US"/>
        </w:rPr>
        <w:t>rạc trong mi</w:t>
      </w:r>
      <w:r w:rsidR="00346756">
        <w:rPr>
          <w:lang w:val="en-US"/>
        </w:rPr>
        <w:t>ề</w:t>
      </w:r>
      <w:r w:rsidRPr="00C6420E">
        <w:rPr>
          <w:lang w:val="en-US"/>
        </w:rPr>
        <w:t>n t</w:t>
      </w:r>
      <w:r w:rsidR="00346756">
        <w:rPr>
          <w:lang w:val="en-US"/>
        </w:rPr>
        <w:t>ầ</w:t>
      </w:r>
      <w:r w:rsidRPr="00C6420E">
        <w:rPr>
          <w:lang w:val="en-US"/>
        </w:rPr>
        <w:t>n s</w:t>
      </w:r>
      <w:r w:rsidR="00346756">
        <w:rPr>
          <w:lang w:val="en-US"/>
        </w:rPr>
        <w:t>ố</w:t>
      </w:r>
      <w:r w:rsidRPr="00C6420E">
        <w:rPr>
          <w:lang w:val="en-US"/>
        </w:rPr>
        <w:t xml:space="preserve"> rời rạc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C6420E">
        <w:rPr>
          <w:lang w:val="en-US"/>
        </w:rPr>
        <w:t xml:space="preserve"> hoặc để ng</w:t>
      </w:r>
      <w:r w:rsidR="00346756">
        <w:rPr>
          <w:lang w:val="en-US"/>
        </w:rPr>
        <w:t>ắ</w:t>
      </w:r>
      <w:r w:rsidRPr="00C6420E">
        <w:rPr>
          <w:lang w:val="en-US"/>
        </w:rPr>
        <w:t>n gọn ta gọi là mi</w:t>
      </w:r>
      <w:r w:rsidR="00346756">
        <w:rPr>
          <w:lang w:val="en-US"/>
        </w:rPr>
        <w:t>ề</w:t>
      </w:r>
      <w:r w:rsidRPr="00C6420E">
        <w:rPr>
          <w:lang w:val="en-US"/>
        </w:rPr>
        <w:t xml:space="preserve">n </w:t>
      </w:r>
      <w:r w:rsidR="00346756">
        <w:rPr>
          <w:lang w:val="en-US"/>
        </w:rPr>
        <w:t>k</w:t>
      </w:r>
      <w:r w:rsidRPr="00C6420E">
        <w:rPr>
          <w:lang w:val="en-US"/>
        </w:rPr>
        <w:t>. Thực ch</w:t>
      </w:r>
      <w:r w:rsidR="00346756">
        <w:rPr>
          <w:lang w:val="en-US"/>
        </w:rPr>
        <w:t>ấ</w:t>
      </w:r>
      <w:r w:rsidRPr="00C6420E">
        <w:rPr>
          <w:lang w:val="en-US"/>
        </w:rPr>
        <w:t xml:space="preserve">t của </w:t>
      </w:r>
      <w:r w:rsidR="00346756">
        <w:rPr>
          <w:lang w:val="en-US"/>
        </w:rPr>
        <w:t>c</w:t>
      </w:r>
      <w:r w:rsidRPr="00C6420E">
        <w:rPr>
          <w:lang w:val="en-US"/>
        </w:rPr>
        <w:t>ách</w:t>
      </w:r>
      <w:r>
        <w:rPr>
          <w:lang w:val="en-US"/>
        </w:rPr>
        <w:t xml:space="preserve"> </w:t>
      </w:r>
      <w:r w:rsidRPr="00C6420E">
        <w:rPr>
          <w:lang w:val="en-US"/>
        </w:rPr>
        <w:t>bi</w:t>
      </w:r>
      <w:r w:rsidR="00346756">
        <w:rPr>
          <w:lang w:val="en-US"/>
        </w:rPr>
        <w:t>ể</w:t>
      </w:r>
      <w:r w:rsidRPr="00C6420E">
        <w:rPr>
          <w:lang w:val="en-US"/>
        </w:rPr>
        <w:t>u di</w:t>
      </w:r>
      <w:r w:rsidR="00346756">
        <w:rPr>
          <w:lang w:val="en-US"/>
        </w:rPr>
        <w:t>ễ</w:t>
      </w:r>
      <w:r w:rsidRPr="00C6420E">
        <w:rPr>
          <w:lang w:val="en-US"/>
        </w:rPr>
        <w:t>n này là ta l</w:t>
      </w:r>
      <w:r w:rsidR="00346756">
        <w:rPr>
          <w:lang w:val="en-US"/>
        </w:rPr>
        <w:t>ấ</w:t>
      </w:r>
      <w:r w:rsidRPr="00C6420E">
        <w:rPr>
          <w:lang w:val="en-US"/>
        </w:rPr>
        <w:t>y từng điểm r</w:t>
      </w:r>
      <w:r w:rsidR="00346756">
        <w:rPr>
          <w:lang w:val="en-US"/>
        </w:rPr>
        <w:t>ờ</w:t>
      </w:r>
      <w:r w:rsidRPr="00C6420E">
        <w:rPr>
          <w:lang w:val="en-US"/>
        </w:rPr>
        <w:t>i rạc trên vòng tròn đơn vị trong mặt phẳng Z để bi</w:t>
      </w:r>
      <w:r w:rsidR="00346756">
        <w:rPr>
          <w:lang w:val="en-US"/>
        </w:rPr>
        <w:t>ể</w:t>
      </w:r>
      <w:r w:rsidRPr="00C6420E">
        <w:rPr>
          <w:lang w:val="en-US"/>
        </w:rPr>
        <w:t>u</w:t>
      </w:r>
      <w:r w:rsidR="00346756">
        <w:rPr>
          <w:lang w:val="en-US"/>
        </w:rPr>
        <w:t xml:space="preserve"> </w:t>
      </w:r>
      <w:r w:rsidRPr="00C6420E">
        <w:rPr>
          <w:lang w:val="en-US"/>
        </w:rPr>
        <w:t>diễn. Đ</w:t>
      </w:r>
      <w:r w:rsidR="00346756">
        <w:rPr>
          <w:lang w:val="en-US"/>
        </w:rPr>
        <w:t>ể</w:t>
      </w:r>
      <w:r w:rsidRPr="00C6420E">
        <w:rPr>
          <w:lang w:val="en-US"/>
        </w:rPr>
        <w:t xml:space="preserve"> chuy</w:t>
      </w:r>
      <w:r w:rsidR="00346756">
        <w:rPr>
          <w:lang w:val="en-US"/>
        </w:rPr>
        <w:t>ể</w:t>
      </w:r>
      <w:r w:rsidRPr="00C6420E">
        <w:rPr>
          <w:lang w:val="en-US"/>
        </w:rPr>
        <w:t xml:space="preserve">n cách biểu diễn tín hiệu và </w:t>
      </w:r>
      <w:r w:rsidR="00346756">
        <w:rPr>
          <w:lang w:val="en-US"/>
        </w:rPr>
        <w:t>h</w:t>
      </w:r>
      <w:r w:rsidRPr="00C6420E">
        <w:rPr>
          <w:lang w:val="en-US"/>
        </w:rPr>
        <w:t>ệ t</w:t>
      </w:r>
      <w:r w:rsidR="00346756">
        <w:rPr>
          <w:lang w:val="en-US"/>
        </w:rPr>
        <w:t>hố</w:t>
      </w:r>
      <w:r w:rsidRPr="00C6420E">
        <w:rPr>
          <w:lang w:val="en-US"/>
        </w:rPr>
        <w:t xml:space="preserve">ng rời rạc </w:t>
      </w:r>
      <w:r w:rsidR="00346756">
        <w:rPr>
          <w:lang w:val="en-US"/>
        </w:rPr>
        <w:t>s</w:t>
      </w:r>
      <w:r w:rsidRPr="00C6420E">
        <w:rPr>
          <w:lang w:val="en-US"/>
        </w:rPr>
        <w:t>ang mi</w:t>
      </w:r>
      <w:r w:rsidR="00346756">
        <w:rPr>
          <w:lang w:val="en-US"/>
        </w:rPr>
        <w:t>ề</w:t>
      </w:r>
      <w:r w:rsidRPr="00C6420E">
        <w:rPr>
          <w:lang w:val="en-US"/>
        </w:rPr>
        <w:t>n t</w:t>
      </w:r>
      <w:r w:rsidR="00346756">
        <w:rPr>
          <w:lang w:val="en-US"/>
        </w:rPr>
        <w:t>ầ</w:t>
      </w:r>
      <w:r w:rsidRPr="00C6420E">
        <w:rPr>
          <w:lang w:val="en-US"/>
        </w:rPr>
        <w:t>n s</w:t>
      </w:r>
      <w:r w:rsidR="00346756">
        <w:rPr>
          <w:lang w:val="en-US"/>
        </w:rPr>
        <w:t>ố</w:t>
      </w:r>
      <w:r w:rsidRPr="00C6420E">
        <w:rPr>
          <w:lang w:val="en-US"/>
        </w:rPr>
        <w:t xml:space="preserve"> rời rạc</w:t>
      </w:r>
      <w:r>
        <w:rPr>
          <w:lang w:val="en-US"/>
        </w:rPr>
        <w:t xml:space="preserve"> </w:t>
      </w:r>
      <w:r w:rsidRPr="00C6420E">
        <w:rPr>
          <w:lang w:val="en-US"/>
        </w:rPr>
        <w:t xml:space="preserve">chúng ta sẽ dùng một công cụ toán </w:t>
      </w:r>
      <w:r w:rsidR="00346756">
        <w:rPr>
          <w:lang w:val="en-US"/>
        </w:rPr>
        <w:t>h</w:t>
      </w:r>
      <w:r w:rsidRPr="00C6420E">
        <w:rPr>
          <w:lang w:val="en-US"/>
        </w:rPr>
        <w:t>ọc gọi là biến đổi Fourier rời rạc (Discrete Fourier</w:t>
      </w:r>
      <w:r w:rsidR="00346756">
        <w:rPr>
          <w:lang w:val="en-US"/>
        </w:rPr>
        <w:t xml:space="preserve"> </w:t>
      </w:r>
      <w:r w:rsidRPr="00C6420E">
        <w:rPr>
          <w:lang w:val="en-US"/>
        </w:rPr>
        <w:t>Transform :</w:t>
      </w:r>
      <w:r w:rsidR="00346756">
        <w:rPr>
          <w:lang w:val="en-US"/>
        </w:rPr>
        <w:t xml:space="preserve"> </w:t>
      </w:r>
      <w:r w:rsidRPr="00C6420E">
        <w:rPr>
          <w:lang w:val="en-US"/>
        </w:rPr>
        <w:t>D</w:t>
      </w:r>
      <w:r w:rsidR="00346756">
        <w:rPr>
          <w:lang w:val="en-US"/>
        </w:rPr>
        <w:t>FT</w:t>
      </w:r>
      <w:r w:rsidRPr="00C6420E">
        <w:rPr>
          <w:lang w:val="en-US"/>
        </w:rPr>
        <w:t>). Việc bi</w:t>
      </w:r>
      <w:r w:rsidR="00346756">
        <w:rPr>
          <w:lang w:val="en-US"/>
        </w:rPr>
        <w:t>ể</w:t>
      </w:r>
      <w:r w:rsidRPr="00C6420E">
        <w:rPr>
          <w:lang w:val="en-US"/>
        </w:rPr>
        <w:t xml:space="preserve">u </w:t>
      </w:r>
      <w:r w:rsidR="00346756">
        <w:rPr>
          <w:lang w:val="en-US"/>
        </w:rPr>
        <w:t>d</w:t>
      </w:r>
      <w:r w:rsidRPr="00C6420E">
        <w:rPr>
          <w:lang w:val="en-US"/>
        </w:rPr>
        <w:t>iễn trong mi</w:t>
      </w:r>
      <w:r w:rsidR="00346756">
        <w:rPr>
          <w:lang w:val="en-US"/>
        </w:rPr>
        <w:t>ề</w:t>
      </w:r>
      <w:r w:rsidRPr="00C6420E">
        <w:rPr>
          <w:lang w:val="en-US"/>
        </w:rPr>
        <w:t>n t</w:t>
      </w:r>
      <w:r w:rsidR="00346756">
        <w:rPr>
          <w:lang w:val="en-US"/>
        </w:rPr>
        <w:t>ầ</w:t>
      </w:r>
      <w:r w:rsidRPr="00C6420E">
        <w:rPr>
          <w:lang w:val="en-US"/>
        </w:rPr>
        <w:t>n s</w:t>
      </w:r>
      <w:r w:rsidR="00346756">
        <w:rPr>
          <w:lang w:val="en-US"/>
        </w:rPr>
        <w:t>ố</w:t>
      </w:r>
      <w:r w:rsidRPr="00C6420E">
        <w:rPr>
          <w:lang w:val="en-US"/>
        </w:rPr>
        <w:t xml:space="preserve"> rời rạc đặc biệt hiệu quả khi xuất</w:t>
      </w:r>
      <w:r w:rsidR="00346756">
        <w:rPr>
          <w:lang w:val="en-US"/>
        </w:rPr>
        <w:t xml:space="preserve"> </w:t>
      </w:r>
      <w:r w:rsidRPr="00C6420E">
        <w:rPr>
          <w:lang w:val="en-US"/>
        </w:rPr>
        <w:t>hiện các thuật toán tính nhanh DF</w:t>
      </w:r>
      <w:r w:rsidR="00346756">
        <w:rPr>
          <w:lang w:val="en-US"/>
        </w:rPr>
        <w:t>T</w:t>
      </w:r>
      <w:r w:rsidRPr="00C6420E">
        <w:rPr>
          <w:lang w:val="en-US"/>
        </w:rPr>
        <w:t>, ta gọi là bi</w:t>
      </w:r>
      <w:r w:rsidR="00346756">
        <w:rPr>
          <w:lang w:val="en-US"/>
        </w:rPr>
        <w:t>ế</w:t>
      </w:r>
      <w:r w:rsidRPr="00C6420E">
        <w:rPr>
          <w:lang w:val="en-US"/>
        </w:rPr>
        <w:t>n đổi Fourier nhanh (Fast Fourier</w:t>
      </w:r>
      <w:r w:rsidR="00346756">
        <w:rPr>
          <w:lang w:val="en-US"/>
        </w:rPr>
        <w:t xml:space="preserve"> </w:t>
      </w:r>
      <w:r w:rsidRPr="00C6420E">
        <w:rPr>
          <w:lang w:val="en-US"/>
        </w:rPr>
        <w:t>Transform : FF</w:t>
      </w:r>
      <w:r w:rsidR="00346756">
        <w:rPr>
          <w:lang w:val="en-US"/>
        </w:rPr>
        <w:t>T</w:t>
      </w:r>
      <w:r w:rsidRPr="00C6420E">
        <w:rPr>
          <w:lang w:val="en-US"/>
        </w:rPr>
        <w:t>).</w:t>
      </w:r>
    </w:p>
    <w:p w14:paraId="75D8132F" w14:textId="1C796152" w:rsidR="00C6420E" w:rsidRDefault="009147F8" w:rsidP="009147F8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B575244" w14:textId="746CF5CE" w:rsidR="00D952AE" w:rsidRDefault="00D952AE" w:rsidP="00D952AE">
      <w:pPr>
        <w:pStyle w:val="Heading2"/>
        <w:ind w:left="113" w:hanging="113"/>
      </w:pPr>
      <w:r>
        <w:lastRenderedPageBreak/>
        <w:t xml:space="preserve"> B</w:t>
      </w:r>
      <w:r>
        <w:rPr>
          <w:lang w:val="en-US"/>
        </w:rPr>
        <w:t>IẾ</w:t>
      </w:r>
      <w:r>
        <w:t>N ĐỔI FOURIER RỜI RẠC Đ</w:t>
      </w:r>
      <w:r>
        <w:rPr>
          <w:lang w:val="en-US"/>
        </w:rPr>
        <w:t>Ố</w:t>
      </w:r>
      <w:r>
        <w:t>I VỚI CÁC TÍN HIỆU TU</w:t>
      </w:r>
      <w:r>
        <w:rPr>
          <w:lang w:val="en-US"/>
        </w:rPr>
        <w:t>Ầ</w:t>
      </w:r>
      <w:r>
        <w:t>N HOÀN</w:t>
      </w:r>
      <w:r>
        <w:rPr>
          <w:lang w:val="en-US"/>
        </w:rPr>
        <w:t xml:space="preserve"> CÓ </w:t>
      </w:r>
      <w:r>
        <w:t>CHU K</w:t>
      </w:r>
      <w:r>
        <w:rPr>
          <w:lang w:val="en-US"/>
        </w:rPr>
        <w:t>Ỳ</w:t>
      </w:r>
      <w:r>
        <w:t xml:space="preserve"> N</w:t>
      </w:r>
    </w:p>
    <w:p w14:paraId="5FFBF728" w14:textId="13655B9D" w:rsidR="00D952AE" w:rsidRDefault="00D952AE" w:rsidP="00D952AE">
      <w:pPr>
        <w:pStyle w:val="Heading3"/>
      </w:pPr>
      <w:r>
        <w:t xml:space="preserve"> CÁC ĐỊNH NGH</w:t>
      </w:r>
      <w:r>
        <w:rPr>
          <w:lang w:val="en-US"/>
        </w:rPr>
        <w:t>Ĩ</w:t>
      </w:r>
      <w:r>
        <w:t>A</w:t>
      </w:r>
    </w:p>
    <w:p w14:paraId="6045AE7E" w14:textId="77777777" w:rsidR="00D952AE" w:rsidRPr="005058D8" w:rsidRDefault="00D952AE" w:rsidP="00D952AE">
      <w:pPr>
        <w:rPr>
          <w:b/>
        </w:rPr>
      </w:pPr>
      <w:r w:rsidRPr="005058D8">
        <w:rPr>
          <w:b/>
          <w:lang w:val="en-US"/>
        </w:rPr>
        <w:t>a</w:t>
      </w:r>
      <w:r w:rsidRPr="005058D8">
        <w:rPr>
          <w:b/>
        </w:rPr>
        <w:t>) Tổng quan</w:t>
      </w:r>
    </w:p>
    <w:p w14:paraId="6C44065D" w14:textId="77777777" w:rsidR="00D952AE" w:rsidRDefault="00D952AE" w:rsidP="00D952AE">
      <w:r>
        <w:t>Gi</w:t>
      </w:r>
      <w:r>
        <w:rPr>
          <w:lang w:val="en-US"/>
        </w:rPr>
        <w:t>ả</w:t>
      </w:r>
      <w:r>
        <w:t xml:space="preserve"> s</w:t>
      </w:r>
      <w:r>
        <w:rPr>
          <w:lang w:val="en-US"/>
        </w:rPr>
        <w:t>ử</w:t>
      </w:r>
      <w:r>
        <w:t xml:space="preserve"> chúng ta có dãy tu</w:t>
      </w:r>
      <w:r>
        <w:rPr>
          <w:lang w:val="en-US"/>
        </w:rPr>
        <w:t>ầ</w:t>
      </w:r>
      <w:r>
        <w:t>n hoàn có c</w:t>
      </w:r>
      <w:r>
        <w:rPr>
          <w:lang w:val="en-US"/>
        </w:rPr>
        <w:t>h</w:t>
      </w:r>
      <w:r>
        <w:t>u k</w:t>
      </w:r>
      <w:r>
        <w:rPr>
          <w:lang w:val="en-US"/>
        </w:rPr>
        <w:t>ỳ</w:t>
      </w:r>
      <w:r>
        <w:t xml:space="preserve"> </w:t>
      </w:r>
      <w:r>
        <w:rPr>
          <w:lang w:val="en-US"/>
        </w:rPr>
        <w:t>N</w:t>
      </w:r>
      <w:r>
        <w:t xml:space="preserve"> là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(n)</m:t>
        </m:r>
      </m:oMath>
      <w:r>
        <w:t>. Chúng ta có thể viết như sau:</w:t>
      </w:r>
    </w:p>
    <w:p w14:paraId="08B521E3" w14:textId="77777777" w:rsidR="00D952AE" w:rsidRPr="005058D8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/>
                  <w:lang w:val="en-US"/>
                </w:rPr>
                <m:t>+lN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27E1BDEF" w14:textId="77777777" w:rsidR="00D952AE" w:rsidRPr="005058D8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ở đây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là số nguyên</w:t>
      </w:r>
    </w:p>
    <w:p w14:paraId="1A4043B5" w14:textId="77777777" w:rsidR="00D952AE" w:rsidRDefault="00D952AE" w:rsidP="00D952AE">
      <w:r w:rsidRPr="002E620B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E3F5CD1" wp14:editId="4FD882B6">
            <wp:simplePos x="0" y="0"/>
            <wp:positionH relativeFrom="column">
              <wp:posOffset>609600</wp:posOffset>
            </wp:positionH>
            <wp:positionV relativeFrom="paragraph">
              <wp:posOffset>471170</wp:posOffset>
            </wp:positionV>
            <wp:extent cx="5334000" cy="40005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Hình </w:t>
      </w:r>
      <w:r>
        <w:rPr>
          <w:lang w:val="en-US"/>
        </w:rPr>
        <w:t>dưới</w:t>
      </w:r>
      <w:r>
        <w:t xml:space="preserve"> cho một </w:t>
      </w:r>
      <w:r>
        <w:rPr>
          <w:lang w:val="en-US"/>
        </w:rPr>
        <w:t>ví</w:t>
      </w:r>
      <w:r>
        <w:t xml:space="preserve"> dụ về d</w:t>
      </w:r>
      <w:r>
        <w:rPr>
          <w:lang w:val="en-US"/>
        </w:rPr>
        <w:t>ã</w:t>
      </w:r>
      <w:r>
        <w:t>y tu</w:t>
      </w:r>
      <w:r>
        <w:rPr>
          <w:lang w:val="en-US"/>
        </w:rPr>
        <w:t>ầ</w:t>
      </w:r>
      <w:r>
        <w:t xml:space="preserve">n </w:t>
      </w:r>
      <w:r>
        <w:rPr>
          <w:lang w:val="en-US"/>
        </w:rPr>
        <w:t>h</w:t>
      </w:r>
      <w:r>
        <w:t>o</w:t>
      </w:r>
      <w:r>
        <w:rPr>
          <w:lang w:val="en-US"/>
        </w:rPr>
        <w:t>à</w:t>
      </w:r>
      <w:r>
        <w:t>n có c</w:t>
      </w:r>
      <w:r>
        <w:rPr>
          <w:lang w:val="en-US"/>
        </w:rPr>
        <w:t>h</w:t>
      </w:r>
      <w:r>
        <w:t>u k</w:t>
      </w:r>
      <w:r>
        <w:rPr>
          <w:lang w:val="en-US"/>
        </w:rPr>
        <w:t>ỳ</w:t>
      </w:r>
      <w:r>
        <w:t xml:space="preserve"> </w:t>
      </w:r>
      <m:oMath>
        <m:r>
          <w:rPr>
            <w:rFonts w:ascii="Cambria Math" w:hAnsi="Cambria Math"/>
          </w:rPr>
          <m:t>N = 4</m:t>
        </m:r>
      </m:oMath>
      <w:r>
        <w:t>.</w:t>
      </w:r>
    </w:p>
    <w:p w14:paraId="2E722DFA" w14:textId="77777777" w:rsidR="00D952AE" w:rsidRPr="005058D8" w:rsidRDefault="00D952AE" w:rsidP="00D952AE">
      <w:pPr>
        <w:rPr>
          <w:lang w:val="en-US"/>
        </w:rPr>
      </w:pPr>
    </w:p>
    <w:p w14:paraId="6D5AA4A3" w14:textId="77777777" w:rsidR="00D952AE" w:rsidRDefault="00D952AE" w:rsidP="00D952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B5037" wp14:editId="72E12E7C">
                <wp:simplePos x="0" y="0"/>
                <wp:positionH relativeFrom="column">
                  <wp:posOffset>369570</wp:posOffset>
                </wp:positionH>
                <wp:positionV relativeFrom="paragraph">
                  <wp:posOffset>0</wp:posOffset>
                </wp:positionV>
                <wp:extent cx="5529580" cy="1447800"/>
                <wp:effectExtent l="0" t="0" r="13970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8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2BAA3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[ 4 3 2 1];</w:t>
                            </w:r>
                          </w:p>
                          <w:p w14:paraId="1B5ECCFE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 4];</w:t>
                            </w:r>
                          </w:p>
                          <w:p w14:paraId="1EEAF495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0:size(x,2)-1;</w:t>
                            </w:r>
                          </w:p>
                          <w:p w14:paraId="36B5B678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7425F83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xlim([-3 13]);</w:t>
                            </w:r>
                          </w:p>
                          <w:p w14:paraId="6FB0B2B7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6]);</w:t>
                            </w:r>
                          </w:p>
                          <w:p w14:paraId="68C51B2D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B0818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'x^~(n)_M'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A674096" w14:textId="77777777" w:rsidR="00D952AE" w:rsidRPr="002E620B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5037" id="Text Box 4" o:spid="_x0000_s1050" type="#_x0000_t202" style="position:absolute;left:0;text-align:left;margin-left:29.1pt;margin-top:0;width:435.4pt;height:11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" fillcolor="white [3201]" strokeweight=".5pt">
                <v:textbox>
                  <w:txbxContent>
                    <w:p w14:paraId="3C22BAA3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[ 4 3 2 1];</w:t>
                      </w:r>
                    </w:p>
                    <w:p w14:paraId="1B5ECCFE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 4];</w:t>
                      </w:r>
                    </w:p>
                    <w:p w14:paraId="1EEAF495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0:size(x,2)-1;</w:t>
                      </w:r>
                    </w:p>
                    <w:p w14:paraId="36B5B678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7425F83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xlim([-3 13]);</w:t>
                      </w:r>
                    </w:p>
                    <w:p w14:paraId="6FB0B2B7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6]);</w:t>
                      </w:r>
                    </w:p>
                    <w:p w14:paraId="68C51B2D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CB0818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'x^~(n)_M'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A674096" w14:textId="77777777" w:rsidR="00D952AE" w:rsidRPr="002E620B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6AF2BB" w14:textId="77777777" w:rsidR="00D952AE" w:rsidRDefault="00D952AE" w:rsidP="00D952AE">
      <w:pPr>
        <w:ind w:firstLine="720"/>
      </w:pPr>
      <w:r>
        <w:t>Ta th</w:t>
      </w:r>
      <w:r>
        <w:rPr>
          <w:lang w:val="en-US"/>
        </w:rPr>
        <w:t>ấ</w:t>
      </w:r>
      <w:r>
        <w:t xml:space="preserve">y rằng một </w:t>
      </w:r>
      <w:r>
        <w:rPr>
          <w:lang w:val="en-US"/>
        </w:rPr>
        <w:t>dãy tuần hoàn</w:t>
      </w:r>
      <w:r>
        <w:t xml:space="preserve"> có c</w:t>
      </w:r>
      <w:r>
        <w:rPr>
          <w:lang w:val="en-US"/>
        </w:rPr>
        <w:t>h</w:t>
      </w:r>
      <w:r>
        <w:t>u kỳ N có thể được bi</w:t>
      </w:r>
      <w:r>
        <w:rPr>
          <w:lang w:val="en-US"/>
        </w:rPr>
        <w:t>ể</w:t>
      </w:r>
      <w:r>
        <w:t>u di</w:t>
      </w:r>
      <w:r>
        <w:rPr>
          <w:lang w:val="en-US"/>
        </w:rPr>
        <w:t>ễ</w:t>
      </w:r>
      <w:r>
        <w:t>n b</w:t>
      </w:r>
      <w:r>
        <w:rPr>
          <w:lang w:val="en-US"/>
        </w:rPr>
        <w:t>ở</w:t>
      </w:r>
      <w:r>
        <w:t>i một chuỗi</w:t>
      </w:r>
      <w:r>
        <w:rPr>
          <w:lang w:val="en-US"/>
        </w:rPr>
        <w:t xml:space="preserve"> </w:t>
      </w:r>
      <w:r>
        <w:t>Fourier</w:t>
      </w:r>
      <w:r>
        <w:rPr>
          <w:lang w:val="en-US"/>
        </w:rPr>
        <w:t>, t</w:t>
      </w:r>
      <w:r>
        <w:t>ức là b</w:t>
      </w:r>
      <w:r>
        <w:rPr>
          <w:lang w:val="en-US"/>
        </w:rPr>
        <w:t>ở</w:t>
      </w:r>
      <w:r>
        <w:t xml:space="preserve">i một </w:t>
      </w:r>
      <w:r>
        <w:rPr>
          <w:lang w:val="en-US"/>
        </w:rPr>
        <w:t>tổng</w:t>
      </w:r>
      <w:r>
        <w:t xml:space="preserve"> của các dãy sin và co</w:t>
      </w:r>
      <w:r>
        <w:rPr>
          <w:lang w:val="en-US"/>
        </w:rPr>
        <w:t>s</w:t>
      </w:r>
      <w:r>
        <w:t xml:space="preserve">in </w:t>
      </w:r>
      <w:r>
        <w:rPr>
          <w:lang w:val="en-US"/>
        </w:rPr>
        <w:t>hoặc</w:t>
      </w:r>
      <w:r>
        <w:t xml:space="preserve"> bởi tổng của các dãy </w:t>
      </w:r>
      <w:r>
        <w:rPr>
          <w:lang w:val="en-US"/>
        </w:rPr>
        <w:t>hàm</w:t>
      </w:r>
      <w:r>
        <w:t xml:space="preserve"> mũ</w:t>
      </w:r>
      <w:r>
        <w:rPr>
          <w:lang w:val="en-US"/>
        </w:rPr>
        <w:t xml:space="preserve"> </w:t>
      </w:r>
      <w:r>
        <w:t>phức có t</w:t>
      </w:r>
      <w:r>
        <w:rPr>
          <w:lang w:val="en-US"/>
        </w:rPr>
        <w:t>ầ</w:t>
      </w:r>
      <w:r>
        <w:t>n số cơ b</w:t>
      </w:r>
      <w:r>
        <w:rPr>
          <w:lang w:val="en-US"/>
        </w:rPr>
        <w:t>ả</w:t>
      </w:r>
      <w:r>
        <w:t xml:space="preserve">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.</w:t>
      </w:r>
    </w:p>
    <w:p w14:paraId="26EED0F8" w14:textId="77777777" w:rsidR="00D952AE" w:rsidRDefault="00D952AE" w:rsidP="00D952AE">
      <w:pPr>
        <w:ind w:firstLine="720"/>
      </w:pPr>
      <w:r>
        <w:t>Gi</w:t>
      </w:r>
      <w:r>
        <w:rPr>
          <w:lang w:val="en-US"/>
        </w:rPr>
        <w:t>ả</w:t>
      </w:r>
      <w:r>
        <w:t xml:space="preserve"> </w:t>
      </w:r>
      <w:r>
        <w:rPr>
          <w:lang w:val="en-US"/>
        </w:rPr>
        <w:t>sử</w:t>
      </w:r>
      <w:r>
        <w:t xml:space="preserve"> chúng ta có dãy </w:t>
      </w:r>
      <w:r>
        <w:rPr>
          <w:lang w:val="en-US"/>
        </w:rPr>
        <w:t>hà</w:t>
      </w:r>
      <w:r>
        <w:t>m m</w:t>
      </w:r>
      <w:r>
        <w:rPr>
          <w:lang w:val="en-US"/>
        </w:rPr>
        <w:t>ũ phứ</w:t>
      </w:r>
      <w:r>
        <w:t>c như sau:</w:t>
      </w:r>
    </w:p>
    <w:p w14:paraId="32D37630" w14:textId="77777777" w:rsidR="00D952AE" w:rsidRDefault="002C49AF" w:rsidP="00D952AE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nk</m:t>
              </m:r>
            </m:sup>
          </m:sSup>
        </m:oMath>
      </m:oMathPara>
    </w:p>
    <w:p w14:paraId="7569DCD6" w14:textId="77777777" w:rsidR="00D952AE" w:rsidRDefault="00D952AE" w:rsidP="00D952AE">
      <m:oMathPara>
        <m:oMath>
          <m:r>
            <w:rPr>
              <w:rFonts w:ascii="Cambria Math" w:hAnsi="Cambria Math"/>
            </w:rPr>
            <m:t>k= 0, 1,... ,N-1</m:t>
          </m:r>
        </m:oMath>
      </m:oMathPara>
    </w:p>
    <w:p w14:paraId="7949EFEE" w14:textId="77777777" w:rsidR="00D952AE" w:rsidRDefault="00D952AE" w:rsidP="00D952AE">
      <w:pPr>
        <w:ind w:firstLine="720"/>
      </w:pPr>
      <w:r>
        <w:t>Ta biết rằng:</w:t>
      </w:r>
    </w:p>
    <w:p w14:paraId="248676C6" w14:textId="77777777" w:rsidR="00D952AE" w:rsidRPr="006E3D36" w:rsidRDefault="002C49AF" w:rsidP="00D952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(n)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= 1</m:t>
          </m:r>
        </m:oMath>
      </m:oMathPara>
    </w:p>
    <w:p w14:paraId="55874067" w14:textId="77777777" w:rsidR="00D952AE" w:rsidRPr="006E3D36" w:rsidRDefault="002C49AF" w:rsidP="00D952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nN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j2πn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40BE8B48" w14:textId="77777777" w:rsidR="00D952AE" w:rsidRDefault="00D952AE" w:rsidP="00D952AE">
      <w:r>
        <w:t>Vậy:</w:t>
      </w:r>
    </w:p>
    <w:p w14:paraId="68F21728" w14:textId="77777777" w:rsidR="00D952AE" w:rsidRDefault="002C49AF" w:rsidP="00D952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(n)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(n)</m:t>
          </m:r>
        </m:oMath>
      </m:oMathPara>
    </w:p>
    <w:p w14:paraId="2A6F36BE" w14:textId="77777777" w:rsidR="00D952AE" w:rsidRDefault="00D952AE" w:rsidP="00D952AE"/>
    <w:p w14:paraId="0793EF5E" w14:textId="77777777" w:rsidR="00D952AE" w:rsidRDefault="00D952AE" w:rsidP="00D952AE">
      <w:r>
        <w:t>Tương tự ta có:</w:t>
      </w:r>
    </w:p>
    <w:p w14:paraId="5152A28B" w14:textId="77777777" w:rsidR="00D952AE" w:rsidRPr="006E3D36" w:rsidRDefault="002C49AF" w:rsidP="00D952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(n)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(n)</m:t>
          </m:r>
        </m:oMath>
      </m:oMathPara>
    </w:p>
    <w:p w14:paraId="6A328D94" w14:textId="77777777" w:rsidR="00D952AE" w:rsidRDefault="002C49AF" w:rsidP="00D952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(n)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 xml:space="preserve"> (n)</m:t>
          </m:r>
        </m:oMath>
      </m:oMathPara>
    </w:p>
    <w:p w14:paraId="306E53DD" w14:textId="77777777" w:rsidR="00D952AE" w:rsidRDefault="002C49AF" w:rsidP="00D952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(n)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N+3</m:t>
              </m:r>
            </m:sub>
          </m:sSub>
          <m:r>
            <w:rPr>
              <w:rFonts w:ascii="Cambria Math" w:hAnsi="Cambria Math"/>
            </w:rPr>
            <m:t xml:space="preserve"> (n)</m:t>
          </m:r>
        </m:oMath>
      </m:oMathPara>
    </w:p>
    <w:p w14:paraId="13940ABF" w14:textId="77777777" w:rsidR="00D952AE" w:rsidRPr="006E3D36" w:rsidRDefault="00D952AE" w:rsidP="00D952AE">
      <w:pPr>
        <w:jc w:val="center"/>
        <w:rPr>
          <w:lang w:val="en-US"/>
        </w:rPr>
      </w:pPr>
      <w:r>
        <w:rPr>
          <w:lang w:val="en-US"/>
        </w:rPr>
        <w:t>…………………….</w:t>
      </w:r>
    </w:p>
    <w:p w14:paraId="316D037A" w14:textId="77777777" w:rsidR="00D952AE" w:rsidRPr="006E3D36" w:rsidRDefault="00D952AE" w:rsidP="00D952AE">
      <w:pPr>
        <w:jc w:val="center"/>
        <w:rPr>
          <w:lang w:val="en-US"/>
        </w:rPr>
      </w:pPr>
      <w:r>
        <w:rPr>
          <w:lang w:val="en-US"/>
        </w:rPr>
        <w:t>…………………….</w:t>
      </w:r>
    </w:p>
    <w:p w14:paraId="3E2B1ABD" w14:textId="77777777" w:rsidR="00D952AE" w:rsidRDefault="00D952AE" w:rsidP="00D952AE">
      <w:pPr>
        <w:ind w:firstLine="720"/>
        <w:rPr>
          <w:lang w:val="en-US"/>
        </w:rPr>
      </w:pPr>
      <w:r>
        <w:t>Như vậy chúng ta có thể bi</w:t>
      </w:r>
      <w:r>
        <w:rPr>
          <w:lang w:val="en-US"/>
        </w:rPr>
        <w:t>ể</w:t>
      </w:r>
      <w:r>
        <w:t>u diễn dãy tu</w:t>
      </w:r>
      <w:r>
        <w:rPr>
          <w:lang w:val="en-US"/>
        </w:rPr>
        <w:t>ầ</w:t>
      </w:r>
      <w:r>
        <w:t xml:space="preserve">n </w:t>
      </w:r>
      <w:r>
        <w:rPr>
          <w:lang w:val="en-US"/>
        </w:rPr>
        <w:t>hoàn</w:t>
      </w:r>
      <w:r>
        <w:t xml:space="preserve"> có c</w:t>
      </w:r>
      <w:r>
        <w:rPr>
          <w:lang w:val="en-US"/>
        </w:rPr>
        <w:t>h</w:t>
      </w:r>
      <w:r>
        <w:t xml:space="preserve">u kỳ N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(n)</m:t>
        </m:r>
      </m:oMath>
      <w:r>
        <w:t xml:space="preserve"> dưới dạng sa</w:t>
      </w:r>
      <w:r>
        <w:rPr>
          <w:lang w:val="en-US"/>
        </w:rPr>
        <w:t>u đây:</w:t>
      </w:r>
    </w:p>
    <w:p w14:paraId="16ADA013" w14:textId="77777777" w:rsidR="00D952AE" w:rsidRPr="00BB79C5" w:rsidRDefault="002C49AF" w:rsidP="00D952AE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(n)=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nk</m:t>
                  </m:r>
                </m:sup>
              </m:sSup>
            </m:e>
          </m:nary>
        </m:oMath>
      </m:oMathPara>
    </w:p>
    <w:p w14:paraId="1DE2C375" w14:textId="77777777" w:rsidR="00D952AE" w:rsidRDefault="00D952AE" w:rsidP="00D952AE">
      <w:pPr>
        <w:ind w:firstLine="720"/>
      </w:pPr>
      <w:r>
        <w:rPr>
          <w:lang w:val="en-US"/>
        </w:rPr>
        <w:t>Ở</w:t>
      </w:r>
      <w:r>
        <w:t xml:space="preserve"> đây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là dãy tu</w:t>
      </w:r>
      <w:r>
        <w:rPr>
          <w:lang w:val="en-US"/>
        </w:rPr>
        <w:t>ầ</w:t>
      </w:r>
      <w:r>
        <w:t xml:space="preserve">n </w:t>
      </w:r>
      <w:r>
        <w:rPr>
          <w:lang w:val="en-US"/>
        </w:rPr>
        <w:t>hoàn</w:t>
      </w:r>
      <w:r>
        <w:t xml:space="preserve"> có c</w:t>
      </w:r>
      <w:r>
        <w:rPr>
          <w:lang w:val="en-US"/>
        </w:rPr>
        <w:t>h</w:t>
      </w:r>
      <w:r>
        <w:t>u k</w:t>
      </w:r>
      <w:r>
        <w:rPr>
          <w:lang w:val="en-US"/>
        </w:rPr>
        <w:t>ỳ</w:t>
      </w:r>
      <w:r>
        <w:t xml:space="preserve"> N, </w:t>
      </w:r>
      <w:r>
        <w:rPr>
          <w:lang w:val="en-US"/>
        </w:rPr>
        <w:t>h</w:t>
      </w:r>
      <w:r>
        <w:t xml:space="preserve">ệ số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lang w:val="en-US"/>
        </w:rPr>
        <w:t xml:space="preserve"> </w:t>
      </w:r>
      <w:r>
        <w:t xml:space="preserve">trong công thức </w:t>
      </w:r>
      <w:r>
        <w:rPr>
          <w:lang w:val="en-US"/>
        </w:rPr>
        <w:t>trên</w:t>
      </w:r>
      <w:r>
        <w:t xml:space="preserve"> dùng để</w:t>
      </w:r>
      <w:r>
        <w:rPr>
          <w:lang w:val="en-US"/>
        </w:rPr>
        <w:t xml:space="preserve"> </w:t>
      </w:r>
      <w:r>
        <w:t>tính to</w:t>
      </w:r>
      <w:r>
        <w:rPr>
          <w:lang w:val="en-US"/>
        </w:rPr>
        <w:t>á</w:t>
      </w:r>
      <w:r>
        <w:t>n</w:t>
      </w:r>
      <w:r>
        <w:rPr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dưới dạng gọn </w:t>
      </w:r>
      <w:r>
        <w:rPr>
          <w:lang w:val="en-US"/>
        </w:rPr>
        <w:t>h</w:t>
      </w:r>
      <w:r>
        <w:t>ơn.</w:t>
      </w:r>
    </w:p>
    <w:p w14:paraId="1F712F14" w14:textId="77777777" w:rsidR="00D952AE" w:rsidRDefault="00D952AE" w:rsidP="00D952AE">
      <w:pPr>
        <w:ind w:firstLine="720"/>
      </w:pPr>
      <w:r>
        <w:t>Bây gi</w:t>
      </w:r>
      <w:r>
        <w:rPr>
          <w:lang w:val="en-US"/>
        </w:rPr>
        <w:t>ờ</w:t>
      </w:r>
      <w:r>
        <w:t xml:space="preserve"> chúng ta tiến hành tính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</w:p>
    <w:p w14:paraId="5427E85B" w14:textId="77777777" w:rsidR="00D952AE" w:rsidRDefault="00D952AE" w:rsidP="00D952AE">
      <w:pPr>
        <w:ind w:firstLine="720"/>
      </w:pPr>
      <w:r>
        <w:t xml:space="preserve">Nhân cả hai vế của biểu thức </w:t>
      </w:r>
      <w:r>
        <w:rPr>
          <w:lang w:val="en-US"/>
        </w:rPr>
        <w:t xml:space="preserve">trên </w:t>
      </w:r>
      <w:r w:rsidRPr="00BB79C5">
        <w:t>với</w:t>
      </w:r>
      <m:oMath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mn</m:t>
            </m:r>
          </m:sup>
        </m:sSup>
      </m:oMath>
    </w:p>
    <w:p w14:paraId="1A09DFF3" w14:textId="77777777" w:rsidR="00D952AE" w:rsidRDefault="00D952AE" w:rsidP="00D952AE">
      <w:pPr>
        <w:ind w:firstLine="720"/>
      </w:pPr>
      <w:r>
        <w:t>Ta có:</w:t>
      </w:r>
    </w:p>
    <w:p w14:paraId="07E12E8B" w14:textId="77777777" w:rsidR="00D952AE" w:rsidRPr="00BB79C5" w:rsidRDefault="002C49AF" w:rsidP="00D952AE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(n)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mn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nk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sup>
              </m:sSup>
            </m:e>
          </m:nary>
        </m:oMath>
      </m:oMathPara>
    </w:p>
    <w:p w14:paraId="64C345FD" w14:textId="77777777" w:rsidR="00D952AE" w:rsidRDefault="00D952AE" w:rsidP="00D952AE">
      <w:pPr>
        <w:ind w:firstLine="720"/>
      </w:pPr>
      <w:r>
        <w:t xml:space="preserve">Sau </w:t>
      </w:r>
      <w:r>
        <w:rPr>
          <w:lang w:val="en-US"/>
        </w:rPr>
        <w:t>đ</w:t>
      </w:r>
      <w:r>
        <w:t>ó l</w:t>
      </w:r>
      <w:r>
        <w:rPr>
          <w:lang w:val="en-US"/>
        </w:rPr>
        <w:t>ấ</w:t>
      </w:r>
      <w:r>
        <w:t xml:space="preserve">y tổng theo n từ </w:t>
      </w:r>
      <w:r>
        <w:rPr>
          <w:lang w:val="en-US"/>
        </w:rPr>
        <w:t>0</w:t>
      </w:r>
      <w:r>
        <w:t xml:space="preserve"> đến </w:t>
      </w:r>
      <w:r>
        <w:rPr>
          <w:lang w:val="en-US"/>
        </w:rPr>
        <w:t xml:space="preserve">N </w:t>
      </w:r>
      <w:r>
        <w:t>-</w:t>
      </w:r>
      <w:r>
        <w:rPr>
          <w:lang w:val="en-US"/>
        </w:rPr>
        <w:t xml:space="preserve"> </w:t>
      </w:r>
      <w:r>
        <w:t>1 ta có:</w:t>
      </w:r>
    </w:p>
    <w:p w14:paraId="3260DD4B" w14:textId="77777777" w:rsidR="00D952AE" w:rsidRPr="00BB79C5" w:rsidRDefault="002C49AF" w:rsidP="00D952AE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14:paraId="49164CAE" w14:textId="77777777" w:rsidR="00D952AE" w:rsidRDefault="00D952AE" w:rsidP="00D952AE">
      <w:pPr>
        <w:ind w:firstLine="720"/>
      </w:pPr>
      <w:r>
        <w:t xml:space="preserve">Đổi thứ tự của </w:t>
      </w:r>
      <w:r>
        <w:rPr>
          <w:lang w:val="en-US"/>
        </w:rPr>
        <w:t>h</w:t>
      </w:r>
      <w:r>
        <w:t>ai tổng ta c</w:t>
      </w:r>
      <w:r>
        <w:rPr>
          <w:lang w:val="en-US"/>
        </w:rPr>
        <w:t>ó</w:t>
      </w:r>
      <w:r>
        <w:t>:</w:t>
      </w:r>
    </w:p>
    <w:p w14:paraId="77887F28" w14:textId="77777777" w:rsidR="00D952AE" w:rsidRPr="00BB79C5" w:rsidRDefault="002C49AF" w:rsidP="00D952AE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4A831A77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Ta biết rằng:</w:t>
      </w:r>
    </w:p>
    <w:p w14:paraId="229B27AA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m:t>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=lN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0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m:t>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còn lại</m:t>
                  </m:r>
                </m:e>
              </m:eqArr>
            </m:e>
          </m:d>
        </m:oMath>
      </m:oMathPara>
    </w:p>
    <w:p w14:paraId="354D75D5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lang w:val="en-US"/>
        </w:rPr>
        <w:t xml:space="preserve">Nếu ta lấy giá trị </w:t>
      </w:r>
      <m:oMath>
        <m:r>
          <w:rPr>
            <w:rFonts w:ascii="Cambria Math" w:hAnsi="Cambria Math"/>
            <w:lang w:val="en-US"/>
          </w:rPr>
          <m:t>l = 0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lang w:val="en-US"/>
          </w:rPr>
          <m:t>k = m</m:t>
        </m:r>
      </m:oMath>
    </w:p>
    <w:p w14:paraId="77AE3462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Vậy ta có</w:t>
      </w:r>
    </w:p>
    <w:p w14:paraId="711C82CB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(m)</m:t>
          </m:r>
        </m:oMath>
      </m:oMathPara>
    </w:p>
    <w:p w14:paraId="6DD294DD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Vậy:</w:t>
      </w:r>
    </w:p>
    <w:p w14:paraId="42A5CA83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sup>
              </m:sSup>
            </m:e>
          </m:nary>
        </m:oMath>
      </m:oMathPara>
    </w:p>
    <w:p w14:paraId="6D56D08A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Hoặc ta có thể viết:</w:t>
      </w:r>
    </w:p>
    <w:p w14:paraId="368B2CE1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p>
            </m:e>
          </m:nary>
        </m:oMath>
      </m:oMathPara>
    </w:p>
    <w:p w14:paraId="14457933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Chú ý rằng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en-US"/>
        </w:rPr>
        <w:t xml:space="preserve"> trong biểu thức trên là một dãy tuần hoàn có chu kỳ N, tức là</w:t>
      </w:r>
    </w:p>
    <w:p w14:paraId="48475B9D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749277D0" w14:textId="77777777" w:rsidR="00D952AE" w:rsidRPr="006047C4" w:rsidRDefault="00D952AE" w:rsidP="00D952AE">
      <w:pPr>
        <w:ind w:firstLine="72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(N-1)</m:t>
          </m:r>
        </m:oMath>
      </m:oMathPara>
    </w:p>
    <w:p w14:paraId="320B6857" w14:textId="77777777" w:rsidR="00D952AE" w:rsidRDefault="00D952AE" w:rsidP="00D952AE">
      <w:pPr>
        <w:ind w:firstLine="72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……………………</w:t>
      </w:r>
    </w:p>
    <w:p w14:paraId="7AAE9C28" w14:textId="77777777" w:rsidR="00D952AE" w:rsidRDefault="00D952AE" w:rsidP="00D952AE">
      <w:pPr>
        <w:ind w:firstLine="72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…………………….</w:t>
      </w:r>
    </w:p>
    <w:p w14:paraId="17A9A079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Chúng ta sẽ lấy cách biểu diễn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en-US"/>
        </w:rPr>
        <w:t xml:space="preserve"> trong biểu thức trên để làm định nghĩa biến đỗi Fourier rời rạc của các dãy tuần hoàn.</w:t>
      </w:r>
    </w:p>
    <w:p w14:paraId="617DF1D6" w14:textId="77777777" w:rsidR="00D952AE" w:rsidRPr="006047C4" w:rsidRDefault="00D952AE" w:rsidP="00D952AE">
      <w:pPr>
        <w:rPr>
          <w:rFonts w:eastAsiaTheme="minorEastAsia"/>
          <w:b/>
          <w:lang w:val="en-US"/>
        </w:rPr>
      </w:pPr>
      <w:r w:rsidRPr="006047C4">
        <w:rPr>
          <w:rFonts w:eastAsiaTheme="minorEastAsia"/>
          <w:b/>
          <w:lang w:val="en-US"/>
        </w:rPr>
        <w:t>b,</w:t>
      </w:r>
      <w:r>
        <w:rPr>
          <w:rFonts w:eastAsiaTheme="minorEastAsia"/>
          <w:b/>
          <w:lang w:val="en-US"/>
        </w:rPr>
        <w:t xml:space="preserve"> </w:t>
      </w:r>
      <w:r w:rsidRPr="006047C4">
        <w:rPr>
          <w:rFonts w:eastAsiaTheme="minorEastAsia"/>
          <w:b/>
          <w:lang w:val="en-US"/>
        </w:rPr>
        <w:t>Định nghĩa biến đỗi Fourier rời rạc</w:t>
      </w:r>
    </w:p>
    <w:p w14:paraId="37B37B34" w14:textId="77777777" w:rsidR="00D952AE" w:rsidRPr="006047C4" w:rsidRDefault="00D952AE" w:rsidP="00D952AE">
      <w:pPr>
        <w:ind w:firstLine="720"/>
        <w:rPr>
          <w:rFonts w:eastAsiaTheme="minorEastAsia"/>
          <w:lang w:val="en-US"/>
        </w:rPr>
      </w:pPr>
      <w:r w:rsidRPr="006047C4">
        <w:rPr>
          <w:rFonts w:eastAsiaTheme="minorEastAsia"/>
          <w:lang w:val="en-US"/>
        </w:rPr>
        <w:t>Bi</w:t>
      </w:r>
      <w:r>
        <w:rPr>
          <w:rFonts w:eastAsiaTheme="minorEastAsia"/>
          <w:lang w:val="en-US"/>
        </w:rPr>
        <w:t>ế</w:t>
      </w:r>
      <w:r w:rsidRPr="006047C4">
        <w:rPr>
          <w:rFonts w:eastAsiaTheme="minorEastAsia"/>
          <w:lang w:val="en-US"/>
        </w:rPr>
        <w:t>n đổi Fourier r</w:t>
      </w:r>
      <w:r>
        <w:rPr>
          <w:rFonts w:eastAsiaTheme="minorEastAsia"/>
          <w:lang w:val="en-US"/>
        </w:rPr>
        <w:t>ờ</w:t>
      </w:r>
      <w:r w:rsidRPr="006047C4">
        <w:rPr>
          <w:rFonts w:eastAsiaTheme="minorEastAsia"/>
          <w:lang w:val="en-US"/>
        </w:rPr>
        <w:t>i rạc của các dãy tu</w:t>
      </w:r>
      <w:r>
        <w:rPr>
          <w:rFonts w:eastAsiaTheme="minorEastAsia"/>
          <w:lang w:val="en-US"/>
        </w:rPr>
        <w:t>ầ</w:t>
      </w:r>
      <w:r w:rsidRPr="006047C4">
        <w:rPr>
          <w:rFonts w:eastAsiaTheme="minorEastAsia"/>
          <w:lang w:val="en-US"/>
        </w:rPr>
        <w:t xml:space="preserve">n hoàn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(n)</m:t>
        </m:r>
      </m:oMath>
      <w:r w:rsidRPr="006047C4">
        <w:rPr>
          <w:rFonts w:eastAsiaTheme="minorEastAsia"/>
          <w:lang w:val="en-US"/>
        </w:rPr>
        <w:t xml:space="preserve"> có c</w:t>
      </w:r>
      <w:r>
        <w:rPr>
          <w:rFonts w:eastAsiaTheme="minorEastAsia"/>
          <w:lang w:val="en-US"/>
        </w:rPr>
        <w:t>h</w:t>
      </w:r>
      <w:r w:rsidRPr="006047C4">
        <w:rPr>
          <w:rFonts w:eastAsiaTheme="minorEastAsia"/>
          <w:lang w:val="en-US"/>
        </w:rPr>
        <w:t>u k</w:t>
      </w:r>
      <w:r>
        <w:rPr>
          <w:rFonts w:eastAsiaTheme="minorEastAsia"/>
          <w:lang w:val="en-US"/>
        </w:rPr>
        <w:t>ỳ</w:t>
      </w:r>
      <w:r w:rsidRPr="006047C4">
        <w:rPr>
          <w:rFonts w:eastAsiaTheme="minorEastAsia"/>
          <w:lang w:val="en-US"/>
        </w:rPr>
        <w:t xml:space="preserve"> N được định nghĩa</w:t>
      </w:r>
      <w:r>
        <w:rPr>
          <w:rFonts w:eastAsiaTheme="minorEastAsia"/>
          <w:lang w:val="en-US"/>
        </w:rPr>
        <w:t xml:space="preserve"> </w:t>
      </w:r>
      <w:r w:rsidRPr="006047C4">
        <w:rPr>
          <w:rFonts w:eastAsiaTheme="minorEastAsia"/>
          <w:lang w:val="en-US"/>
        </w:rPr>
        <w:t>như sau:</w:t>
      </w:r>
    </w:p>
    <w:p w14:paraId="7B8A5945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p>
            </m:e>
          </m:nary>
        </m:oMath>
      </m:oMathPara>
    </w:p>
    <w:p w14:paraId="058FB50A" w14:textId="77777777" w:rsidR="00D952AE" w:rsidRPr="006047C4" w:rsidRDefault="00D952AE" w:rsidP="00D952AE">
      <w:pPr>
        <w:rPr>
          <w:rFonts w:eastAsiaTheme="minorEastAsia"/>
          <w:lang w:val="en-US"/>
        </w:rPr>
      </w:pPr>
      <w:r w:rsidRPr="006047C4">
        <w:rPr>
          <w:rFonts w:eastAsiaTheme="minorEastAsia"/>
          <w:lang w:val="en-US"/>
        </w:rPr>
        <w:t>Nếu chúng ta đặt:</w:t>
      </w:r>
    </w:p>
    <w:p w14:paraId="7520F59B" w14:textId="77777777" w:rsidR="00D952AE" w:rsidRDefault="002C49AF" w:rsidP="00D952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0C7B2543" w14:textId="77777777" w:rsidR="00D952AE" w:rsidRPr="006047C4" w:rsidRDefault="00D952AE" w:rsidP="00D952AE">
      <w:pPr>
        <w:rPr>
          <w:rFonts w:eastAsiaTheme="minorEastAsia"/>
          <w:lang w:val="en-US"/>
        </w:rPr>
      </w:pPr>
      <w:r w:rsidRPr="006047C4">
        <w:rPr>
          <w:rFonts w:eastAsiaTheme="minorEastAsia"/>
          <w:lang w:val="en-US"/>
        </w:rPr>
        <w:t>Ta có:</w:t>
      </w:r>
    </w:p>
    <w:p w14:paraId="6B5128D2" w14:textId="77777777" w:rsidR="00D952AE" w:rsidRPr="000C6A42" w:rsidRDefault="002C49AF" w:rsidP="00D952A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kn</m:t>
              </m:r>
            </m:sup>
          </m:sSup>
        </m:oMath>
      </m:oMathPara>
    </w:p>
    <w:p w14:paraId="2397E3F2" w14:textId="77777777" w:rsidR="00D952AE" w:rsidRPr="000C6A42" w:rsidRDefault="002C49AF" w:rsidP="00D952A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-kn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kn</m:t>
              </m:r>
            </m:sup>
          </m:sSup>
        </m:oMath>
      </m:oMathPara>
    </w:p>
    <w:p w14:paraId="151084DF" w14:textId="77777777" w:rsidR="00D952AE" w:rsidRDefault="00D952AE" w:rsidP="00D952AE">
      <w:pPr>
        <w:rPr>
          <w:rFonts w:eastAsiaTheme="minorEastAsia"/>
          <w:lang w:val="en-US"/>
        </w:rPr>
      </w:pPr>
    </w:p>
    <w:p w14:paraId="35C61D34" w14:textId="77777777" w:rsidR="00D952AE" w:rsidRPr="006047C4" w:rsidRDefault="00D952AE" w:rsidP="00D952AE">
      <w:pPr>
        <w:rPr>
          <w:rFonts w:eastAsiaTheme="minorEastAsia"/>
          <w:lang w:val="en-US"/>
        </w:rPr>
      </w:pPr>
      <w:r w:rsidRPr="006047C4">
        <w:rPr>
          <w:rFonts w:eastAsiaTheme="minorEastAsia"/>
          <w:lang w:val="en-US"/>
        </w:rPr>
        <w:t>V</w:t>
      </w:r>
      <w:r>
        <w:rPr>
          <w:rFonts w:eastAsiaTheme="minorEastAsia"/>
          <w:lang w:val="en-US"/>
        </w:rPr>
        <w:t>ậ</w:t>
      </w:r>
      <w:r w:rsidRPr="006047C4">
        <w:rPr>
          <w:rFonts w:eastAsiaTheme="minorEastAsia"/>
          <w:lang w:val="en-US"/>
        </w:rPr>
        <w:t>y ta có thể viết lại bi</w:t>
      </w:r>
      <w:r>
        <w:rPr>
          <w:rFonts w:eastAsiaTheme="minorEastAsia"/>
          <w:lang w:val="en-US"/>
        </w:rPr>
        <w:t>ể</w:t>
      </w:r>
      <w:r w:rsidRPr="006047C4">
        <w:rPr>
          <w:rFonts w:eastAsiaTheme="minorEastAsia"/>
          <w:lang w:val="en-US"/>
        </w:rPr>
        <w:t>u thức của biến đổi Fou</w:t>
      </w:r>
      <w:r>
        <w:rPr>
          <w:rFonts w:eastAsiaTheme="minorEastAsia"/>
          <w:lang w:val="en-US"/>
        </w:rPr>
        <w:t>ri</w:t>
      </w:r>
      <w:r w:rsidRPr="006047C4">
        <w:rPr>
          <w:rFonts w:eastAsiaTheme="minorEastAsia"/>
          <w:lang w:val="en-US"/>
        </w:rPr>
        <w:t>er r</w:t>
      </w:r>
      <w:r>
        <w:rPr>
          <w:rFonts w:eastAsiaTheme="minorEastAsia"/>
          <w:lang w:val="en-US"/>
        </w:rPr>
        <w:t>ờ</w:t>
      </w:r>
      <w:r w:rsidRPr="006047C4">
        <w:rPr>
          <w:rFonts w:eastAsiaTheme="minorEastAsia"/>
          <w:lang w:val="en-US"/>
        </w:rPr>
        <w:t>i rạc như sau:</w:t>
      </w:r>
    </w:p>
    <w:p w14:paraId="0C5B2498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bSup>
            </m:e>
          </m:nary>
        </m:oMath>
      </m:oMathPara>
    </w:p>
    <w:p w14:paraId="1F978063" w14:textId="77777777" w:rsidR="00D952AE" w:rsidRPr="006047C4" w:rsidRDefault="00D952AE" w:rsidP="00D952AE">
      <w:pPr>
        <w:rPr>
          <w:rFonts w:eastAsiaTheme="minorEastAsia"/>
          <w:lang w:val="en-US"/>
        </w:rPr>
      </w:pPr>
    </w:p>
    <w:p w14:paraId="12250D0A" w14:textId="77777777" w:rsidR="00D952AE" w:rsidRPr="006047C4" w:rsidRDefault="00D952AE" w:rsidP="00D952A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Ta ký hiệu</w:t>
      </w:r>
      <w:r w:rsidRPr="006047C4">
        <w:rPr>
          <w:rFonts w:eastAsiaTheme="minorEastAsia"/>
          <w:lang w:val="en-US"/>
        </w:rPr>
        <w:t xml:space="preserve"> biến đổi Fourie</w:t>
      </w:r>
      <w:r>
        <w:rPr>
          <w:rFonts w:eastAsiaTheme="minorEastAsia"/>
          <w:lang w:val="en-US"/>
        </w:rPr>
        <w:t>r</w:t>
      </w:r>
      <w:r w:rsidRPr="006047C4">
        <w:rPr>
          <w:rFonts w:eastAsiaTheme="minorEastAsia"/>
          <w:lang w:val="en-US"/>
        </w:rPr>
        <w:t xml:space="preserve"> r</w:t>
      </w:r>
      <w:r>
        <w:rPr>
          <w:rFonts w:eastAsiaTheme="minorEastAsia"/>
          <w:lang w:val="en-US"/>
        </w:rPr>
        <w:t>ờ</w:t>
      </w:r>
      <w:r w:rsidRPr="006047C4">
        <w:rPr>
          <w:rFonts w:eastAsiaTheme="minorEastAsia"/>
          <w:lang w:val="en-US"/>
        </w:rPr>
        <w:t>i rạc là D</w:t>
      </w:r>
      <w:r>
        <w:rPr>
          <w:rFonts w:eastAsiaTheme="minorEastAsia"/>
          <w:lang w:val="en-US"/>
        </w:rPr>
        <w:t>FT</w:t>
      </w:r>
      <w:r w:rsidRPr="006047C4">
        <w:rPr>
          <w:rFonts w:eastAsiaTheme="minorEastAsia"/>
          <w:lang w:val="en-US"/>
        </w:rPr>
        <w:t xml:space="preserve"> (Discrete Fo</w:t>
      </w:r>
      <w:r>
        <w:rPr>
          <w:rFonts w:eastAsiaTheme="minorEastAsia"/>
          <w:lang w:val="en-US"/>
        </w:rPr>
        <w:t>u</w:t>
      </w:r>
      <w:r w:rsidRPr="006047C4">
        <w:rPr>
          <w:rFonts w:eastAsiaTheme="minorEastAsia"/>
          <w:lang w:val="en-US"/>
        </w:rPr>
        <w:t>rier Transform) và ta có ký</w:t>
      </w:r>
      <w:r>
        <w:rPr>
          <w:rFonts w:eastAsiaTheme="minorEastAsia"/>
          <w:lang w:val="en-US"/>
        </w:rPr>
        <w:t xml:space="preserve"> h</w:t>
      </w:r>
      <w:r w:rsidRPr="006047C4">
        <w:rPr>
          <w:rFonts w:eastAsiaTheme="minorEastAsia"/>
          <w:lang w:val="en-US"/>
        </w:rPr>
        <w:t>iệu toán t</w:t>
      </w:r>
      <w:r>
        <w:rPr>
          <w:rFonts w:eastAsiaTheme="minorEastAsia"/>
          <w:lang w:val="en-US"/>
        </w:rPr>
        <w:t>ử</w:t>
      </w:r>
      <w:r w:rsidRPr="006047C4">
        <w:rPr>
          <w:rFonts w:eastAsiaTheme="minorEastAsia"/>
          <w:lang w:val="en-US"/>
        </w:rPr>
        <w:t xml:space="preserve"> như sau:</w:t>
      </w:r>
    </w:p>
    <w:p w14:paraId="3271FF84" w14:textId="77777777" w:rsidR="00D952AE" w:rsidRDefault="00D952AE" w:rsidP="00D952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(k)</m:t>
          </m:r>
        </m:oMath>
      </m:oMathPara>
    </w:p>
    <w:p w14:paraId="5A643E59" w14:textId="77777777" w:rsidR="00D952AE" w:rsidRDefault="00D952AE" w:rsidP="00D952AE">
      <w:pPr>
        <w:rPr>
          <w:rFonts w:eastAsiaTheme="minorEastAsia"/>
          <w:lang w:val="en-US"/>
        </w:rPr>
      </w:pPr>
      <w:r w:rsidRPr="006047C4">
        <w:rPr>
          <w:rFonts w:eastAsiaTheme="minorEastAsia"/>
          <w:lang w:val="en-US"/>
        </w:rPr>
        <w:t xml:space="preserve">hoặc </w:t>
      </w:r>
    </w:p>
    <w:p w14:paraId="52B8BC8A" w14:textId="77777777" w:rsidR="00D952AE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DFT  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(k)</m:t>
          </m:r>
        </m:oMath>
      </m:oMathPara>
    </w:p>
    <w:p w14:paraId="1425DCAB" w14:textId="40254334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C14973" wp14:editId="692BAB19">
                <wp:simplePos x="0" y="0"/>
                <wp:positionH relativeFrom="column">
                  <wp:posOffset>0</wp:posOffset>
                </wp:positionH>
                <wp:positionV relativeFrom="paragraph">
                  <wp:posOffset>763905</wp:posOffset>
                </wp:positionV>
                <wp:extent cx="5453380" cy="1287780"/>
                <wp:effectExtent l="0" t="0" r="13970" b="2667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8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0C6A8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function[Xk]=DFT(xn,N)</w:t>
                            </w:r>
                          </w:p>
                          <w:p w14:paraId="4D91D2B4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n= [0:1:N-1]; %vector hang n</w:t>
                            </w:r>
                          </w:p>
                          <w:p w14:paraId="6E4D1BA7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k= [0:1:N-1]; %vector hang k</w:t>
                            </w:r>
                          </w:p>
                          <w:p w14:paraId="1F2AD4D3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WN=exp(-j*2*pi/N); %he so WN</w:t>
                            </w:r>
                          </w:p>
                          <w:p w14:paraId="49335F92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nk=n'*k; %tao ma tran NxN cua nk gia tri</w:t>
                            </w:r>
                          </w:p>
                          <w:p w14:paraId="52E6315D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WNnk=WN.^nk; %ma tran DFT</w:t>
                            </w:r>
                          </w:p>
                          <w:p w14:paraId="6400A801" w14:textId="77777777" w:rsidR="00D952AE" w:rsidRDefault="00D952AE" w:rsidP="00D952AE">
                            <w:pPr>
                              <w:spacing w:line="240" w:lineRule="auto"/>
                              <w:contextualSpacing/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Xk=xn*WNnk; %DFT xac dinh he so vector 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4973" id="Text Box 5" o:spid="_x0000_s1051" type="#_x0000_t202" style="position:absolute;left:0;text-align:left;margin-left:0;margin-top:60.15pt;width:429.4pt;height:101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" fillcolor="white [3201]" strokeweight=".5pt">
                <v:textbox>
                  <w:txbxContent>
                    <w:p w14:paraId="1BC0C6A8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function[Xk]=DFT(xn,N)</w:t>
                      </w:r>
                    </w:p>
                    <w:p w14:paraId="4D91D2B4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n= [0:1:N-1]; %vector hang n</w:t>
                      </w:r>
                    </w:p>
                    <w:p w14:paraId="6E4D1BA7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k= [0:1:N-1]; %vector hang k</w:t>
                      </w:r>
                    </w:p>
                    <w:p w14:paraId="1F2AD4D3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WN=exp(-j*2*pi/N); %he so WN</w:t>
                      </w:r>
                    </w:p>
                    <w:p w14:paraId="49335F92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nk=n'*k; %tao ma tran NxN cua nk gia tri</w:t>
                      </w:r>
                    </w:p>
                    <w:p w14:paraId="52E6315D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WNnk=WN.^nk; %ma tran DFT</w:t>
                      </w:r>
                    </w:p>
                    <w:p w14:paraId="6400A801" w14:textId="77777777" w:rsidR="00D952AE" w:rsidRDefault="00D952AE" w:rsidP="00D952AE">
                      <w:pPr>
                        <w:spacing w:line="240" w:lineRule="auto"/>
                        <w:contextualSpacing/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Xk=xn*WNnk; %DFT xac dinh he so vector hang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lang w:val="en-US"/>
        </w:rPr>
        <w:tab/>
        <w:t xml:space="preserve">Để thực hiện biến đổi Fourier rời rạc DFT trong phần mềm </w:t>
      </w:r>
      <w:r w:rsidR="002C49AF">
        <w:rPr>
          <w:rFonts w:eastAsiaTheme="minorEastAsia"/>
          <w:lang w:val="en-US"/>
        </w:rPr>
        <w:t>M</w:t>
      </w:r>
      <w:r>
        <w:rPr>
          <w:rFonts w:eastAsiaTheme="minorEastAsia"/>
          <w:lang w:val="en-US"/>
        </w:rPr>
        <w:t>atlab, ta có thể dựng hàm DFT như sau:</w:t>
      </w:r>
    </w:p>
    <w:p w14:paraId="0B8F3A21" w14:textId="77777777" w:rsidR="00D952AE" w:rsidRDefault="00D952AE" w:rsidP="00D952AE">
      <w:pPr>
        <w:rPr>
          <w:rFonts w:eastAsiaTheme="minorEastAsia"/>
          <w:lang w:val="en-US"/>
        </w:rPr>
      </w:pPr>
    </w:p>
    <w:p w14:paraId="10B5CBB3" w14:textId="77777777" w:rsidR="00D952AE" w:rsidRPr="006047C4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Ngoài ra, ta có thể sử dụng hàm fft(xn,N) được định nghĩa sẵn trong Matlab để thực hiện tính DFT.</w:t>
      </w:r>
    </w:p>
    <w:p w14:paraId="29543EFC" w14:textId="77777777" w:rsidR="00D952AE" w:rsidRPr="006047C4" w:rsidRDefault="00D952AE" w:rsidP="00D952AE">
      <w:pPr>
        <w:rPr>
          <w:rFonts w:eastAsiaTheme="minorEastAsia"/>
          <w:lang w:val="en-US"/>
        </w:rPr>
      </w:pPr>
      <w:r w:rsidRPr="000C6A42">
        <w:rPr>
          <w:rFonts w:eastAsiaTheme="minorEastAsia"/>
          <w:b/>
          <w:lang w:val="en-US"/>
        </w:rPr>
        <w:t>Ví dụ 1</w:t>
      </w:r>
      <w:r w:rsidRPr="006047C4">
        <w:rPr>
          <w:rFonts w:eastAsiaTheme="minorEastAsia"/>
          <w:lang w:val="en-US"/>
        </w:rPr>
        <w:t xml:space="preserve"> : C</w:t>
      </w:r>
      <w:r>
        <w:rPr>
          <w:rFonts w:eastAsiaTheme="minorEastAsia"/>
          <w:lang w:val="en-US"/>
        </w:rPr>
        <w:t>h</w:t>
      </w:r>
      <w:r w:rsidRPr="006047C4">
        <w:rPr>
          <w:rFonts w:eastAsiaTheme="minorEastAsia"/>
          <w:lang w:val="en-US"/>
        </w:rPr>
        <w:t>o dãy tu</w:t>
      </w:r>
      <w:r>
        <w:rPr>
          <w:rFonts w:eastAsiaTheme="minorEastAsia"/>
          <w:lang w:val="en-US"/>
        </w:rPr>
        <w:t>ầ</w:t>
      </w:r>
      <w:r w:rsidRPr="006047C4">
        <w:rPr>
          <w:rFonts w:eastAsiaTheme="minorEastAsia"/>
          <w:lang w:val="en-US"/>
        </w:rPr>
        <w:t xml:space="preserve">n </w:t>
      </w:r>
      <w:r>
        <w:rPr>
          <w:rFonts w:eastAsiaTheme="minorEastAsia"/>
          <w:lang w:val="en-US"/>
        </w:rPr>
        <w:t>h</w:t>
      </w:r>
      <w:r w:rsidRPr="006047C4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>à</w:t>
      </w:r>
      <w:r w:rsidRPr="006047C4">
        <w:rPr>
          <w:rFonts w:eastAsiaTheme="minorEastAsia"/>
          <w:lang w:val="en-US"/>
        </w:rPr>
        <w:t xml:space="preserve">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6047C4">
        <w:rPr>
          <w:rFonts w:eastAsiaTheme="minorEastAsia"/>
          <w:lang w:val="en-US"/>
        </w:rPr>
        <w:t xml:space="preserve"> như sau:</w:t>
      </w:r>
    </w:p>
    <w:p w14:paraId="200122CA" w14:textId="77777777" w:rsidR="00D952AE" w:rsidRPr="00084210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 xml:space="preserve">  &amp;  &amp;  ,0≤n≤4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w:bookmarkStart w:id="0" w:name="_Hlk529213913"/>
                  <m:r>
                    <w:rPr>
                      <w:rFonts w:ascii="Cambria Math" w:hAnsi="Cambria Math" w:cs="Times New Roman"/>
                      <w:szCs w:val="26"/>
                    </w:rPr>
                    <m:t xml:space="preserve">  &amp;</m:t>
                  </m:r>
                  <w:bookmarkEnd w:id="0"/>
                  <m:r>
                    <w:rPr>
                      <w:rFonts w:ascii="Cambria Math" w:hAnsi="Cambria Math" w:cs="Times New Roman"/>
                      <w:szCs w:val="26"/>
                    </w:rPr>
                    <m:t xml:space="preserve">  &amp;  ,5≤n≤9&amp;</m:t>
                  </m:r>
                </m:e>
              </m:eqArr>
            </m:e>
          </m:d>
        </m:oMath>
      </m:oMathPara>
    </w:p>
    <w:p w14:paraId="66A05FAB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chu kì N = 10. Tìm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(k)</m:t>
        </m:r>
      </m:oMath>
      <w:r>
        <w:rPr>
          <w:rFonts w:eastAsiaTheme="minorEastAsia"/>
          <w:lang w:val="en-US"/>
        </w:rPr>
        <w:t>.</w:t>
      </w:r>
    </w:p>
    <w:p w14:paraId="31831D7B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Giải:</w:t>
      </w:r>
    </w:p>
    <w:p w14:paraId="0E0EC2EA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Dạng của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được cho trên hình dưới</w:t>
      </w:r>
    </w:p>
    <w:p w14:paraId="67584C91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FD49E" wp14:editId="509C98E0">
                <wp:simplePos x="0" y="0"/>
                <wp:positionH relativeFrom="column">
                  <wp:posOffset>53975</wp:posOffset>
                </wp:positionH>
                <wp:positionV relativeFrom="paragraph">
                  <wp:posOffset>4005580</wp:posOffset>
                </wp:positionV>
                <wp:extent cx="5453380" cy="1469390"/>
                <wp:effectExtent l="0" t="0" r="13970" b="1651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80" cy="146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EE722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ones(1,5) zeros(1,5)];</w:t>
                            </w:r>
                          </w:p>
                          <w:p w14:paraId="62E5DBC4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x1];</w:t>
                            </w:r>
                          </w:p>
                          <w:p w14:paraId="272CD4E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-10:size(x,2)-11;</w:t>
                            </w:r>
                          </w:p>
                          <w:p w14:paraId="7DF1896C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3631E1B5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32AC9EC4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2]);</w:t>
                            </w:r>
                          </w:p>
                          <w:p w14:paraId="2353A005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A2E98FC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'x^~(n)'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8AFEC17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0010174" w14:textId="77777777" w:rsidR="00D952AE" w:rsidRDefault="00D952AE" w:rsidP="00D95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D49E" id="Text Box 6" o:spid="_x0000_s1052" type="#_x0000_t202" style="position:absolute;left:0;text-align:left;margin-left:4.25pt;margin-top:315.4pt;width:429.4pt;height:115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" fillcolor="white [3201]" strokeweight=".5pt">
                <v:textbox>
                  <w:txbxContent>
                    <w:p w14:paraId="3AAEE722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ones(1,5) zeros(1,5)];</w:t>
                      </w:r>
                    </w:p>
                    <w:p w14:paraId="62E5DBC4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x1];</w:t>
                      </w:r>
                    </w:p>
                    <w:p w14:paraId="272CD4E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-10:size(x,2)-11;</w:t>
                      </w:r>
                    </w:p>
                    <w:p w14:paraId="7DF1896C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3631E1B5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32AC9EC4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2]);</w:t>
                      </w:r>
                    </w:p>
                    <w:p w14:paraId="2353A005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A2E98FC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'x^~(n)'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8AFEC17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0010174" w14:textId="77777777" w:rsidR="00D952AE" w:rsidRDefault="00D952AE" w:rsidP="00D952AE"/>
                  </w:txbxContent>
                </v:textbox>
                <w10:wrap type="topAndBottom"/>
              </v:shape>
            </w:pict>
          </mc:Fallback>
        </mc:AlternateContent>
      </w:r>
      <w:r w:rsidRPr="002E620B">
        <w:rPr>
          <w:rFonts w:eastAsiaTheme="minorEastAsia"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2A19D4C" wp14:editId="2D1C30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E5468" w14:textId="77777777" w:rsidR="00D952AE" w:rsidRPr="006047C4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thể viết</w:t>
      </w:r>
    </w:p>
    <w:p w14:paraId="2678EBAE" w14:textId="77777777" w:rsidR="00D952AE" w:rsidRPr="00084210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/>
                  <w:lang w:val="en-US"/>
                </w:rPr>
                <m:t>+l.10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7F63A25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</w:t>
      </w:r>
    </w:p>
    <w:p w14:paraId="0C215F4F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k.5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2jsin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2jsin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14:paraId="77520036" w14:textId="77777777" w:rsidR="00D952AE" w:rsidRPr="00912955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-jπk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k/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k/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func>
            </m:den>
          </m:f>
        </m:oMath>
      </m:oMathPara>
    </w:p>
    <w:p w14:paraId="1FDEFF65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Đặt:</w:t>
      </w:r>
    </w:p>
    <w:p w14:paraId="48F88F32" w14:textId="77777777" w:rsidR="00D952AE" w:rsidRPr="00912955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k/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k/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func>
            </m:den>
          </m:f>
        </m:oMath>
      </m:oMathPara>
    </w:p>
    <w:p w14:paraId="029A5246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</w:t>
      </w:r>
    </w:p>
    <w:p w14:paraId="75530A7D" w14:textId="77777777" w:rsidR="00D952AE" w:rsidRPr="00837163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jarg(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(k))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jφ(k)</m:t>
              </m:r>
            </m:sup>
          </m:sSup>
        </m:oMath>
      </m:oMathPara>
    </w:p>
    <w:p w14:paraId="0DC64D0F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Ở đây</w:t>
      </w:r>
    </w:p>
    <w:p w14:paraId="0B86F55F" w14:textId="77777777" w:rsidR="00D952AE" w:rsidRDefault="00D952AE" w:rsidP="00D952AE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 arg(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(k)</m:t>
        </m:r>
      </m:oMath>
      <w:r>
        <w:rPr>
          <w:rFonts w:eastAsiaTheme="minorEastAsia"/>
          <w:lang w:val="en-US"/>
        </w:rPr>
        <w:t>)</w:t>
      </w:r>
    </w:p>
    <w:p w14:paraId="537FE479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Cần chú ý rằng </w:t>
      </w:r>
      <m:oMath>
        <m:r>
          <w:rPr>
            <w:rFonts w:ascii="Cambria Math" w:eastAsiaTheme="minorEastAsia" w:hAnsi="Cambria Math"/>
            <w:lang w:val="en-US"/>
          </w:rPr>
          <m:t>A(k)</m:t>
        </m:r>
      </m:oMath>
      <w:r>
        <w:rPr>
          <w:rFonts w:eastAsiaTheme="minorEastAsia"/>
          <w:lang w:val="en-US"/>
        </w:rPr>
        <w:t xml:space="preserve"> là thực, nhưng có thể âm hoặc dương, vậy ta có hàm dấu của </w:t>
      </w:r>
      <m:oMath>
        <m:r>
          <w:rPr>
            <w:rFonts w:ascii="Cambria Math" w:eastAsiaTheme="minorEastAsia" w:hAnsi="Cambria Math"/>
            <w:lang w:val="en-US"/>
          </w:rPr>
          <m:t>A(k)</m:t>
        </m:r>
      </m:oMath>
      <w:r>
        <w:rPr>
          <w:rFonts w:eastAsiaTheme="minorEastAsia"/>
          <w:lang w:val="en-US"/>
        </w:rPr>
        <w:t xml:space="preserve"> là</w:t>
      </w:r>
    </w:p>
    <w:p w14:paraId="6C6CE12D" w14:textId="77777777" w:rsidR="00D952AE" w:rsidRPr="001E65A7" w:rsidRDefault="00D952AE" w:rsidP="00D952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Sgn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</m:den>
          </m:f>
        </m:oMath>
      </m:oMathPara>
    </w:p>
    <w:p w14:paraId="280778C8" w14:textId="77777777" w:rsidR="00D952AE" w:rsidRPr="001E65A7" w:rsidRDefault="00D952AE" w:rsidP="00D952AE">
      <w:pPr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Sgn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1       nếu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dương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-1           nếu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âm</m:t>
                  </m:r>
                </m:e>
              </m:eqArr>
            </m:e>
          </m:d>
        </m:oMath>
      </m:oMathPara>
    </w:p>
    <w:p w14:paraId="41B146D4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Vậy ta có</w:t>
      </w:r>
    </w:p>
    <w:p w14:paraId="48F7195E" w14:textId="77777777" w:rsidR="00D952AE" w:rsidRPr="00436B79" w:rsidRDefault="002C49AF" w:rsidP="00D952AE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e>
          </m:d>
        </m:oMath>
      </m:oMathPara>
    </w:p>
    <w:p w14:paraId="4A9509A2" w14:textId="77777777" w:rsidR="00D952AE" w:rsidRPr="005058D8" w:rsidRDefault="00D952AE" w:rsidP="00D952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k+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{1-Sgn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529F6790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Hình dưới cho ta đồ thị của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(k)</m:t>
            </m:r>
          </m:e>
        </m:d>
      </m:oMath>
      <w:r>
        <w:rPr>
          <w:rFonts w:eastAsiaTheme="minorEastAsia"/>
          <w:lang w:val="en-US"/>
        </w:rPr>
        <w:t xml:space="preserve"> và </w:t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</w:p>
    <w:p w14:paraId="4854E5BD" w14:textId="77777777" w:rsidR="00D952AE" w:rsidRDefault="00D952AE" w:rsidP="00D952AE">
      <w:pPr>
        <w:rPr>
          <w:rFonts w:eastAsiaTheme="minorEastAsia"/>
          <w:lang w:val="en-US"/>
        </w:rPr>
      </w:pPr>
      <w:r w:rsidRPr="00B714EE"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2D8BA0B2" wp14:editId="60A0A3A7">
            <wp:simplePos x="0" y="0"/>
            <wp:positionH relativeFrom="column">
              <wp:posOffset>685800</wp:posOffset>
            </wp:positionH>
            <wp:positionV relativeFrom="paragraph">
              <wp:posOffset>4044043</wp:posOffset>
            </wp:positionV>
            <wp:extent cx="5334000" cy="40005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4EE">
        <w:rPr>
          <w:rFonts w:eastAsiaTheme="minorEastAsia"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0DB33974" wp14:editId="2FAFCD51">
            <wp:simplePos x="0" y="0"/>
            <wp:positionH relativeFrom="column">
              <wp:posOffset>685800</wp:posOffset>
            </wp:positionH>
            <wp:positionV relativeFrom="paragraph">
              <wp:posOffset>43543</wp:posOffset>
            </wp:positionV>
            <wp:extent cx="5334000" cy="40005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E691C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45C6B" wp14:editId="533A2CFE">
                <wp:simplePos x="0" y="0"/>
                <wp:positionH relativeFrom="column">
                  <wp:posOffset>-22225</wp:posOffset>
                </wp:positionH>
                <wp:positionV relativeFrom="paragraph">
                  <wp:posOffset>0</wp:posOffset>
                </wp:positionV>
                <wp:extent cx="6204585" cy="4267200"/>
                <wp:effectExtent l="0" t="0" r="24765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DABF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 = 10; </w:t>
                            </w:r>
                          </w:p>
                          <w:p w14:paraId="34FB4254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ones(1,5) zeros(1,5)];</w:t>
                            </w:r>
                          </w:p>
                          <w:p w14:paraId="262C664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x1];</w:t>
                            </w:r>
                          </w:p>
                          <w:p w14:paraId="105DBDB8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-10:size(x,2)-11;</w:t>
                            </w:r>
                          </w:p>
                          <w:p w14:paraId="7743E739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030A7C6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44545237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2]);</w:t>
                            </w:r>
                          </w:p>
                          <w:p w14:paraId="71E2E20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806BD94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'x^~(n)'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5A39AB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073A1B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10DD80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figure;</w:t>
                            </w:r>
                          </w:p>
                          <w:p w14:paraId="050E4B6C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fft(x,N);</w:t>
                            </w:r>
                          </w:p>
                          <w:p w14:paraId="1070327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[X1 X1 X1];</w:t>
                            </w:r>
                          </w:p>
                          <w:p w14:paraId="3B4DF7D2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stem(n,abs(X));</w:t>
                            </w:r>
                          </w:p>
                          <w:p w14:paraId="39290A48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767C4192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6]);</w:t>
                            </w:r>
                          </w:p>
                          <w:p w14:paraId="17EC80F1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71B5D9D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'|X(k)|'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FE3357E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A87D400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7DCEACC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figure;</w:t>
                            </w:r>
                          </w:p>
                          <w:p w14:paraId="71289C67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stem(n,angle(X));</w:t>
                            </w:r>
                          </w:p>
                          <w:p w14:paraId="3E0504D8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61979BD2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ylim([-pi pi]);</w:t>
                            </w:r>
                          </w:p>
                          <w:p w14:paraId="1041C0D3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58F29F5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'arg{X(k)}'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0496489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AA2AF04" w14:textId="77777777" w:rsidR="00D952AE" w:rsidRDefault="00D952AE" w:rsidP="00D95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5C6B" id="Text Box 7" o:spid="_x0000_s1053" type="#_x0000_t202" style="position:absolute;left:0;text-align:left;margin-left:-1.75pt;margin-top:0;width:488.55pt;height:3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" fillcolor="white [3201]" strokeweight=".5pt">
                <v:textbox>
                  <w:txbxContent>
                    <w:p w14:paraId="0C3DABF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 = 10; </w:t>
                      </w:r>
                    </w:p>
                    <w:p w14:paraId="34FB4254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ones(1,5) zeros(1,5)];</w:t>
                      </w:r>
                    </w:p>
                    <w:p w14:paraId="262C664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x1];</w:t>
                      </w:r>
                    </w:p>
                    <w:p w14:paraId="105DBDB8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-10:size(x,2)-11;</w:t>
                      </w:r>
                    </w:p>
                    <w:p w14:paraId="7743E739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030A7C6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44545237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2]);</w:t>
                      </w:r>
                    </w:p>
                    <w:p w14:paraId="71E2E20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806BD94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'x^~(n)'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5A39AB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073A1B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F10DD80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figure;</w:t>
                      </w:r>
                    </w:p>
                    <w:p w14:paraId="050E4B6C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fft(x,N);</w:t>
                      </w:r>
                    </w:p>
                    <w:p w14:paraId="1070327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[X1 X1 X1];</w:t>
                      </w:r>
                    </w:p>
                    <w:p w14:paraId="3B4DF7D2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stem(n,abs(X));</w:t>
                      </w:r>
                    </w:p>
                    <w:p w14:paraId="39290A48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767C4192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6]);</w:t>
                      </w:r>
                    </w:p>
                    <w:p w14:paraId="17EC80F1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71B5D9D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'|X(k)|'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FE3357E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A87D400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7DCEACC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figure;</w:t>
                      </w:r>
                    </w:p>
                    <w:p w14:paraId="71289C67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stem(n,angle(X));</w:t>
                      </w:r>
                    </w:p>
                    <w:p w14:paraId="3E0504D8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61979BD2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ylim([-pi pi]);</w:t>
                      </w:r>
                    </w:p>
                    <w:p w14:paraId="1041C0D3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58F29F5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'arg{X(k)}'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0496489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AA2AF04" w14:textId="77777777" w:rsidR="00D952AE" w:rsidRDefault="00D952AE" w:rsidP="00D952AE"/>
                  </w:txbxContent>
                </v:textbox>
                <w10:wrap type="topAndBottom"/>
              </v:shape>
            </w:pict>
          </mc:Fallback>
        </mc:AlternateContent>
      </w:r>
    </w:p>
    <w:p w14:paraId="6A135520" w14:textId="77777777" w:rsidR="00D952AE" w:rsidRDefault="00D952AE" w:rsidP="00D952AE">
      <w:pPr>
        <w:rPr>
          <w:rFonts w:eastAsiaTheme="minorEastAsia"/>
          <w:lang w:val="en-US"/>
        </w:rPr>
      </w:pPr>
      <w:r w:rsidRPr="00436B79">
        <w:rPr>
          <w:rFonts w:eastAsiaTheme="minorEastAsia"/>
          <w:b/>
          <w:lang w:val="en-US"/>
        </w:rPr>
        <w:t>Ví dụ 2: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Cho dãy tuần hoàn chu kỳ N= 4 như sau</w:t>
      </w:r>
    </w:p>
    <w:p w14:paraId="02B59381" w14:textId="77777777" w:rsidR="00D952AE" w:rsidRPr="002312BE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1  n=0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2  n=1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4  n=2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  n=3</m:t>
                  </m:r>
                </m:e>
              </m:eqArr>
            </m:e>
          </m:d>
        </m:oMath>
      </m:oMathPara>
    </w:p>
    <w:p w14:paraId="0AE87E67" w14:textId="77777777" w:rsidR="00D952AE" w:rsidRPr="00436B79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Hãy tìm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</w:p>
    <w:p w14:paraId="1445F44A" w14:textId="77777777" w:rsidR="00D952AE" w:rsidRDefault="00D952AE" w:rsidP="00D952AE">
      <w:pPr>
        <w:rPr>
          <w:lang w:val="en-US"/>
        </w:rPr>
      </w:pPr>
      <w:r>
        <w:rPr>
          <w:lang w:val="en-US"/>
        </w:rPr>
        <w:t>Giải:</w:t>
      </w:r>
    </w:p>
    <w:p w14:paraId="5AB96E33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lang w:val="en-US"/>
        </w:rPr>
        <w:t xml:space="preserve">Đồ thị của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được cho như bên dưới</w:t>
      </w:r>
    </w:p>
    <w:p w14:paraId="16C57561" w14:textId="77777777" w:rsidR="00D952AE" w:rsidRDefault="00D952AE" w:rsidP="00D952AE">
      <w:pPr>
        <w:ind w:firstLine="720"/>
        <w:rPr>
          <w:rFonts w:eastAsiaTheme="minorEastAsia"/>
          <w:lang w:val="en-US"/>
        </w:rPr>
      </w:pPr>
    </w:p>
    <w:p w14:paraId="3034DA1D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CE7FC" wp14:editId="2ABC94FA">
                <wp:simplePos x="0" y="0"/>
                <wp:positionH relativeFrom="column">
                  <wp:posOffset>457200</wp:posOffset>
                </wp:positionH>
                <wp:positionV relativeFrom="paragraph">
                  <wp:posOffset>3994785</wp:posOffset>
                </wp:positionV>
                <wp:extent cx="5334000" cy="1697990"/>
                <wp:effectExtent l="0" t="0" r="19050" b="1651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8E9F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4;</w:t>
                            </w:r>
                          </w:p>
                          <w:p w14:paraId="769515CD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724E96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[ 1 2 4 3];</w:t>
                            </w:r>
                          </w:p>
                          <w:p w14:paraId="4C3DA6BC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x1];</w:t>
                            </w:r>
                          </w:p>
                          <w:p w14:paraId="743256C1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-4:size(x,2)-5;</w:t>
                            </w:r>
                          </w:p>
                          <w:p w14:paraId="4A372FDC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4233ED9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5D2F0F40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5]);</w:t>
                            </w:r>
                          </w:p>
                          <w:p w14:paraId="7168F013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1CF0355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'x^~(n)'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DBFCC96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218883C" w14:textId="77777777" w:rsidR="00D952AE" w:rsidRDefault="00D952AE" w:rsidP="00D95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E7FC" id="Text Box 32" o:spid="_x0000_s1054" type="#_x0000_t202" style="position:absolute;left:0;text-align:left;margin-left:36pt;margin-top:314.55pt;width:420pt;height:133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" fillcolor="white [3201]" strokeweight=".5pt">
                <v:textbox>
                  <w:txbxContent>
                    <w:p w14:paraId="22D8E9F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4;</w:t>
                      </w:r>
                    </w:p>
                    <w:p w14:paraId="769515CD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0724E96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[ 1 2 4 3];</w:t>
                      </w:r>
                    </w:p>
                    <w:p w14:paraId="4C3DA6BC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x1];</w:t>
                      </w:r>
                    </w:p>
                    <w:p w14:paraId="743256C1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-4:size(x,2)-5;</w:t>
                      </w:r>
                    </w:p>
                    <w:p w14:paraId="4A372FDC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4233ED9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5D2F0F40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5]);</w:t>
                      </w:r>
                    </w:p>
                    <w:p w14:paraId="7168F013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1CF0355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'x^~(n)'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DBFCC96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218883C" w14:textId="77777777" w:rsidR="00D952AE" w:rsidRDefault="00D952AE" w:rsidP="00D952AE"/>
                  </w:txbxContent>
                </v:textbox>
                <w10:wrap type="topAndBottom"/>
              </v:shape>
            </w:pict>
          </mc:Fallback>
        </mc:AlternateContent>
      </w:r>
      <w:r w:rsidRPr="00B714EE">
        <w:rPr>
          <w:rFonts w:eastAsiaTheme="minorEastAsia"/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1FABF9FD" wp14:editId="23A2171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05623" w14:textId="77777777" w:rsidR="00D952AE" w:rsidRDefault="00D952AE" w:rsidP="00D952AE">
      <w:pPr>
        <w:ind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N=4</m:t>
        </m:r>
      </m:oMath>
      <w:r>
        <w:rPr>
          <w:lang w:val="en-US"/>
        </w:rPr>
        <w:t xml:space="preserve"> nên ta có:</w:t>
      </w:r>
    </w:p>
    <w:p w14:paraId="0015611F" w14:textId="77777777" w:rsidR="00D952AE" w:rsidRPr="007C60A6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nk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nk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nk</m:t>
              </m:r>
            </m:sup>
          </m:sSup>
        </m:oMath>
      </m:oMathPara>
    </w:p>
    <w:p w14:paraId="4F3BA506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lang w:val="en-US"/>
        </w:rPr>
        <w:t xml:space="preserve">Chúng ta phải tiến hành tính từng điểm của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en-US"/>
        </w:rPr>
        <w:t xml:space="preserve"> như sau</w:t>
      </w:r>
    </w:p>
    <w:p w14:paraId="3E36AAF4" w14:textId="77777777" w:rsidR="00D952AE" w:rsidRPr="007C60A6" w:rsidRDefault="00D952AE" w:rsidP="00D952AE">
      <w:pPr>
        <w:ind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 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=1+2+4+3=10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(n)e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=-3+j</m:t>
          </m:r>
        </m:oMath>
      </m:oMathPara>
    </w:p>
    <w:p w14:paraId="5249169A" w14:textId="77777777" w:rsidR="00D952AE" w:rsidRPr="007C60A6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(n)e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n3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lang w:val="en-US"/>
            </w:rPr>
            <m:t>=-3-j</m:t>
          </m:r>
        </m:oMath>
      </m:oMathPara>
    </w:p>
    <w:p w14:paraId="58F4E21E" w14:textId="77777777" w:rsidR="00D952AE" w:rsidRDefault="00D952AE" w:rsidP="00D952AE">
      <w:pPr>
        <w:rPr>
          <w:lang w:val="en-US"/>
        </w:rPr>
      </w:pPr>
      <w:r>
        <w:rPr>
          <w:lang w:val="en-US"/>
        </w:rPr>
        <w:tab/>
        <w:t>Biễu diễn dưới dạng modun và argument ta có:</w:t>
      </w:r>
    </w:p>
    <w:p w14:paraId="45938060" w14:textId="77777777" w:rsidR="00D952AE" w:rsidRPr="007C60A6" w:rsidRDefault="002C49AF" w:rsidP="00D952AE">
      <w:pPr>
        <w:ind w:left="72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(0)</m:t>
              </m:r>
            </m:e>
          </m:d>
          <m:r>
            <w:rPr>
              <w:rFonts w:ascii="Cambria Math" w:hAnsi="Cambria Math"/>
              <w:lang w:val="en-US"/>
            </w:rPr>
            <m:t>=10</m:t>
          </m:r>
        </m:oMath>
      </m:oMathPara>
    </w:p>
    <w:p w14:paraId="46B0B6CB" w14:textId="77777777" w:rsidR="00D952AE" w:rsidRPr="007C60A6" w:rsidRDefault="002C49AF" w:rsidP="00D952AE">
      <w:pPr>
        <w:ind w:left="720" w:firstLine="720"/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(1)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rad>
        </m:oMath>
      </m:oMathPara>
    </w:p>
    <w:p w14:paraId="0461745F" w14:textId="77777777" w:rsidR="00D952AE" w:rsidRPr="007C60A6" w:rsidRDefault="002C49AF" w:rsidP="00D952AE">
      <w:pPr>
        <w:ind w:left="72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e>
          </m:d>
          <m:r>
            <w:rPr>
              <w:rFonts w:ascii="Cambria Math" w:hAnsi="Cambria Math"/>
              <w:lang w:val="en-US"/>
            </w:rPr>
            <m:t>=10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(1)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rad>
        </m:oMath>
      </m:oMathPara>
    </w:p>
    <w:p w14:paraId="29BA2632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=0</m:t>
        </m:r>
      </m:oMath>
    </w:p>
    <w:p w14:paraId="65582327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=-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</m:oMath>
    </w:p>
    <w:p w14:paraId="01498AF4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=0</m:t>
        </m:r>
      </m:oMath>
    </w:p>
    <w:p w14:paraId="7D6468CF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</m:oMath>
    </w:p>
    <w:p w14:paraId="1015D9EB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Đồ thị của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(k)</m:t>
            </m:r>
          </m:e>
        </m:d>
      </m:oMath>
      <w:r>
        <w:rPr>
          <w:rFonts w:eastAsiaTheme="minorEastAsia"/>
          <w:lang w:val="en-US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e>
            </m:d>
          </m:e>
        </m:func>
      </m:oMath>
      <w:r>
        <w:rPr>
          <w:rFonts w:eastAsiaTheme="minorEastAsia"/>
          <w:lang w:val="en-US"/>
        </w:rPr>
        <w:t xml:space="preserve"> như hình dưới</w:t>
      </w:r>
    </w:p>
    <w:p w14:paraId="3155D008" w14:textId="77777777" w:rsidR="00D952AE" w:rsidRDefault="00D952AE" w:rsidP="00D952AE">
      <w:pPr>
        <w:rPr>
          <w:lang w:val="en-US"/>
        </w:rPr>
      </w:pPr>
    </w:p>
    <w:p w14:paraId="441A9D92" w14:textId="77777777" w:rsidR="00D952AE" w:rsidRDefault="00D952AE" w:rsidP="00D952AE">
      <w:pPr>
        <w:rPr>
          <w:lang w:val="en-US"/>
        </w:rPr>
      </w:pPr>
      <w:r w:rsidRPr="00B714EE">
        <w:rPr>
          <w:noProof/>
          <w:lang w:val="en-US"/>
        </w:rPr>
        <w:lastRenderedPageBreak/>
        <w:drawing>
          <wp:anchor distT="0" distB="0" distL="114300" distR="114300" simplePos="0" relativeHeight="251700224" behindDoc="0" locked="0" layoutInCell="1" allowOverlap="1" wp14:anchorId="1C5D497E" wp14:editId="41D922B7">
            <wp:simplePos x="0" y="0"/>
            <wp:positionH relativeFrom="column">
              <wp:posOffset>0</wp:posOffset>
            </wp:positionH>
            <wp:positionV relativeFrom="paragraph">
              <wp:posOffset>4005943</wp:posOffset>
            </wp:positionV>
            <wp:extent cx="5334000" cy="400050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4EE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215AC4F" wp14:editId="548026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BBBA3" w14:textId="77777777" w:rsidR="00D952AE" w:rsidRDefault="00D952AE" w:rsidP="00D952AE">
      <w:pPr>
        <w:rPr>
          <w:b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5C25C3" wp14:editId="11218D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6795" cy="3802380"/>
                <wp:effectExtent l="0" t="0" r="27305" b="2667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C73BD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4;</w:t>
                            </w:r>
                          </w:p>
                          <w:p w14:paraId="4690C5F1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0695CD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[ 1 2 4 3];</w:t>
                            </w:r>
                          </w:p>
                          <w:p w14:paraId="06ADBED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x1];</w:t>
                            </w:r>
                          </w:p>
                          <w:p w14:paraId="527F81D1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-4:size(x,2)-5;</w:t>
                            </w:r>
                          </w:p>
                          <w:p w14:paraId="00A419D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807B64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fft(x,N);</w:t>
                            </w:r>
                          </w:p>
                          <w:p w14:paraId="060A71D7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[X1 X1 X1];</w:t>
                            </w:r>
                          </w:p>
                          <w:p w14:paraId="59BE0129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stem(n,abs(X));</w:t>
                            </w:r>
                          </w:p>
                          <w:p w14:paraId="693F5EFE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3F2C1762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12]);</w:t>
                            </w:r>
                          </w:p>
                          <w:p w14:paraId="1989CDA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6A3BC09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'|X(k)|'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27197D5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ADABC2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47185C6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figure;</w:t>
                            </w:r>
                          </w:p>
                          <w:p w14:paraId="4225FA0F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stem(n,angle(X));</w:t>
                            </w:r>
                          </w:p>
                          <w:p w14:paraId="45F6F87A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xlim([-15 20]);</w:t>
                            </w:r>
                          </w:p>
                          <w:p w14:paraId="2EA730C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ylim([-pi pi]);</w:t>
                            </w:r>
                          </w:p>
                          <w:p w14:paraId="5F07B8B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646C7BB" w14:textId="77777777" w:rsidR="00D952AE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'arg{X(k)}'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4693D0F" w14:textId="77777777" w:rsidR="00D952AE" w:rsidRPr="003423B3" w:rsidRDefault="00D952AE" w:rsidP="00D952A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25C3" id="Text Box 35" o:spid="_x0000_s1055" type="#_x0000_t202" style="position:absolute;left:0;text-align:left;margin-left:0;margin-top:0;width:480.85pt;height:29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" fillcolor="white [3201]" strokeweight=".5pt">
                <v:textbox>
                  <w:txbxContent>
                    <w:p w14:paraId="081C73BD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4;</w:t>
                      </w:r>
                    </w:p>
                    <w:p w14:paraId="4690C5F1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B0695CD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[ 1 2 4 3];</w:t>
                      </w:r>
                    </w:p>
                    <w:p w14:paraId="06ADBED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x1];</w:t>
                      </w:r>
                    </w:p>
                    <w:p w14:paraId="527F81D1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-4:size(x,2)-5;</w:t>
                      </w:r>
                    </w:p>
                    <w:p w14:paraId="00A419D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2807B64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fft(x,N);</w:t>
                      </w:r>
                    </w:p>
                    <w:p w14:paraId="060A71D7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[X1 X1 X1];</w:t>
                      </w:r>
                    </w:p>
                    <w:p w14:paraId="59BE0129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stem(n,abs(X));</w:t>
                      </w:r>
                    </w:p>
                    <w:p w14:paraId="693F5EFE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3F2C1762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12]);</w:t>
                      </w:r>
                    </w:p>
                    <w:p w14:paraId="1989CDA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6A3BC09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'|X(k)|'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27197D5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ADABC2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47185C6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figure;</w:t>
                      </w:r>
                    </w:p>
                    <w:p w14:paraId="4225FA0F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stem(n,angle(X));</w:t>
                      </w:r>
                    </w:p>
                    <w:p w14:paraId="45F6F87A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xlim([-15 20]);</w:t>
                      </w:r>
                    </w:p>
                    <w:p w14:paraId="2EA730C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ylim([-pi pi]);</w:t>
                      </w:r>
                    </w:p>
                    <w:p w14:paraId="5F07B8B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646C7BB" w14:textId="77777777" w:rsidR="00D952AE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'arg{X(k)}'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4693D0F" w14:textId="77777777" w:rsidR="00D952AE" w:rsidRPr="003423B3" w:rsidRDefault="00D952AE" w:rsidP="00D952A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FA2EA2" w14:textId="77777777" w:rsidR="00D952AE" w:rsidRPr="00572C4B" w:rsidRDefault="00D952AE" w:rsidP="00D952AE">
      <w:pPr>
        <w:rPr>
          <w:b/>
          <w:lang w:val="en-US"/>
        </w:rPr>
      </w:pPr>
      <w:r w:rsidRPr="00572C4B">
        <w:rPr>
          <w:b/>
          <w:lang w:val="en-US"/>
        </w:rPr>
        <w:t>c, Định nghĩa biến đổi Fourier rời rạc ngược</w:t>
      </w:r>
    </w:p>
    <w:p w14:paraId="3EDBF590" w14:textId="77777777" w:rsidR="00D952AE" w:rsidRDefault="00D952AE" w:rsidP="00D952AE">
      <w:pPr>
        <w:ind w:firstLine="720"/>
        <w:rPr>
          <w:lang w:val="en-US"/>
        </w:rPr>
      </w:pPr>
      <w:r w:rsidRPr="00572C4B">
        <w:rPr>
          <w:lang w:val="en-US"/>
        </w:rPr>
        <w:t>Bi</w:t>
      </w:r>
      <w:r>
        <w:rPr>
          <w:lang w:val="en-US"/>
        </w:rPr>
        <w:t>ế</w:t>
      </w:r>
      <w:r w:rsidRPr="00572C4B">
        <w:rPr>
          <w:lang w:val="en-US"/>
        </w:rPr>
        <w:t>n đổi Fo</w:t>
      </w:r>
      <w:r>
        <w:rPr>
          <w:lang w:val="en-US"/>
        </w:rPr>
        <w:t>u</w:t>
      </w:r>
      <w:r w:rsidRPr="00572C4B">
        <w:rPr>
          <w:lang w:val="en-US"/>
        </w:rPr>
        <w:t xml:space="preserve">rier </w:t>
      </w:r>
      <w:r>
        <w:rPr>
          <w:lang w:val="en-US"/>
        </w:rPr>
        <w:t>r</w:t>
      </w:r>
      <w:r w:rsidRPr="00572C4B">
        <w:rPr>
          <w:lang w:val="en-US"/>
        </w:rPr>
        <w:t>ời rạc ng</w:t>
      </w:r>
      <w:r>
        <w:rPr>
          <w:lang w:val="en-US"/>
        </w:rPr>
        <w:t>ư</w:t>
      </w:r>
      <w:r w:rsidRPr="00572C4B">
        <w:rPr>
          <w:lang w:val="en-US"/>
        </w:rPr>
        <w:t>ợc đ</w:t>
      </w:r>
      <w:r>
        <w:rPr>
          <w:lang w:val="en-US"/>
        </w:rPr>
        <w:t>ư</w:t>
      </w:r>
      <w:r w:rsidRPr="00572C4B">
        <w:rPr>
          <w:lang w:val="en-US"/>
        </w:rPr>
        <w:t>ợc định nghĩa n</w:t>
      </w:r>
      <w:r>
        <w:rPr>
          <w:lang w:val="en-US"/>
        </w:rPr>
        <w:t>hư</w:t>
      </w:r>
      <w:r w:rsidRPr="00572C4B">
        <w:rPr>
          <w:lang w:val="en-US"/>
        </w:rPr>
        <w:t xml:space="preserve"> </w:t>
      </w:r>
      <w:r>
        <w:rPr>
          <w:lang w:val="en-US"/>
        </w:rPr>
        <w:t>s</w:t>
      </w:r>
      <w:r w:rsidRPr="00572C4B">
        <w:rPr>
          <w:lang w:val="en-US"/>
        </w:rPr>
        <w:t>a</w:t>
      </w:r>
      <w:r>
        <w:rPr>
          <w:lang w:val="en-US"/>
        </w:rPr>
        <w:t>u:</w:t>
      </w:r>
    </w:p>
    <w:p w14:paraId="176860B1" w14:textId="77777777" w:rsidR="00D952AE" w:rsidRPr="00572C4B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(k)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p>
            </m:e>
          </m:nary>
        </m:oMath>
      </m:oMathPara>
    </w:p>
    <w:p w14:paraId="1A5235CD" w14:textId="77777777" w:rsidR="00D952AE" w:rsidRDefault="00D952AE" w:rsidP="00D952AE">
      <w:pPr>
        <w:ind w:firstLine="720"/>
        <w:rPr>
          <w:lang w:val="en-US"/>
        </w:rPr>
      </w:pPr>
      <w:r w:rsidRPr="00572C4B">
        <w:rPr>
          <w:lang w:val="en-US"/>
        </w:rPr>
        <w:t>hoặc:</w:t>
      </w:r>
    </w:p>
    <w:p w14:paraId="5EE6C898" w14:textId="77777777" w:rsidR="00D952AE" w:rsidRPr="00572C4B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(k)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-kn</m:t>
                  </m:r>
                </m:sup>
              </m:sSubSup>
            </m:e>
          </m:nary>
        </m:oMath>
      </m:oMathPara>
    </w:p>
    <w:p w14:paraId="56AA683A" w14:textId="77777777" w:rsidR="00D952AE" w:rsidRPr="00572C4B" w:rsidRDefault="00D952AE" w:rsidP="00D952AE">
      <w:pPr>
        <w:rPr>
          <w:lang w:val="en-US"/>
        </w:rPr>
      </w:pPr>
    </w:p>
    <w:p w14:paraId="626D6052" w14:textId="77777777" w:rsidR="00D952AE" w:rsidRPr="00572C4B" w:rsidRDefault="00D952AE" w:rsidP="00D952AE">
      <w:pPr>
        <w:ind w:firstLine="720"/>
        <w:rPr>
          <w:lang w:val="en-US"/>
        </w:rPr>
      </w:pPr>
      <w:r w:rsidRPr="00572C4B">
        <w:rPr>
          <w:lang w:val="en-US"/>
        </w:rPr>
        <w:t>Nh</w:t>
      </w:r>
      <w:r>
        <w:rPr>
          <w:lang w:val="en-US"/>
        </w:rPr>
        <w:t>ư</w:t>
      </w:r>
      <w:r w:rsidRPr="00572C4B">
        <w:rPr>
          <w:lang w:val="en-US"/>
        </w:rPr>
        <w:t xml:space="preserve"> vậy ta đã lấy </w:t>
      </w:r>
      <w:r>
        <w:rPr>
          <w:lang w:val="en-US"/>
        </w:rPr>
        <w:t>c</w:t>
      </w:r>
      <w:r w:rsidRPr="00572C4B">
        <w:rPr>
          <w:lang w:val="en-US"/>
        </w:rPr>
        <w:t>ách biể</w:t>
      </w:r>
      <w:r>
        <w:rPr>
          <w:lang w:val="en-US"/>
        </w:rPr>
        <w:t>u</w:t>
      </w:r>
      <w:r w:rsidRPr="00572C4B">
        <w:rPr>
          <w:lang w:val="en-US"/>
        </w:rPr>
        <w:t xml:space="preserve"> </w:t>
      </w:r>
      <w:r>
        <w:rPr>
          <w:lang w:val="en-US"/>
        </w:rPr>
        <w:t>d</w:t>
      </w:r>
      <w:r w:rsidRPr="00572C4B">
        <w:rPr>
          <w:lang w:val="en-US"/>
        </w:rPr>
        <w:t>iễn dãy t</w:t>
      </w:r>
      <w:r>
        <w:rPr>
          <w:lang w:val="en-US"/>
        </w:rPr>
        <w:t>uầ</w:t>
      </w:r>
      <w:r w:rsidRPr="00572C4B">
        <w:rPr>
          <w:lang w:val="en-US"/>
        </w:rPr>
        <w:t xml:space="preserve">n hoàn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572C4B">
        <w:rPr>
          <w:lang w:val="en-US"/>
        </w:rPr>
        <w:t xml:space="preserve"> có ch</w:t>
      </w:r>
      <w:r>
        <w:rPr>
          <w:lang w:val="en-US"/>
        </w:rPr>
        <w:t>u</w:t>
      </w:r>
      <w:r w:rsidRPr="00572C4B">
        <w:rPr>
          <w:lang w:val="en-US"/>
        </w:rPr>
        <w:t xml:space="preserve"> k</w:t>
      </w:r>
      <w:r>
        <w:rPr>
          <w:lang w:val="en-US"/>
        </w:rPr>
        <w:t>ỳ</w:t>
      </w:r>
      <w:r w:rsidRPr="00572C4B">
        <w:rPr>
          <w:lang w:val="en-US"/>
        </w:rPr>
        <w:t xml:space="preserve"> </w:t>
      </w:r>
      <w:r>
        <w:rPr>
          <w:lang w:val="en-US"/>
        </w:rPr>
        <w:t>N</w:t>
      </w:r>
      <w:r w:rsidRPr="00572C4B">
        <w:rPr>
          <w:lang w:val="en-US"/>
        </w:rPr>
        <w:t xml:space="preserve"> bởi tổ</w:t>
      </w:r>
      <w:r>
        <w:rPr>
          <w:lang w:val="en-US"/>
        </w:rPr>
        <w:t>n</w:t>
      </w:r>
      <w:r w:rsidRPr="00572C4B">
        <w:rPr>
          <w:lang w:val="en-US"/>
        </w:rPr>
        <w:t xml:space="preserve">g </w:t>
      </w:r>
      <w:r>
        <w:rPr>
          <w:lang w:val="en-US"/>
        </w:rPr>
        <w:t>c</w:t>
      </w:r>
      <w:r w:rsidRPr="00572C4B">
        <w:rPr>
          <w:lang w:val="en-US"/>
        </w:rPr>
        <w:t>ác d</w:t>
      </w:r>
      <w:r>
        <w:rPr>
          <w:lang w:val="en-US"/>
        </w:rPr>
        <w:t>ã</w:t>
      </w:r>
      <w:r w:rsidRPr="00572C4B">
        <w:rPr>
          <w:lang w:val="en-US"/>
        </w:rPr>
        <w:t>y</w:t>
      </w:r>
    </w:p>
    <w:p w14:paraId="19150F2B" w14:textId="77777777" w:rsidR="00D952AE" w:rsidRPr="00572C4B" w:rsidRDefault="00D952AE" w:rsidP="00D952AE">
      <w:pPr>
        <w:rPr>
          <w:lang w:val="en-US"/>
        </w:rPr>
      </w:pPr>
      <w:r w:rsidRPr="00572C4B">
        <w:rPr>
          <w:lang w:val="en-US"/>
        </w:rPr>
        <w:lastRenderedPageBreak/>
        <w:t>h</w:t>
      </w:r>
      <w:r>
        <w:rPr>
          <w:lang w:val="en-US"/>
        </w:rPr>
        <w:t>à</w:t>
      </w:r>
      <w:r w:rsidRPr="00572C4B">
        <w:rPr>
          <w:lang w:val="en-US"/>
        </w:rPr>
        <w:t>m mũ làm định nghĩa cho b</w:t>
      </w:r>
      <w:r>
        <w:rPr>
          <w:lang w:val="en-US"/>
        </w:rPr>
        <w:t>iế</w:t>
      </w:r>
      <w:r w:rsidRPr="00572C4B">
        <w:rPr>
          <w:lang w:val="en-US"/>
        </w:rPr>
        <w:t>n đổi Fo</w:t>
      </w:r>
      <w:r>
        <w:rPr>
          <w:lang w:val="en-US"/>
        </w:rPr>
        <w:t>u</w:t>
      </w:r>
      <w:r w:rsidRPr="00572C4B">
        <w:rPr>
          <w:lang w:val="en-US"/>
        </w:rPr>
        <w:t>r</w:t>
      </w:r>
      <w:r>
        <w:rPr>
          <w:lang w:val="en-US"/>
        </w:rPr>
        <w:t>i</w:t>
      </w:r>
      <w:r w:rsidRPr="00572C4B">
        <w:rPr>
          <w:lang w:val="en-US"/>
        </w:rPr>
        <w:t xml:space="preserve">er rời rạc </w:t>
      </w:r>
      <w:r>
        <w:rPr>
          <w:lang w:val="en-US"/>
        </w:rPr>
        <w:t>n</w:t>
      </w:r>
      <w:r w:rsidRPr="00572C4B">
        <w:rPr>
          <w:lang w:val="en-US"/>
        </w:rPr>
        <w:t>g</w:t>
      </w:r>
      <w:r>
        <w:rPr>
          <w:lang w:val="en-US"/>
        </w:rPr>
        <w:t>ư</w:t>
      </w:r>
      <w:r w:rsidRPr="00572C4B">
        <w:rPr>
          <w:lang w:val="en-US"/>
        </w:rPr>
        <w:t>ợc.</w:t>
      </w:r>
    </w:p>
    <w:p w14:paraId="57F3B53E" w14:textId="77777777" w:rsidR="00D952AE" w:rsidRDefault="00D952AE" w:rsidP="00D952AE">
      <w:pPr>
        <w:ind w:firstLine="720"/>
        <w:rPr>
          <w:lang w:val="en-US"/>
        </w:rPr>
      </w:pPr>
      <w:r w:rsidRPr="00572C4B">
        <w:rPr>
          <w:lang w:val="en-US"/>
        </w:rPr>
        <w:t>Chúng ta ký h</w:t>
      </w:r>
      <w:r>
        <w:rPr>
          <w:lang w:val="en-US"/>
        </w:rPr>
        <w:t>i</w:t>
      </w:r>
      <w:r w:rsidRPr="00572C4B">
        <w:rPr>
          <w:lang w:val="en-US"/>
        </w:rPr>
        <w:t>ệ</w:t>
      </w:r>
      <w:r>
        <w:rPr>
          <w:lang w:val="en-US"/>
        </w:rPr>
        <w:t>u</w:t>
      </w:r>
      <w:r w:rsidRPr="00572C4B">
        <w:rPr>
          <w:lang w:val="en-US"/>
        </w:rPr>
        <w:t xml:space="preserve"> bi</w:t>
      </w:r>
      <w:r>
        <w:rPr>
          <w:lang w:val="en-US"/>
        </w:rPr>
        <w:t>ế</w:t>
      </w:r>
      <w:r w:rsidRPr="00572C4B">
        <w:rPr>
          <w:lang w:val="en-US"/>
        </w:rPr>
        <w:t>n đổi Fo</w:t>
      </w:r>
      <w:r>
        <w:rPr>
          <w:lang w:val="en-US"/>
        </w:rPr>
        <w:t>u</w:t>
      </w:r>
      <w:r w:rsidRPr="00572C4B">
        <w:rPr>
          <w:lang w:val="en-US"/>
        </w:rPr>
        <w:t>r</w:t>
      </w:r>
      <w:r>
        <w:rPr>
          <w:lang w:val="en-US"/>
        </w:rPr>
        <w:t>i</w:t>
      </w:r>
      <w:r w:rsidRPr="00572C4B">
        <w:rPr>
          <w:lang w:val="en-US"/>
        </w:rPr>
        <w:t>er rời rạc ng</w:t>
      </w:r>
      <w:r>
        <w:rPr>
          <w:lang w:val="en-US"/>
        </w:rPr>
        <w:t>ư</w:t>
      </w:r>
      <w:r w:rsidRPr="00572C4B">
        <w:rPr>
          <w:lang w:val="en-US"/>
        </w:rPr>
        <w:t>ợc là IDFT ( I</w:t>
      </w:r>
      <w:r>
        <w:rPr>
          <w:lang w:val="en-US"/>
        </w:rPr>
        <w:t>n</w:t>
      </w:r>
      <w:r w:rsidRPr="00572C4B">
        <w:rPr>
          <w:lang w:val="en-US"/>
        </w:rPr>
        <w:t>verse Discrete F</w:t>
      </w:r>
      <w:r>
        <w:rPr>
          <w:lang w:val="en-US"/>
        </w:rPr>
        <w:t>our</w:t>
      </w:r>
      <w:r w:rsidRPr="00572C4B">
        <w:rPr>
          <w:lang w:val="en-US"/>
        </w:rPr>
        <w:t>ier</w:t>
      </w:r>
      <w:r>
        <w:rPr>
          <w:lang w:val="en-US"/>
        </w:rPr>
        <w:t xml:space="preserve"> Transform</w:t>
      </w:r>
      <w:r w:rsidRPr="00572C4B">
        <w:rPr>
          <w:lang w:val="en-US"/>
        </w:rPr>
        <w:t xml:space="preserve">) và ta có ký </w:t>
      </w:r>
      <w:r>
        <w:rPr>
          <w:lang w:val="en-US"/>
        </w:rPr>
        <w:t>h</w:t>
      </w:r>
      <w:r w:rsidRPr="00572C4B">
        <w:rPr>
          <w:lang w:val="en-US"/>
        </w:rPr>
        <w:t>iệ</w:t>
      </w:r>
      <w:r>
        <w:rPr>
          <w:lang w:val="en-US"/>
        </w:rPr>
        <w:t>u</w:t>
      </w:r>
      <w:r w:rsidRPr="00572C4B">
        <w:rPr>
          <w:lang w:val="en-US"/>
        </w:rPr>
        <w:t xml:space="preserve"> toán t</w:t>
      </w:r>
      <w:r>
        <w:rPr>
          <w:lang w:val="en-US"/>
        </w:rPr>
        <w:t>ử</w:t>
      </w:r>
      <w:r w:rsidRPr="00572C4B">
        <w:rPr>
          <w:lang w:val="en-US"/>
        </w:rPr>
        <w:t xml:space="preserve"> </w:t>
      </w:r>
      <w:r>
        <w:rPr>
          <w:lang w:val="en-US"/>
        </w:rPr>
        <w:t>sau:</w:t>
      </w:r>
    </w:p>
    <w:p w14:paraId="3B7CF672" w14:textId="77777777" w:rsidR="00D952AE" w:rsidRPr="00572C4B" w:rsidRDefault="00D952AE" w:rsidP="00D952AE">
      <w:pPr>
        <w:ind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IDFT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440754F9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Hoặc:</w:t>
      </w:r>
    </w:p>
    <w:p w14:paraId="68539AF6" w14:textId="77777777" w:rsidR="00D952AE" w:rsidRPr="003423B3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(k)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IDFT</m:t>
                  </m:r>
                </m:e>
              </m:groupChr>
            </m:e>
          </m:box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6A6CCCA5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43CAAF" wp14:editId="76C369F2">
                <wp:simplePos x="0" y="0"/>
                <wp:positionH relativeFrom="column">
                  <wp:posOffset>259080</wp:posOffset>
                </wp:positionH>
                <wp:positionV relativeFrom="paragraph">
                  <wp:posOffset>770255</wp:posOffset>
                </wp:positionV>
                <wp:extent cx="5453380" cy="1469390"/>
                <wp:effectExtent l="0" t="0" r="13970" b="1651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80" cy="146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3DA7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function[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DFT(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Xk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,N)</w:t>
                            </w:r>
                          </w:p>
                          <w:p w14:paraId="63943304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n= [0:1:N-1]; %vector hang n</w:t>
                            </w:r>
                          </w:p>
                          <w:p w14:paraId="47760A54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k= [0:1:N-1]; %vector hang k</w:t>
                            </w:r>
                          </w:p>
                          <w:p w14:paraId="1677053F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WN=exp(-j*2*pi/N); %he so WN</w:t>
                            </w:r>
                          </w:p>
                          <w:p w14:paraId="6F10F55C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nk=n'*k; 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tao ma tran NxN cua nk gia tri</w:t>
                            </w:r>
                          </w:p>
                          <w:p w14:paraId="78A1C274" w14:textId="77777777" w:rsidR="00D952AE" w:rsidRPr="003423B3" w:rsidRDefault="00D952AE" w:rsidP="00D952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WNnk=WN.^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(-nk)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%ma tran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DFT</w:t>
                            </w:r>
                          </w:p>
                          <w:p w14:paraId="70ADDC0A" w14:textId="77777777" w:rsidR="00D952AE" w:rsidRDefault="00D952AE" w:rsidP="00D952AE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Xk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*WNnk; 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DFT xac dinh he so vector hang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</w:p>
                          <w:p w14:paraId="58DF6E3B" w14:textId="77777777" w:rsidR="00D952AE" w:rsidRDefault="00D952AE" w:rsidP="00D95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CAAF" id="Text Box 8" o:spid="_x0000_s1056" type="#_x0000_t202" style="position:absolute;left:0;text-align:left;margin-left:20.4pt;margin-top:60.65pt;width:429.4pt;height:115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" fillcolor="white [3201]" strokeweight=".5pt">
                <v:textbox>
                  <w:txbxContent>
                    <w:p w14:paraId="73D23DA7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function[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xn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]=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DFT(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Xk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,N)</w:t>
                      </w:r>
                    </w:p>
                    <w:p w14:paraId="63943304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n= [0:1:N-1]; %vector hang n</w:t>
                      </w:r>
                    </w:p>
                    <w:p w14:paraId="47760A54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k= [0:1:N-1]; %vector hang k</w:t>
                      </w:r>
                    </w:p>
                    <w:p w14:paraId="1677053F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WN=exp(-j*2*pi/N); %he so WN</w:t>
                      </w:r>
                    </w:p>
                    <w:p w14:paraId="6F10F55C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nk=n'*k; 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tao ma tran NxN cua nk gia tri</w:t>
                      </w:r>
                    </w:p>
                    <w:p w14:paraId="78A1C274" w14:textId="77777777" w:rsidR="00D952AE" w:rsidRPr="003423B3" w:rsidRDefault="00D952AE" w:rsidP="00D952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WNnk=WN.^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(-nk)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%ma tran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DFT</w:t>
                      </w:r>
                    </w:p>
                    <w:p w14:paraId="70ADDC0A" w14:textId="77777777" w:rsidR="00D952AE" w:rsidRDefault="00D952AE" w:rsidP="00D952AE">
                      <w:pPr>
                        <w:spacing w:line="240" w:lineRule="auto"/>
                        <w:contextualSpacing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xn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Xk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*WNnk; 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DFT xac dinh he so vector hang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</w:p>
                    <w:p w14:paraId="58DF6E3B" w14:textId="77777777" w:rsidR="00D952AE" w:rsidRDefault="00D952AE" w:rsidP="00D952AE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lang w:val="en-US"/>
        </w:rPr>
        <w:t>Tương tự biến đỗi DFT, biến đỗi IDFT cũng có thể được thực hiện trong Matlab bằng cách dùng hàm dựng sẵn như sau:</w:t>
      </w:r>
    </w:p>
    <w:p w14:paraId="6AF3CAC1" w14:textId="77777777" w:rsidR="00D952AE" w:rsidRPr="00572C4B" w:rsidRDefault="00D952AE" w:rsidP="00D952AE">
      <w:pPr>
        <w:ind w:firstLine="720"/>
        <w:rPr>
          <w:rFonts w:eastAsiaTheme="minorEastAsia"/>
          <w:lang w:val="en-US"/>
        </w:rPr>
      </w:pPr>
    </w:p>
    <w:p w14:paraId="25B62EC6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Chú ý rằng trong những trường hợp cần nhấn mạnh chu kỳ của dãy tuần hoàn ta dùng ký hiệu sau:</w:t>
      </w:r>
    </w:p>
    <w:p w14:paraId="592D21B1" w14:textId="77777777" w:rsidR="00D952AE" w:rsidRDefault="002C49AF" w:rsidP="00D952AE">
      <w:pPr>
        <w:ind w:firstLine="720"/>
        <w:jc w:val="center"/>
        <w:rPr>
          <w:rFonts w:eastAsiaTheme="minorEastAsia"/>
          <w:lang w:val="en-US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D952AE">
        <w:rPr>
          <w:rFonts w:eastAsiaTheme="minorEastAsia"/>
          <w:lang w:val="en-US"/>
        </w:rPr>
        <w:t xml:space="preserve"> và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3372733F" w14:textId="77777777" w:rsidR="00D952AE" w:rsidRDefault="00D952AE" w:rsidP="00D952AE">
      <w:pPr>
        <w:ind w:firstLine="720"/>
        <w:rPr>
          <w:lang w:val="en-US"/>
        </w:rPr>
      </w:pPr>
      <w:r>
        <w:rPr>
          <w:lang w:val="en-US"/>
        </w:rPr>
        <w:t>Tức là dãy tuần hoàn có chu kỳ N.</w:t>
      </w:r>
    </w:p>
    <w:p w14:paraId="48BBF999" w14:textId="77777777" w:rsidR="00D952AE" w:rsidRPr="00E97EA6" w:rsidRDefault="00D952AE" w:rsidP="00D952AE">
      <w:pPr>
        <w:rPr>
          <w:b/>
          <w:lang w:val="en-US"/>
        </w:rPr>
      </w:pPr>
      <w:r w:rsidRPr="00E97EA6">
        <w:rPr>
          <w:b/>
          <w:lang w:val="en-US"/>
        </w:rPr>
        <w:t>d, Bình luận</w:t>
      </w:r>
    </w:p>
    <w:p w14:paraId="6E6347E2" w14:textId="77777777" w:rsidR="00D952AE" w:rsidRDefault="00D952AE" w:rsidP="00D952AE">
      <w:pPr>
        <w:rPr>
          <w:lang w:val="en-US"/>
        </w:rPr>
      </w:pPr>
      <w:r>
        <w:rPr>
          <w:lang w:val="en-US"/>
        </w:rPr>
        <w:tab/>
        <w:t>Chúng ta đã có:</w:t>
      </w:r>
    </w:p>
    <w:p w14:paraId="71C9991E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bSup>
            </m:e>
          </m:nary>
        </m:oMath>
      </m:oMathPara>
    </w:p>
    <w:p w14:paraId="5E040304" w14:textId="77777777" w:rsidR="00D952AE" w:rsidRDefault="00D952AE" w:rsidP="00D952AE">
      <w:pPr>
        <w:rPr>
          <w:lang w:val="en-US"/>
        </w:rPr>
      </w:pPr>
      <w:r>
        <w:rPr>
          <w:lang w:val="en-US"/>
        </w:rPr>
        <w:tab/>
        <w:t>Khai triển ta có:</w:t>
      </w:r>
    </w:p>
    <w:p w14:paraId="5AF498AD" w14:textId="77777777" w:rsidR="00D952AE" w:rsidRPr="00A06849" w:rsidRDefault="002C49AF" w:rsidP="00D952AE">
      <w:pPr>
        <w:ind w:left="72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+…</m:t>
          </m:r>
          <m:r>
            <m:rPr>
              <m:lit/>
            </m:rPr>
            <w:rPr>
              <w:rFonts w:ascii="Cambria Math" w:hAnsi="Cambria Math"/>
              <w:lang w:val="en-US"/>
            </w:rPr>
            <m:t>..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</m:oMath>
      </m:oMathPara>
    </w:p>
    <w:p w14:paraId="74921816" w14:textId="77777777" w:rsidR="00D952AE" w:rsidRPr="00A06849" w:rsidRDefault="002C49AF" w:rsidP="00D952AE">
      <w:pPr>
        <w:ind w:left="720"/>
        <w:rPr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lit/>
            </m:rPr>
            <w:rPr>
              <w:rFonts w:ascii="Cambria Math" w:hAnsi="Cambria Math"/>
              <w:lang w:val="en-US"/>
            </w:rPr>
            <m:t>.....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(N-1)</m:t>
              </m:r>
            </m:sup>
          </m:sSubSup>
        </m:oMath>
      </m:oMathPara>
    </w:p>
    <w:p w14:paraId="23B2EBC5" w14:textId="77777777" w:rsidR="00D952AE" w:rsidRPr="00A06849" w:rsidRDefault="002C49AF" w:rsidP="00D952AE">
      <w:pPr>
        <w:ind w:left="720" w:firstLine="720"/>
        <w:rPr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lit/>
            </m:rPr>
            <w:rPr>
              <w:rFonts w:ascii="Cambria Math" w:hAnsi="Cambria Math"/>
              <w:lang w:val="en-US"/>
            </w:rPr>
            <m:t>.....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2(N-1)</m:t>
              </m:r>
            </m:sup>
          </m:sSubSup>
        </m:oMath>
      </m:oMathPara>
    </w:p>
    <w:p w14:paraId="220BAE13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</w:t>
      </w:r>
    </w:p>
    <w:p w14:paraId="3521C9A6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</w:t>
      </w:r>
    </w:p>
    <w:p w14:paraId="6C41A85D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</w:t>
      </w:r>
    </w:p>
    <w:p w14:paraId="2DE4E76E" w14:textId="77777777" w:rsidR="00D952AE" w:rsidRPr="00A06849" w:rsidRDefault="002C49AF" w:rsidP="00D952AE">
      <w:pPr>
        <w:ind w:left="720" w:firstLine="72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(N-1)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2(N-1)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en-US"/>
            </w:rPr>
            <m:t>.....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(N-1)(N-1)</m:t>
              </m:r>
            </m:sup>
          </m:sSubSup>
        </m:oMath>
      </m:oMathPara>
    </w:p>
    <w:p w14:paraId="418F3350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Vậy ta có thể viết dưới dạng ma trận:</w:t>
      </w:r>
    </w:p>
    <w:p w14:paraId="2DB0616D" w14:textId="77777777" w:rsidR="00D952AE" w:rsidRPr="00A06849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62965282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Ở đây:</w:t>
      </w:r>
    </w:p>
    <w:p w14:paraId="3BE8431B" w14:textId="77777777" w:rsidR="00D952AE" w:rsidRPr="000F22A1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</m:oMath>
      </m:oMathPara>
    </w:p>
    <w:p w14:paraId="586342A4" w14:textId="77777777" w:rsidR="00D952AE" w:rsidRPr="003B7791" w:rsidRDefault="002C49AF" w:rsidP="00D952AE">
      <w:pPr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...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...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(N-1)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bSup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...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2(N-1)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(N-1)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...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(N-1)(N-1)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30073A1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  <w:lang w:val="en-US"/>
        </w:rPr>
        <w:t xml:space="preserve">Như vậy biến đổi Fourier rời rạc là một biến đổi thực hiện tương ứng một vector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en-US"/>
        </w:rPr>
        <w:t xml:space="preserve"> trong miền tần số rời rạc k với một vector xác định trong miền biến số n. Toán tử của biến đổi này là ma trận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.</w:t>
      </w:r>
    </w:p>
    <w:p w14:paraId="7360D076" w14:textId="77777777" w:rsidR="00D952AE" w:rsidRPr="003B7791" w:rsidRDefault="00D952AE" w:rsidP="00D952AE">
      <w:pPr>
        <w:rPr>
          <w:rFonts w:eastAsiaTheme="minorEastAsia"/>
          <w:b/>
          <w:lang w:val="en-US"/>
        </w:rPr>
      </w:pPr>
      <w:r w:rsidRPr="003B7791">
        <w:rPr>
          <w:rFonts w:eastAsiaTheme="minorEastAsia"/>
          <w:b/>
          <w:lang w:val="en-US"/>
        </w:rPr>
        <w:t>e, Bản chất của DFT</w:t>
      </w:r>
    </w:p>
    <w:p w14:paraId="642A2B23" w14:textId="77777777" w:rsidR="00D952AE" w:rsidRDefault="00D952AE" w:rsidP="00D952A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DFT bản chất là biến đổi phức vì:</w:t>
      </w:r>
    </w:p>
    <w:p w14:paraId="40C5C9B0" w14:textId="77777777" w:rsidR="00D952AE" w:rsidRPr="006047C4" w:rsidRDefault="002C49AF" w:rsidP="00D952AE">
      <w:pPr>
        <w:ind w:firstLine="72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kn</m:t>
              </m:r>
            </m:e>
          </m:nary>
          <m:r>
            <w:rPr>
              <w:rFonts w:ascii="Cambria Math" w:hAnsi="Cambria Math"/>
              <w:lang w:val="en-US"/>
            </w:rPr>
            <m:t>-j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kn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+j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(k)</m:t>
          </m:r>
        </m:oMath>
      </m:oMathPara>
    </w:p>
    <w:p w14:paraId="7ED734F5" w14:textId="77777777" w:rsidR="00D952AE" w:rsidRDefault="00D952AE" w:rsidP="00D95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Ở đây:</w:t>
      </w:r>
    </w:p>
    <w:p w14:paraId="21179AE9" w14:textId="77777777" w:rsidR="00D952AE" w:rsidRPr="001C6F0A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kn</m:t>
              </m:r>
            </m:e>
          </m:nary>
        </m:oMath>
      </m:oMathPara>
    </w:p>
    <w:p w14:paraId="219E9285" w14:textId="77777777" w:rsidR="00D952AE" w:rsidRPr="001C6F0A" w:rsidRDefault="002C49AF" w:rsidP="00D952AE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kn</m:t>
              </m:r>
            </m:e>
          </m:nary>
        </m:oMath>
      </m:oMathPara>
    </w:p>
    <w:p w14:paraId="5B67C2CB" w14:textId="77777777" w:rsidR="00D952AE" w:rsidRDefault="002C49AF" w:rsidP="00D952AE">
      <w:pPr>
        <w:ind w:firstLine="720"/>
        <w:rPr>
          <w:rFonts w:eastAsiaTheme="minorEastAsia"/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="00D952AE">
        <w:rPr>
          <w:rFonts w:eastAsiaTheme="minorEastAsia"/>
          <w:lang w:val="en-US"/>
        </w:rPr>
        <w:t xml:space="preserve"> gọi là biến đổi cosin</w:t>
      </w:r>
    </w:p>
    <w:p w14:paraId="36A8D4B7" w14:textId="77777777" w:rsidR="00D952AE" w:rsidRPr="003B7791" w:rsidRDefault="002C49AF" w:rsidP="00D952AE">
      <w:pPr>
        <w:ind w:firstLine="720"/>
        <w:rPr>
          <w:rFonts w:eastAsiaTheme="minorEastAsia"/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="00D952AE">
        <w:rPr>
          <w:rFonts w:eastAsiaTheme="minorEastAsia"/>
          <w:lang w:val="en-US"/>
        </w:rPr>
        <w:t xml:space="preserve"> gọi là biến đổi sin</w:t>
      </w:r>
    </w:p>
    <w:p w14:paraId="05F54AB3" w14:textId="77777777" w:rsidR="00D952AE" w:rsidRPr="002F03EA" w:rsidRDefault="00D952AE" w:rsidP="00D952AE"/>
    <w:p w14:paraId="1FC74EB2" w14:textId="77777777" w:rsidR="00D952AE" w:rsidRDefault="00D952AE">
      <w:pPr>
        <w:spacing w:before="0"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26"/>
          <w:lang w:val="en-US"/>
        </w:rPr>
      </w:pPr>
      <w:r>
        <w:rPr>
          <w:lang w:val="en-US"/>
        </w:rPr>
        <w:lastRenderedPageBreak/>
        <w:br w:type="page"/>
      </w:r>
    </w:p>
    <w:p w14:paraId="6F6508CE" w14:textId="72722376" w:rsidR="00346756" w:rsidRDefault="00346756" w:rsidP="00346756">
      <w:pPr>
        <w:pStyle w:val="Heading2"/>
        <w:rPr>
          <w:lang w:val="en-US"/>
        </w:rPr>
      </w:pPr>
      <w:r>
        <w:rPr>
          <w:lang w:val="en-US"/>
        </w:rPr>
        <w:lastRenderedPageBreak/>
        <w:t>Biến đ</w:t>
      </w:r>
      <w:r w:rsidR="00375928">
        <w:rPr>
          <w:lang w:val="en-US"/>
        </w:rPr>
        <w:t>ổ</w:t>
      </w:r>
      <w:r>
        <w:rPr>
          <w:lang w:val="en-US"/>
        </w:rPr>
        <w:t>i Fourier đối với dãy không tuần hoàn có chiều dài hữu hạn</w:t>
      </w:r>
    </w:p>
    <w:p w14:paraId="35815266" w14:textId="6862E42F" w:rsidR="00346756" w:rsidRDefault="00346756" w:rsidP="00346756">
      <w:pPr>
        <w:pStyle w:val="Heading3"/>
        <w:rPr>
          <w:lang w:val="en-US"/>
        </w:rPr>
      </w:pPr>
      <w:r>
        <w:rPr>
          <w:lang w:val="en-US"/>
        </w:rPr>
        <w:t>Các định nghĩa</w:t>
      </w:r>
    </w:p>
    <w:p w14:paraId="386557CE" w14:textId="0183369E" w:rsidR="00346756" w:rsidRPr="00375928" w:rsidRDefault="00346756" w:rsidP="00346756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75928">
        <w:rPr>
          <w:b/>
          <w:lang w:val="en-US"/>
        </w:rPr>
        <w:t>Tổng quan</w:t>
      </w:r>
    </w:p>
    <w:p w14:paraId="609A6007" w14:textId="3E2E96B4" w:rsidR="00346756" w:rsidRDefault="00346756" w:rsidP="00375928">
      <w:pPr>
        <w:ind w:firstLine="360"/>
        <w:rPr>
          <w:lang w:val="en-US"/>
        </w:rPr>
      </w:pPr>
      <w:r>
        <w:rPr>
          <w:lang w:val="en-US"/>
        </w:rPr>
        <w:t>Nếu chúng ta có một dãy không tuần hoàn có chiều dài hữu hạn M và một dãy tuần hoàn có chu kì N.</w:t>
      </w:r>
    </w:p>
    <w:p w14:paraId="57932494" w14:textId="3EF1E718" w:rsidR="00AD7C65" w:rsidRPr="00577CAE" w:rsidRDefault="00AD7C65" w:rsidP="00AD7C65">
      <w:pPr>
        <w:ind w:firstLine="360"/>
        <w:rPr>
          <w:rFonts w:eastAsiaTheme="minorEastAsia"/>
          <w:lang w:val="en-US"/>
        </w:rPr>
      </w:pPr>
      <w:r w:rsidRPr="00AD7C65">
        <w:rPr>
          <w:rFonts w:eastAsiaTheme="minorEastAsia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4880D96" wp14:editId="7BB5293D">
            <wp:simplePos x="0" y="0"/>
            <wp:positionH relativeFrom="column">
              <wp:posOffset>381000</wp:posOffset>
            </wp:positionH>
            <wp:positionV relativeFrom="paragraph">
              <wp:posOffset>670560</wp:posOffset>
            </wp:positionV>
            <wp:extent cx="533400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756">
        <w:rPr>
          <w:lang w:val="en-US"/>
        </w:rPr>
        <w:t xml:space="preserve">Nếu M = N thì dãy có chiều dài hữu hạn M </w:t>
      </w:r>
      <m:oMath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46756">
        <w:rPr>
          <w:rFonts w:eastAsiaTheme="minorEastAsia"/>
          <w:lang w:val="en-US"/>
        </w:rPr>
        <w:t xml:space="preserve"> chính bằng chính xác một chu kì của dãy tuần hoàn chu kì N = M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346756">
        <w:rPr>
          <w:rFonts w:eastAsiaTheme="minorEastAsia"/>
          <w:lang w:val="en-US"/>
        </w:rPr>
        <w:t xml:space="preserve"> . Hình dưới cho ta một ví dụ M = N = 4.</w:t>
      </w:r>
    </w:p>
    <w:p w14:paraId="3F90D7BE" w14:textId="3EF1E718" w:rsidR="00375928" w:rsidRPr="00A72D37" w:rsidRDefault="00A72D37" w:rsidP="00A72D37">
      <w:pPr>
        <w:pStyle w:val="Caption"/>
        <w:jc w:val="center"/>
        <w:rPr>
          <w:lang w:val="en-US"/>
        </w:rPr>
      </w:pPr>
      <w:r>
        <w:t xml:space="preserve">Hình </w:t>
      </w:r>
      <w:r w:rsidR="00E813D7">
        <w:fldChar w:fldCharType="begin"/>
      </w:r>
      <w:r w:rsidR="00E813D7">
        <w:instrText xml:space="preserve"> STYLEREF 2 \s </w:instrText>
      </w:r>
      <w:r w:rsidR="00E813D7">
        <w:fldChar w:fldCharType="separate"/>
      </w:r>
      <w:r w:rsidR="00E813D7">
        <w:rPr>
          <w:noProof/>
        </w:rPr>
        <w:t>2</w:t>
      </w:r>
      <w:r w:rsidR="00E813D7">
        <w:fldChar w:fldCharType="end"/>
      </w:r>
      <w:r w:rsidR="00E813D7">
        <w:t>.</w:t>
      </w:r>
      <w:r w:rsidR="00E813D7">
        <w:fldChar w:fldCharType="begin"/>
      </w:r>
      <w:r w:rsidR="00E813D7">
        <w:instrText xml:space="preserve"> SEQ Hình \* ARABIC \s 2 </w:instrText>
      </w:r>
      <w:r w:rsidR="00E813D7">
        <w:fldChar w:fldCharType="separate"/>
      </w:r>
      <w:r w:rsidR="00E813D7">
        <w:rPr>
          <w:noProof/>
        </w:rPr>
        <w:t>1</w:t>
      </w:r>
      <w:r w:rsidR="00E813D7">
        <w:fldChar w:fldCharType="end"/>
      </w:r>
      <w:r>
        <w:rPr>
          <w:lang w:val="en-US"/>
        </w:rPr>
        <w:t xml:space="preserve"> </w:t>
      </w:r>
      <w:r w:rsidRPr="00F5331E">
        <w:t>Minh họa</w:t>
      </w:r>
      <w:r>
        <w:rPr>
          <w:lang w:val="en-US"/>
        </w:rPr>
        <w:t xml:space="preserve"> </w:t>
      </w:r>
      <w:r w:rsidR="002569F7">
        <w:rPr>
          <w:lang w:val="en-US"/>
        </w:rPr>
        <w:t>dãy</w:t>
      </w:r>
      <w:r>
        <w:rPr>
          <w:lang w:val="en-US"/>
        </w:rPr>
        <w:t xml:space="preserve"> không tuần hoàn chiều dài hữu hạn</w:t>
      </w:r>
      <w:r w:rsidR="002569F7">
        <w:rPr>
          <w:lang w:val="en-US"/>
        </w:rPr>
        <w:t xml:space="preserve"> N = </w:t>
      </w:r>
      <w:r>
        <w:rPr>
          <w:lang w:val="en-US"/>
        </w:rPr>
        <w:t>M = 4</w:t>
      </w:r>
    </w:p>
    <w:p w14:paraId="7E1CA4C9" w14:textId="51BED463" w:rsidR="00260B6B" w:rsidRDefault="00260B6B" w:rsidP="00375928">
      <w:pPr>
        <w:ind w:firstLine="720"/>
        <w:rPr>
          <w:lang w:val="en-US"/>
        </w:rPr>
      </w:pPr>
    </w:p>
    <w:p w14:paraId="4545A1BC" w14:textId="5F7D1AD0" w:rsidR="007B6154" w:rsidRPr="007B6154" w:rsidRDefault="00260B6B" w:rsidP="00375928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EB169" wp14:editId="4FA1F9BE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852160" cy="3070860"/>
                <wp:effectExtent l="0" t="0" r="15240" b="152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307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1875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[ 0 4 3 2 1 0 0];</w:t>
                            </w:r>
                          </w:p>
                          <w:p w14:paraId="289F0D88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-1:5;</w:t>
                            </w:r>
                          </w:p>
                          <w:p w14:paraId="78D6E9C1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subplot(2,1,1);</w:t>
                            </w:r>
                          </w:p>
                          <w:p w14:paraId="67D278A9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106BECCD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xlim([-3 6]);</w:t>
                            </w:r>
                          </w:p>
                          <w:p w14:paraId="17681C30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6]);</w:t>
                            </w:r>
                          </w:p>
                          <w:p w14:paraId="100E1B42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83860D6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'x(n)_M'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5E7AB82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3AB9C27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9925CCE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subplot(2,1,2);</w:t>
                            </w:r>
                          </w:p>
                          <w:p w14:paraId="7EFF4677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[ 4 3 2 1];</w:t>
                            </w:r>
                          </w:p>
                          <w:p w14:paraId="223F3858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 4];</w:t>
                            </w:r>
                          </w:p>
                          <w:p w14:paraId="6E615E35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0:size(x,2)-1;</w:t>
                            </w:r>
                          </w:p>
                          <w:p w14:paraId="28681A15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3CBD50CD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xlim([-3 13]);</w:t>
                            </w:r>
                          </w:p>
                          <w:p w14:paraId="45D192A7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6]);</w:t>
                            </w:r>
                          </w:p>
                          <w:p w14:paraId="13F3E3C4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E759A8B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'x^~(n)_M'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0B66CC9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43E7336" w14:textId="77777777" w:rsidR="00922983" w:rsidRDefault="00922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B169" id="Text Box 20" o:spid="_x0000_s1057" type="#_x0000_t202" style="position:absolute;left:0;text-align:left;margin-left:12pt;margin-top:0;width:460.8pt;height:24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" fillcolor="white [3201]" strokeweight=".5pt">
                <v:textbox>
                  <w:txbxContent>
                    <w:p w14:paraId="43081875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[ 0 4 3 2 1 0 0];</w:t>
                      </w:r>
                    </w:p>
                    <w:p w14:paraId="289F0D88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-1:5;</w:t>
                      </w:r>
                    </w:p>
                    <w:p w14:paraId="78D6E9C1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subplot(2,1,1);</w:t>
                      </w:r>
                    </w:p>
                    <w:p w14:paraId="67D278A9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106BECCD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xlim([-3 6]);</w:t>
                      </w:r>
                    </w:p>
                    <w:p w14:paraId="17681C30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6]);</w:t>
                      </w:r>
                    </w:p>
                    <w:p w14:paraId="100E1B42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83860D6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'x(n)_M'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5E7AB82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3AB9C27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9925CCE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subplot(2,1,2);</w:t>
                      </w:r>
                    </w:p>
                    <w:p w14:paraId="7EFF4677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[ 4 3 2 1];</w:t>
                      </w:r>
                    </w:p>
                    <w:p w14:paraId="223F3858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 4];</w:t>
                      </w:r>
                    </w:p>
                    <w:p w14:paraId="6E615E35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0:size(x,2)-1;</w:t>
                      </w:r>
                    </w:p>
                    <w:p w14:paraId="28681A15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3CBD50CD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xlim([-3 13]);</w:t>
                      </w:r>
                    </w:p>
                    <w:p w14:paraId="45D192A7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6]);</w:t>
                      </w:r>
                    </w:p>
                    <w:p w14:paraId="13F3E3C4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E759A8B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'x^~(n)_M'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0B66CC9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43E7336" w14:textId="77777777" w:rsidR="00922983" w:rsidRDefault="00922983"/>
                  </w:txbxContent>
                </v:textbox>
                <w10:wrap type="topAndBottom"/>
              </v:shape>
            </w:pict>
          </mc:Fallback>
        </mc:AlternateContent>
      </w:r>
      <w:r w:rsidR="007B6154" w:rsidRPr="007B6154">
        <w:rPr>
          <w:lang w:val="en-US"/>
        </w:rPr>
        <w:t>Nếu M &lt; N thì ta th</w:t>
      </w:r>
      <w:r w:rsidR="007B6154">
        <w:rPr>
          <w:lang w:val="en-US"/>
        </w:rPr>
        <w:t>ấ</w:t>
      </w:r>
      <w:r w:rsidR="007B6154" w:rsidRPr="007B6154">
        <w:rPr>
          <w:lang w:val="en-US"/>
        </w:rPr>
        <w:t>y rằng dãy có chi</w:t>
      </w:r>
      <w:r w:rsidR="007B6154">
        <w:rPr>
          <w:lang w:val="en-US"/>
        </w:rPr>
        <w:t>ề</w:t>
      </w:r>
      <w:r w:rsidR="007B6154" w:rsidRPr="007B6154">
        <w:rPr>
          <w:lang w:val="en-US"/>
        </w:rPr>
        <w:t xml:space="preserve">u dài hữu </w:t>
      </w:r>
      <w:r w:rsidR="007B6154">
        <w:rPr>
          <w:lang w:val="en-US"/>
        </w:rPr>
        <w:t>h</w:t>
      </w:r>
      <w:r w:rsidR="007B6154" w:rsidRPr="007B6154">
        <w:rPr>
          <w:lang w:val="en-US"/>
        </w:rPr>
        <w:t xml:space="preserve">ạn </w:t>
      </w:r>
      <w:r w:rsidR="007B6154">
        <w:rPr>
          <w:lang w:val="en-US"/>
        </w:rPr>
        <w:t xml:space="preserve">M </w:t>
      </w:r>
      <m:oMath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7B6154">
        <w:rPr>
          <w:rFonts w:eastAsiaTheme="minorEastAsia"/>
          <w:lang w:val="en-US"/>
        </w:rPr>
        <w:t xml:space="preserve"> </w:t>
      </w:r>
      <w:r w:rsidR="007B6154" w:rsidRPr="007B6154">
        <w:rPr>
          <w:lang w:val="en-US"/>
        </w:rPr>
        <w:t>sẽ có thể bằng chính</w:t>
      </w:r>
      <w:r w:rsidR="007B6154">
        <w:rPr>
          <w:lang w:val="en-US"/>
        </w:rPr>
        <w:t xml:space="preserve"> </w:t>
      </w:r>
      <w:r w:rsidR="007B6154" w:rsidRPr="007B6154">
        <w:rPr>
          <w:lang w:val="en-US"/>
        </w:rPr>
        <w:t>một chu k</w:t>
      </w:r>
      <w:r w:rsidR="007B6154">
        <w:rPr>
          <w:lang w:val="en-US"/>
        </w:rPr>
        <w:t>ì</w:t>
      </w:r>
      <w:r w:rsidR="007B6154" w:rsidRPr="007B6154">
        <w:rPr>
          <w:lang w:val="en-US"/>
        </w:rPr>
        <w:t xml:space="preserve"> c</w:t>
      </w:r>
      <w:r w:rsidR="007B6154">
        <w:rPr>
          <w:lang w:val="en-US"/>
        </w:rPr>
        <w:t>ủ</w:t>
      </w:r>
      <w:r w:rsidR="007B6154" w:rsidRPr="007B6154">
        <w:rPr>
          <w:lang w:val="en-US"/>
        </w:rPr>
        <w:t>a dãy tu</w:t>
      </w:r>
      <w:r w:rsidR="007B6154">
        <w:rPr>
          <w:lang w:val="en-US"/>
        </w:rPr>
        <w:t>ầ</w:t>
      </w:r>
      <w:r w:rsidR="007B6154" w:rsidRPr="007B6154">
        <w:rPr>
          <w:lang w:val="en-US"/>
        </w:rPr>
        <w:t xml:space="preserve">n hoàn </w:t>
      </w:r>
      <w:r w:rsidR="007B6154">
        <w:rPr>
          <w:lang w:val="en-US"/>
        </w:rPr>
        <w:t>c</w:t>
      </w:r>
      <w:r w:rsidR="007B6154" w:rsidRPr="007B6154">
        <w:rPr>
          <w:lang w:val="en-US"/>
        </w:rPr>
        <w:t>hu kỳ</w:t>
      </w:r>
      <w:r w:rsidR="007B6154">
        <w:rPr>
          <w:lang w:val="en-US"/>
        </w:rPr>
        <w:t xml:space="preserve"> N</w:t>
      </w:r>
      <w:r w:rsidR="007B6154" w:rsidRPr="007B6154">
        <w:rPr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7B6154">
        <w:rPr>
          <w:rFonts w:eastAsiaTheme="minorEastAsia"/>
          <w:lang w:val="en-US"/>
        </w:rPr>
        <w:t xml:space="preserve"> </w:t>
      </w:r>
      <w:r w:rsidR="007B6154" w:rsidRPr="007B6154">
        <w:rPr>
          <w:lang w:val="en-US"/>
        </w:rPr>
        <w:t>khi chúng ta coi dãy có chi</w:t>
      </w:r>
      <w:r w:rsidR="007B6154">
        <w:rPr>
          <w:lang w:val="en-US"/>
        </w:rPr>
        <w:t>ề</w:t>
      </w:r>
      <w:r w:rsidR="007B6154" w:rsidRPr="007B6154">
        <w:rPr>
          <w:lang w:val="en-US"/>
        </w:rPr>
        <w:t>u dài hữu</w:t>
      </w:r>
      <w:r w:rsidR="007B6154">
        <w:rPr>
          <w:lang w:val="en-US"/>
        </w:rPr>
        <w:t xml:space="preserve"> h</w:t>
      </w:r>
      <w:r w:rsidR="007B6154" w:rsidRPr="007B6154">
        <w:rPr>
          <w:lang w:val="en-US"/>
        </w:rPr>
        <w:t xml:space="preserve">ạn </w:t>
      </w:r>
      <w:r w:rsidR="007B6154">
        <w:rPr>
          <w:lang w:val="en-US"/>
        </w:rPr>
        <w:t xml:space="preserve">M </w:t>
      </w:r>
      <m:oMath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7B6154" w:rsidRPr="007B6154">
        <w:rPr>
          <w:lang w:val="en-US"/>
        </w:rPr>
        <w:t xml:space="preserve"> là một dãy có chiều dài </w:t>
      </w:r>
      <w:r w:rsidR="007B6154">
        <w:rPr>
          <w:lang w:val="en-US"/>
        </w:rPr>
        <w:t>N</w:t>
      </w:r>
      <w:r w:rsidR="007B6154" w:rsidRPr="007B6154">
        <w:rPr>
          <w:lang w:val="en-US"/>
        </w:rPr>
        <w:t xml:space="preserve"> bằng cách kéo dài dãy này thêm </w:t>
      </w:r>
      <w:r w:rsidR="007B6154">
        <w:rPr>
          <w:lang w:val="en-US"/>
        </w:rPr>
        <w:t>N</w:t>
      </w:r>
      <w:r w:rsidR="007B6154" w:rsidRPr="007B6154">
        <w:rPr>
          <w:lang w:val="en-US"/>
        </w:rPr>
        <w:t xml:space="preserve"> - M mẫu có</w:t>
      </w:r>
      <w:r w:rsidR="007B6154">
        <w:rPr>
          <w:lang w:val="en-US"/>
        </w:rPr>
        <w:t xml:space="preserve"> </w:t>
      </w:r>
      <w:r w:rsidR="007B6154" w:rsidRPr="007B6154">
        <w:rPr>
          <w:lang w:val="en-US"/>
        </w:rPr>
        <w:t>giá trị không.</w:t>
      </w:r>
    </w:p>
    <w:p w14:paraId="78DBD91A" w14:textId="08964C6C" w:rsidR="007B6154" w:rsidRPr="007B6154" w:rsidRDefault="007B6154" w:rsidP="00375928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→  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524AF56" w14:textId="0833D3DA" w:rsidR="007B6154" w:rsidRPr="007B6154" w:rsidRDefault="007B6154" w:rsidP="00375928">
      <w:pPr>
        <w:ind w:firstLine="720"/>
        <w:rPr>
          <w:lang w:val="en-US"/>
        </w:rPr>
      </w:pPr>
      <w:r w:rsidRPr="007B6154">
        <w:rPr>
          <w:lang w:val="en-US"/>
        </w:rPr>
        <w:t xml:space="preserve">Hình </w:t>
      </w:r>
      <w:r>
        <w:rPr>
          <w:lang w:val="en-US"/>
        </w:rPr>
        <w:t>dưới</w:t>
      </w:r>
      <w:r w:rsidRPr="007B6154">
        <w:rPr>
          <w:lang w:val="en-US"/>
        </w:rPr>
        <w:t xml:space="preserve"> sẽ cho ta một ví dụ M = 4, N = 8.</w:t>
      </w:r>
    </w:p>
    <w:p w14:paraId="12475FAA" w14:textId="19A8357F" w:rsidR="009C6BB4" w:rsidRDefault="009C6BB4" w:rsidP="009C6BB4">
      <w:pPr>
        <w:keepNext/>
        <w:jc w:val="center"/>
      </w:pPr>
    </w:p>
    <w:p w14:paraId="534C45ED" w14:textId="77777777" w:rsidR="00260B6B" w:rsidRDefault="00260B6B" w:rsidP="002569F7">
      <w:pPr>
        <w:ind w:firstLine="720"/>
        <w:rPr>
          <w:lang w:val="en-US"/>
        </w:rPr>
      </w:pPr>
    </w:p>
    <w:p w14:paraId="5DA83939" w14:textId="77777777" w:rsidR="00260B6B" w:rsidRDefault="00260B6B" w:rsidP="002569F7">
      <w:pPr>
        <w:ind w:firstLine="720"/>
        <w:rPr>
          <w:lang w:val="en-US"/>
        </w:rPr>
      </w:pPr>
    </w:p>
    <w:p w14:paraId="55745F2F" w14:textId="77777777" w:rsidR="00260B6B" w:rsidRDefault="00260B6B" w:rsidP="002569F7">
      <w:pPr>
        <w:ind w:firstLine="720"/>
        <w:rPr>
          <w:lang w:val="en-US"/>
        </w:rPr>
      </w:pPr>
    </w:p>
    <w:p w14:paraId="47A9A8BD" w14:textId="77777777" w:rsidR="00260B6B" w:rsidRDefault="00260B6B" w:rsidP="002569F7">
      <w:pPr>
        <w:ind w:firstLine="720"/>
        <w:rPr>
          <w:lang w:val="en-US"/>
        </w:rPr>
      </w:pPr>
    </w:p>
    <w:p w14:paraId="7518CA4E" w14:textId="77777777" w:rsidR="00260B6B" w:rsidRDefault="00260B6B" w:rsidP="002569F7">
      <w:pPr>
        <w:ind w:firstLine="720"/>
        <w:rPr>
          <w:lang w:val="en-US"/>
        </w:rPr>
      </w:pPr>
    </w:p>
    <w:p w14:paraId="6482D3E9" w14:textId="2CA3E3FD" w:rsidR="00260B6B" w:rsidRDefault="00260B6B" w:rsidP="00260B6B">
      <w:pPr>
        <w:pStyle w:val="Caption"/>
        <w:jc w:val="center"/>
      </w:pPr>
      <w:r w:rsidRPr="00260B6B"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64764E27" wp14:editId="5E47343D">
            <wp:simplePos x="0" y="0"/>
            <wp:positionH relativeFrom="column">
              <wp:posOffset>380546</wp:posOffset>
            </wp:positionH>
            <wp:positionV relativeFrom="paragraph">
              <wp:posOffset>0</wp:posOffset>
            </wp:positionV>
            <wp:extent cx="5703570" cy="4277995"/>
            <wp:effectExtent l="0" t="0" r="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Minh họa dãy không tuần hoàn chiều dài hữu hạn M =4, N=8</w:t>
      </w:r>
    </w:p>
    <w:p w14:paraId="0DF7EABB" w14:textId="4629B203" w:rsidR="00260B6B" w:rsidRDefault="00260B6B" w:rsidP="002569F7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F058A" wp14:editId="73DDEAAD">
                <wp:simplePos x="0" y="0"/>
                <wp:positionH relativeFrom="column">
                  <wp:posOffset>381000</wp:posOffset>
                </wp:positionH>
                <wp:positionV relativeFrom="paragraph">
                  <wp:posOffset>95341</wp:posOffset>
                </wp:positionV>
                <wp:extent cx="5649686" cy="3015343"/>
                <wp:effectExtent l="0" t="0" r="27305" b="1397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6" cy="301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CAC76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[ 0 4 3 2 1 0 0 0 0 0 0 0 0];</w:t>
                            </w:r>
                          </w:p>
                          <w:p w14:paraId="2F30FF3D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-1:11;</w:t>
                            </w:r>
                          </w:p>
                          <w:p w14:paraId="05BC8EDF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subplot(2,1,1);</w:t>
                            </w:r>
                          </w:p>
                          <w:p w14:paraId="2DC1ADF8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7A3BDC55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xlim([-5 12]);</w:t>
                            </w:r>
                          </w:p>
                          <w:p w14:paraId="65808F87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6]);</w:t>
                            </w:r>
                          </w:p>
                          <w:p w14:paraId="100F288E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0938263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'x(n)_M'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5FDEFA6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9DF8B6C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F47917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subplot(2,1,2);</w:t>
                            </w:r>
                          </w:p>
                          <w:p w14:paraId="50D62C70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[ 4 3 2 1 0 0 0 0];</w:t>
                            </w:r>
                          </w:p>
                          <w:p w14:paraId="4373B0A9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x1 x1 x1];</w:t>
                            </w:r>
                          </w:p>
                          <w:p w14:paraId="484D136B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-8:size(x,2)-9;</w:t>
                            </w:r>
                          </w:p>
                          <w:p w14:paraId="4FEEC969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16B19D4F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xlim([-10 15]);</w:t>
                            </w:r>
                          </w:p>
                          <w:p w14:paraId="36ECA336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6]);</w:t>
                            </w:r>
                          </w:p>
                          <w:p w14:paraId="2F3E1B58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CABD8CE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'x^~(n)_M'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7A94EDE" w14:textId="77777777" w:rsidR="00922983" w:rsidRDefault="00922983" w:rsidP="00260B6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826CC6C" w14:textId="77777777" w:rsidR="00922983" w:rsidRDefault="00922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F058A" id="Text Box 22" o:spid="_x0000_s1058" type="#_x0000_t202" style="position:absolute;left:0;text-align:left;margin-left:30pt;margin-top:7.5pt;width:444.85pt;height:23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" fillcolor="white [3201]" strokeweight=".5pt">
                <v:textbox>
                  <w:txbxContent>
                    <w:p w14:paraId="26BCAC76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[ 0 4 3 2 1 0 0 0 0 0 0 0 0];</w:t>
                      </w:r>
                    </w:p>
                    <w:p w14:paraId="2F30FF3D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-1:11;</w:t>
                      </w:r>
                    </w:p>
                    <w:p w14:paraId="05BC8EDF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subplot(2,1,1);</w:t>
                      </w:r>
                    </w:p>
                    <w:p w14:paraId="2DC1ADF8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7A3BDC55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xlim([-5 12]);</w:t>
                      </w:r>
                    </w:p>
                    <w:p w14:paraId="65808F87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6]);</w:t>
                      </w:r>
                    </w:p>
                    <w:p w14:paraId="100F288E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0938263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'x(n)_M'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5FDEFA6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9DF8B6C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FF47917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subplot(2,1,2);</w:t>
                      </w:r>
                    </w:p>
                    <w:p w14:paraId="50D62C70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x1 = [ 4 3 2 1 0 0 0 0];</w:t>
                      </w:r>
                    </w:p>
                    <w:p w14:paraId="4373B0A9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x1 x1 x1];</w:t>
                      </w:r>
                    </w:p>
                    <w:p w14:paraId="484D136B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-8:size(x,2)-9;</w:t>
                      </w:r>
                    </w:p>
                    <w:p w14:paraId="4FEEC969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16B19D4F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xlim([-10 15]);</w:t>
                      </w:r>
                    </w:p>
                    <w:p w14:paraId="36ECA336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6]);</w:t>
                      </w:r>
                    </w:p>
                    <w:p w14:paraId="2F3E1B58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CABD8CE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'x^~(n)_M'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7A94EDE" w14:textId="77777777" w:rsidR="00922983" w:rsidRDefault="00922983" w:rsidP="00260B6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826CC6C" w14:textId="77777777" w:rsidR="00922983" w:rsidRDefault="00922983"/>
                  </w:txbxContent>
                </v:textbox>
                <w10:wrap type="topAndBottom"/>
              </v:shape>
            </w:pict>
          </mc:Fallback>
        </mc:AlternateContent>
      </w:r>
    </w:p>
    <w:p w14:paraId="2364F956" w14:textId="7C6CB868" w:rsidR="007B6154" w:rsidRDefault="007B6154" w:rsidP="002569F7">
      <w:pPr>
        <w:ind w:firstLine="720"/>
        <w:rPr>
          <w:lang w:val="en-US"/>
        </w:rPr>
      </w:pPr>
      <w:r w:rsidRPr="007B6154">
        <w:rPr>
          <w:lang w:val="en-US"/>
        </w:rPr>
        <w:lastRenderedPageBreak/>
        <w:t>Như vậy</w:t>
      </w:r>
      <w:r w:rsidR="002569F7">
        <w:rPr>
          <w:lang w:val="en-US"/>
        </w:rPr>
        <w:t>,</w:t>
      </w:r>
      <w:r w:rsidRPr="007B6154">
        <w:rPr>
          <w:lang w:val="en-US"/>
        </w:rPr>
        <w:t xml:space="preserve"> ta t</w:t>
      </w:r>
      <w:r>
        <w:rPr>
          <w:lang w:val="en-US"/>
        </w:rPr>
        <w:t>hấ</w:t>
      </w:r>
      <w:r w:rsidRPr="007B6154">
        <w:rPr>
          <w:lang w:val="en-US"/>
        </w:rPr>
        <w:t>y rằng từ một dãy không tu</w:t>
      </w:r>
      <w:r>
        <w:rPr>
          <w:lang w:val="en-US"/>
        </w:rPr>
        <w:t>ầ</w:t>
      </w:r>
      <w:r w:rsidRPr="007B6154">
        <w:rPr>
          <w:lang w:val="en-US"/>
        </w:rPr>
        <w:t>n ho</w:t>
      </w:r>
      <w:r>
        <w:rPr>
          <w:lang w:val="en-US"/>
        </w:rPr>
        <w:t>à</w:t>
      </w:r>
      <w:r w:rsidRPr="007B6154">
        <w:rPr>
          <w:lang w:val="en-US"/>
        </w:rPr>
        <w:t>n có chi</w:t>
      </w:r>
      <w:r>
        <w:rPr>
          <w:lang w:val="en-US"/>
        </w:rPr>
        <w:t>ề</w:t>
      </w:r>
      <w:r w:rsidRPr="007B6154">
        <w:rPr>
          <w:lang w:val="en-US"/>
        </w:rPr>
        <w:t xml:space="preserve">u dài hữu </w:t>
      </w:r>
      <w:r>
        <w:rPr>
          <w:lang w:val="en-US"/>
        </w:rPr>
        <w:t>h</w:t>
      </w:r>
      <w:r w:rsidRPr="007B6154">
        <w:rPr>
          <w:lang w:val="en-US"/>
        </w:rPr>
        <w:t xml:space="preserve">ạn </w:t>
      </w:r>
      <w:r>
        <w:rPr>
          <w:lang w:val="en-US"/>
        </w:rPr>
        <w:t xml:space="preserve">M </w:t>
      </w:r>
      <m:oMath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Pr="007B6154">
        <w:rPr>
          <w:lang w:val="en-US"/>
        </w:rPr>
        <w:t>ta</w:t>
      </w:r>
      <w:r>
        <w:rPr>
          <w:lang w:val="en-US"/>
        </w:rPr>
        <w:t xml:space="preserve"> </w:t>
      </w:r>
      <w:r w:rsidRPr="007B6154">
        <w:rPr>
          <w:lang w:val="en-US"/>
        </w:rPr>
        <w:t>có thể lập một dãy tu</w:t>
      </w:r>
      <w:r>
        <w:rPr>
          <w:lang w:val="en-US"/>
        </w:rPr>
        <w:t>ầ</w:t>
      </w:r>
      <w:r w:rsidRPr="007B6154">
        <w:rPr>
          <w:lang w:val="en-US"/>
        </w:rPr>
        <w:t>n hoàn có c</w:t>
      </w:r>
      <w:r>
        <w:rPr>
          <w:lang w:val="en-US"/>
        </w:rPr>
        <w:t>h</w:t>
      </w:r>
      <w:r w:rsidRPr="007B6154">
        <w:rPr>
          <w:lang w:val="en-US"/>
        </w:rPr>
        <w:t>u k</w:t>
      </w:r>
      <w:r>
        <w:rPr>
          <w:lang w:val="en-US"/>
        </w:rPr>
        <w:t>ì</w:t>
      </w:r>
      <w:r w:rsidRPr="007B6154"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≥ M</m:t>
        </m:r>
      </m:oMath>
      <w:r w:rsidRPr="007B6154">
        <w:rPr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7B6154">
        <w:rPr>
          <w:lang w:val="en-US"/>
        </w:rPr>
        <w:t>và mỗi một chu k</w:t>
      </w:r>
      <w:r w:rsidR="00112C63">
        <w:rPr>
          <w:lang w:val="en-US"/>
        </w:rPr>
        <w:t>ì</w:t>
      </w:r>
      <w:r w:rsidRPr="007B6154">
        <w:rPr>
          <w:lang w:val="en-US"/>
        </w:rPr>
        <w:t xml:space="preserve"> của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7B6154">
        <w:rPr>
          <w:lang w:val="en-US"/>
        </w:rPr>
        <w:t xml:space="preserve"> sẽ</w:t>
      </w:r>
      <w:r>
        <w:rPr>
          <w:lang w:val="en-US"/>
        </w:rPr>
        <w:t xml:space="preserve"> </w:t>
      </w:r>
      <w:r w:rsidRPr="007B6154">
        <w:rPr>
          <w:lang w:val="en-US"/>
        </w:rPr>
        <w:t>chính b</w:t>
      </w:r>
      <w:r w:rsidR="00112C63">
        <w:rPr>
          <w:lang w:val="en-US"/>
        </w:rPr>
        <w:t>ằ</w:t>
      </w:r>
      <w:r w:rsidRPr="007B6154">
        <w:rPr>
          <w:lang w:val="en-US"/>
        </w:rPr>
        <w:t>ng dãy có chi</w:t>
      </w:r>
      <w:r>
        <w:rPr>
          <w:lang w:val="en-US"/>
        </w:rPr>
        <w:t>ề</w:t>
      </w:r>
      <w:r w:rsidRPr="007B6154">
        <w:rPr>
          <w:lang w:val="en-US"/>
        </w:rPr>
        <w:t xml:space="preserve">u dài hữu </w:t>
      </w:r>
      <w:r>
        <w:rPr>
          <w:lang w:val="en-US"/>
        </w:rPr>
        <w:t>h</w:t>
      </w:r>
      <w:r w:rsidRPr="007B6154">
        <w:rPr>
          <w:lang w:val="en-US"/>
        </w:rPr>
        <w:t xml:space="preserve">ạn </w:t>
      </w:r>
      <m:oMath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7B6154">
        <w:rPr>
          <w:lang w:val="en-US"/>
        </w:rPr>
        <w:t>. Còn trong tr</w:t>
      </w:r>
      <w:r>
        <w:rPr>
          <w:lang w:val="en-US"/>
        </w:rPr>
        <w:t>ư</w:t>
      </w:r>
      <w:r w:rsidRPr="007B6154">
        <w:rPr>
          <w:lang w:val="en-US"/>
        </w:rPr>
        <w:t xml:space="preserve">ờng hợp </w:t>
      </w:r>
      <m:oMath>
        <m:r>
          <w:rPr>
            <w:rFonts w:ascii="Cambria Math" w:hAnsi="Cambria Math"/>
            <w:lang w:val="en-US"/>
          </w:rPr>
          <m:t>N &lt; M</m:t>
        </m:r>
      </m:oMath>
      <w:r w:rsidRPr="007B6154">
        <w:rPr>
          <w:lang w:val="en-US"/>
        </w:rPr>
        <w:t xml:space="preserve"> thì chúng ta</w:t>
      </w:r>
      <w:r>
        <w:rPr>
          <w:lang w:val="en-US"/>
        </w:rPr>
        <w:t xml:space="preserve"> </w:t>
      </w:r>
      <w:r w:rsidRPr="007B6154">
        <w:rPr>
          <w:lang w:val="en-US"/>
        </w:rPr>
        <w:t>không thể làm đ</w:t>
      </w:r>
      <w:r>
        <w:rPr>
          <w:lang w:val="en-US"/>
        </w:rPr>
        <w:t>ư</w:t>
      </w:r>
      <w:r w:rsidRPr="007B6154">
        <w:rPr>
          <w:lang w:val="en-US"/>
        </w:rPr>
        <w:t>ợc việc đó.</w:t>
      </w:r>
    </w:p>
    <w:p w14:paraId="5E4DB7A2" w14:textId="62FC42B4" w:rsidR="007B6154" w:rsidRDefault="007B6154" w:rsidP="007B6154">
      <w:pPr>
        <w:rPr>
          <w:lang w:val="en-US"/>
        </w:rPr>
      </w:pPr>
      <w:r w:rsidRPr="007B6154">
        <w:rPr>
          <w:lang w:val="en-US"/>
        </w:rPr>
        <w:t>Vì th</w:t>
      </w:r>
      <w:r w:rsidR="002569F7">
        <w:rPr>
          <w:lang w:val="en-US"/>
        </w:rPr>
        <w:t>ế</w:t>
      </w:r>
      <w:r w:rsidRPr="007B6154">
        <w:rPr>
          <w:lang w:val="en-US"/>
        </w:rPr>
        <w:t xml:space="preserve"> nếu </w:t>
      </w:r>
      <m:oMath>
        <m:r>
          <w:rPr>
            <w:rFonts w:ascii="Cambria Math" w:hAnsi="Cambria Math"/>
            <w:lang w:val="en-US"/>
          </w:rPr>
          <m:t>N≥ M</m:t>
        </m:r>
      </m:oMath>
      <w:r w:rsidRPr="007B6154">
        <w:rPr>
          <w:lang w:val="en-US"/>
        </w:rPr>
        <w:t xml:space="preserve"> ta có thể viết:</w:t>
      </w:r>
    </w:p>
    <w:p w14:paraId="0ECC2771" w14:textId="71D77441" w:rsidR="007B6154" w:rsidRPr="00CA06F5" w:rsidRDefault="002C49AF" w:rsidP="007B6154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r=-∞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(x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m+rN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nary>
        </m:oMath>
      </m:oMathPara>
    </w:p>
    <w:p w14:paraId="7193DD8B" w14:textId="6CFB9DAE" w:rsidR="00CA06F5" w:rsidRDefault="00CA06F5" w:rsidP="007B6154">
      <w:pPr>
        <w:rPr>
          <w:lang w:val="en-US"/>
        </w:rPr>
      </w:pPr>
      <w:r>
        <w:rPr>
          <w:lang w:val="en-US"/>
        </w:rPr>
        <w:t>Hoặc:</w:t>
      </w:r>
    </w:p>
    <w:p w14:paraId="0BDD01F8" w14:textId="0FB6D709" w:rsidR="00CA06F5" w:rsidRPr="00CA06F5" w:rsidRDefault="002C49AF" w:rsidP="007B6154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 mod 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6E3CB86" w14:textId="3414900D" w:rsidR="00CA06F5" w:rsidRPr="00CA06F5" w:rsidRDefault="00CA06F5" w:rsidP="002569F7">
      <w:pPr>
        <w:ind w:firstLine="720"/>
        <w:rPr>
          <w:lang w:val="en-US"/>
        </w:rPr>
      </w:pPr>
      <w:r w:rsidRPr="00CA06F5">
        <w:rPr>
          <w:lang w:val="en-US"/>
        </w:rPr>
        <w:t xml:space="preserve">Rõ ràng là dãy </w:t>
      </w:r>
      <m:oMath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A06F5">
        <w:rPr>
          <w:lang w:val="en-US"/>
        </w:rPr>
        <w:t xml:space="preserve"> có chi</w:t>
      </w:r>
      <w:r>
        <w:rPr>
          <w:lang w:val="en-US"/>
        </w:rPr>
        <w:t>ề</w:t>
      </w:r>
      <w:r w:rsidRPr="00CA06F5">
        <w:rPr>
          <w:lang w:val="en-US"/>
        </w:rPr>
        <w:t xml:space="preserve">u dài hữu </w:t>
      </w:r>
      <w:r>
        <w:rPr>
          <w:lang w:val="en-US"/>
        </w:rPr>
        <w:t>h</w:t>
      </w:r>
      <w:r w:rsidRPr="00CA06F5">
        <w:rPr>
          <w:lang w:val="en-US"/>
        </w:rPr>
        <w:t xml:space="preserve">ạn </w:t>
      </w:r>
      <w:r>
        <w:rPr>
          <w:lang w:val="en-US"/>
        </w:rPr>
        <w:t>N</w:t>
      </w:r>
      <w:r w:rsidRPr="00CA06F5">
        <w:rPr>
          <w:lang w:val="en-US"/>
        </w:rPr>
        <w:t xml:space="preserve"> nhận được bằng cách chích ra một ch</w:t>
      </w:r>
      <w:r>
        <w:rPr>
          <w:lang w:val="en-US"/>
        </w:rPr>
        <w:t xml:space="preserve">u </w:t>
      </w:r>
      <w:r w:rsidRPr="00CA06F5">
        <w:rPr>
          <w:lang w:val="en-US"/>
        </w:rPr>
        <w:t>k</w:t>
      </w:r>
      <w:r>
        <w:rPr>
          <w:lang w:val="en-US"/>
        </w:rPr>
        <w:t>ì</w:t>
      </w:r>
      <w:r w:rsidRPr="00CA06F5">
        <w:rPr>
          <w:lang w:val="en-US"/>
        </w:rPr>
        <w:t xml:space="preserve"> của dãy tu</w:t>
      </w:r>
      <w:r>
        <w:rPr>
          <w:lang w:val="en-US"/>
        </w:rPr>
        <w:t>ầ</w:t>
      </w:r>
      <w:r w:rsidRPr="00CA06F5">
        <w:rPr>
          <w:lang w:val="en-US"/>
        </w:rPr>
        <w:t xml:space="preserve">n hoàn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A06F5">
        <w:rPr>
          <w:lang w:val="en-US"/>
        </w:rPr>
        <w:t xml:space="preserve"> có c</w:t>
      </w:r>
      <w:r>
        <w:rPr>
          <w:lang w:val="en-US"/>
        </w:rPr>
        <w:t>h</w:t>
      </w:r>
      <w:r w:rsidRPr="00CA06F5">
        <w:rPr>
          <w:lang w:val="en-US"/>
        </w:rPr>
        <w:t>u k</w:t>
      </w:r>
      <w:r>
        <w:rPr>
          <w:lang w:val="en-US"/>
        </w:rPr>
        <w:t>ì</w:t>
      </w:r>
      <w:r w:rsidRPr="00CA06F5">
        <w:rPr>
          <w:lang w:val="en-US"/>
        </w:rPr>
        <w:t xml:space="preserve"> N, tức là:</w:t>
      </w:r>
    </w:p>
    <w:p w14:paraId="3FB03CD0" w14:textId="30ED0A33" w:rsidR="00CA06F5" w:rsidRPr="00CA06F5" w:rsidRDefault="00CA06F5" w:rsidP="00CA0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0≤n≤N-1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   n còn lại</m:t>
                  </m:r>
                </m:e>
              </m:eqArr>
            </m:e>
          </m:d>
        </m:oMath>
      </m:oMathPara>
    </w:p>
    <w:p w14:paraId="62F67FEF" w14:textId="3043441B" w:rsidR="00CA06F5" w:rsidRPr="00CA06F5" w:rsidRDefault="00CA06F5" w:rsidP="00CA06F5">
      <w:pPr>
        <w:rPr>
          <w:lang w:val="en-US"/>
        </w:rPr>
      </w:pPr>
      <w:r w:rsidRPr="00CA06F5">
        <w:rPr>
          <w:lang w:val="en-US"/>
        </w:rPr>
        <w:t>Đ</w:t>
      </w:r>
      <w:r>
        <w:rPr>
          <w:lang w:val="en-US"/>
        </w:rPr>
        <w:t>ể</w:t>
      </w:r>
      <w:r w:rsidRPr="00CA06F5">
        <w:rPr>
          <w:lang w:val="en-US"/>
        </w:rPr>
        <w:t xml:space="preserve"> nhận đ</w:t>
      </w:r>
      <w:r>
        <w:rPr>
          <w:lang w:val="en-US"/>
        </w:rPr>
        <w:t>ư</w:t>
      </w:r>
      <w:r w:rsidRPr="00CA06F5">
        <w:rPr>
          <w:lang w:val="en-US"/>
        </w:rPr>
        <w:t xml:space="preserve">ợc dãy </w:t>
      </w:r>
      <m:oMath>
        <m:r>
          <w:rPr>
            <w:rFonts w:ascii="Cambria Math" w:hAnsi="Cambria Math"/>
            <w:lang w:val="en-US"/>
          </w:rPr>
          <m:t>x(n)</m:t>
        </m:r>
      </m:oMath>
      <w:r w:rsidRPr="00CA06F5">
        <w:rPr>
          <w:lang w:val="en-US"/>
        </w:rPr>
        <w:t xml:space="preserve"> có chi</w:t>
      </w:r>
      <w:r>
        <w:rPr>
          <w:lang w:val="en-US"/>
        </w:rPr>
        <w:t>ề</w:t>
      </w:r>
      <w:r w:rsidRPr="00CA06F5">
        <w:rPr>
          <w:lang w:val="en-US"/>
        </w:rPr>
        <w:t>u dài hữ</w:t>
      </w:r>
      <w:r>
        <w:rPr>
          <w:lang w:val="en-US"/>
        </w:rPr>
        <w:t>u</w:t>
      </w:r>
      <w:r w:rsidRPr="00CA06F5">
        <w:rPr>
          <w:lang w:val="en-US"/>
        </w:rPr>
        <w:t xml:space="preserve"> </w:t>
      </w:r>
      <w:r>
        <w:rPr>
          <w:lang w:val="en-US"/>
        </w:rPr>
        <w:t>h</w:t>
      </w:r>
      <w:r w:rsidRPr="00CA06F5">
        <w:rPr>
          <w:lang w:val="en-US"/>
        </w:rPr>
        <w:t>ạn ch</w:t>
      </w:r>
      <w:r>
        <w:rPr>
          <w:lang w:val="en-US"/>
        </w:rPr>
        <w:t>ú</w:t>
      </w:r>
      <w:r w:rsidRPr="00CA06F5">
        <w:rPr>
          <w:lang w:val="en-US"/>
        </w:rPr>
        <w:t>ng ta có thể sử dụng một dãy chữ</w:t>
      </w:r>
      <w:r w:rsidR="000D2876">
        <w:rPr>
          <w:lang w:val="en-US"/>
        </w:rPr>
        <w:t xml:space="preserve"> </w:t>
      </w:r>
      <w:r w:rsidRPr="00CA06F5">
        <w:rPr>
          <w:lang w:val="en-US"/>
        </w:rPr>
        <w:t>nhật</w:t>
      </w:r>
    </w:p>
    <w:p w14:paraId="38B6503B" w14:textId="0009D555" w:rsidR="000D2876" w:rsidRDefault="000D2876" w:rsidP="00CA0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    0≤n≤N-1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n còn lại</m:t>
                  </m:r>
                </m:e>
              </m:eqArr>
            </m:e>
          </m:d>
        </m:oMath>
      </m:oMathPara>
    </w:p>
    <w:p w14:paraId="3CCF95FD" w14:textId="1F9881BF" w:rsidR="00CA06F5" w:rsidRPr="00CA06F5" w:rsidRDefault="00CA06F5" w:rsidP="00CA06F5">
      <w:pPr>
        <w:rPr>
          <w:lang w:val="en-US"/>
        </w:rPr>
      </w:pPr>
      <w:r w:rsidRPr="00CA06F5">
        <w:rPr>
          <w:lang w:val="en-US"/>
        </w:rPr>
        <w:t>Vậy ta có:</w:t>
      </w:r>
    </w:p>
    <w:p w14:paraId="02B9EC79" w14:textId="1199E276" w:rsidR="00CA06F5" w:rsidRPr="00CA06F5" w:rsidRDefault="000D2876" w:rsidP="00CA0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rec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(n)</m:t>
          </m:r>
        </m:oMath>
      </m:oMathPara>
    </w:p>
    <w:p w14:paraId="7C790F3C" w14:textId="0198C1F3" w:rsidR="00CA06F5" w:rsidRPr="00CA06F5" w:rsidRDefault="00CA06F5" w:rsidP="00CA06F5">
      <w:pPr>
        <w:rPr>
          <w:lang w:val="en-US"/>
        </w:rPr>
      </w:pPr>
      <w:r w:rsidRPr="00CA06F5">
        <w:rPr>
          <w:lang w:val="en-US"/>
        </w:rPr>
        <w:t xml:space="preserve">Chúng ta cũng có tính </w:t>
      </w:r>
      <w:r w:rsidR="000D2876">
        <w:rPr>
          <w:lang w:val="en-US"/>
        </w:rPr>
        <w:t>đối</w:t>
      </w:r>
      <w:r w:rsidRPr="00CA06F5">
        <w:rPr>
          <w:lang w:val="en-US"/>
        </w:rPr>
        <w:t xml:space="preserve"> ngẫu giữa mi</w:t>
      </w:r>
      <w:r w:rsidR="000D2876">
        <w:rPr>
          <w:lang w:val="en-US"/>
        </w:rPr>
        <w:t>ề</w:t>
      </w:r>
      <w:r w:rsidRPr="00CA06F5">
        <w:rPr>
          <w:lang w:val="en-US"/>
        </w:rPr>
        <w:t xml:space="preserve">n n </w:t>
      </w:r>
      <w:r w:rsidR="000D2876">
        <w:rPr>
          <w:lang w:val="en-US"/>
        </w:rPr>
        <w:t>v</w:t>
      </w:r>
      <w:r w:rsidRPr="00CA06F5">
        <w:rPr>
          <w:lang w:val="en-US"/>
        </w:rPr>
        <w:t>à mi</w:t>
      </w:r>
      <w:r w:rsidR="000D2876">
        <w:rPr>
          <w:lang w:val="en-US"/>
        </w:rPr>
        <w:t>ề</w:t>
      </w:r>
      <w:r w:rsidRPr="00CA06F5">
        <w:rPr>
          <w:lang w:val="en-US"/>
        </w:rPr>
        <w:t xml:space="preserve">n </w:t>
      </w:r>
      <w:r w:rsidR="000D2876">
        <w:rPr>
          <w:lang w:val="en-US"/>
        </w:rPr>
        <w:t>k</w:t>
      </w:r>
      <w:r w:rsidRPr="00CA06F5">
        <w:rPr>
          <w:lang w:val="en-US"/>
        </w:rPr>
        <w:t xml:space="preserve"> (hoặc là giữa dãy </w:t>
      </w:r>
      <m:oMath>
        <m:r>
          <w:rPr>
            <w:rFonts w:ascii="Cambria Math" w:hAnsi="Cambria Math"/>
            <w:lang w:val="en-US"/>
          </w:rPr>
          <m:t>x(n)</m:t>
        </m:r>
      </m:oMath>
      <w:r w:rsidRPr="00CA06F5">
        <w:rPr>
          <w:lang w:val="en-US"/>
        </w:rPr>
        <w:t xml:space="preserve"> và dãy</w:t>
      </w:r>
      <w:r w:rsidR="002569F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X(k)</m:t>
        </m:r>
      </m:oMath>
      <w:r w:rsidR="00112C63">
        <w:rPr>
          <w:rFonts w:eastAsiaTheme="minorEastAsia"/>
          <w:lang w:val="en-US"/>
        </w:rPr>
        <w:t>)</w:t>
      </w:r>
      <w:r w:rsidR="000D2876">
        <w:rPr>
          <w:rFonts w:eastAsiaTheme="minorEastAsia"/>
          <w:lang w:val="en-US"/>
        </w:rPr>
        <w:t>.</w:t>
      </w:r>
      <w:r w:rsidRPr="00CA06F5">
        <w:rPr>
          <w:lang w:val="en-US"/>
        </w:rPr>
        <w:t xml:space="preserve"> Vì vậy trong mi</w:t>
      </w:r>
      <w:r w:rsidR="000D2876">
        <w:rPr>
          <w:lang w:val="en-US"/>
        </w:rPr>
        <w:t>ề</w:t>
      </w:r>
      <w:r w:rsidRPr="00CA06F5">
        <w:rPr>
          <w:lang w:val="en-US"/>
        </w:rPr>
        <w:t xml:space="preserve">n </w:t>
      </w:r>
      <w:r w:rsidR="000D2876">
        <w:rPr>
          <w:lang w:val="en-US"/>
        </w:rPr>
        <w:t>k,</w:t>
      </w:r>
      <w:r w:rsidRPr="00CA06F5">
        <w:rPr>
          <w:lang w:val="en-US"/>
        </w:rPr>
        <w:t xml:space="preserve"> đ</w:t>
      </w:r>
      <w:r w:rsidR="000D2876">
        <w:rPr>
          <w:lang w:val="en-US"/>
        </w:rPr>
        <w:t>ối</w:t>
      </w:r>
      <w:r w:rsidRPr="00CA06F5">
        <w:rPr>
          <w:lang w:val="en-US"/>
        </w:rPr>
        <w:t xml:space="preserve"> với dãy </w:t>
      </w:r>
      <m:oMath>
        <m:r>
          <w:rPr>
            <w:rFonts w:ascii="Cambria Math" w:hAnsi="Cambria Math"/>
            <w:lang w:val="en-US"/>
          </w:rPr>
          <m:t>X(k)</m:t>
        </m:r>
      </m:oMath>
      <w:r w:rsidRPr="00CA06F5">
        <w:rPr>
          <w:lang w:val="en-US"/>
        </w:rPr>
        <w:t xml:space="preserve"> ta cũng có thể viết:</w:t>
      </w:r>
    </w:p>
    <w:p w14:paraId="4B4A6EC1" w14:textId="58DA4CF1" w:rsidR="00CA06F5" w:rsidRPr="00CA06F5" w:rsidRDefault="002C49AF" w:rsidP="00CA06F5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(k) = X (k mod N) = 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B9A2791" w14:textId="3FF1631D" w:rsidR="00CA06F5" w:rsidRPr="00CA06F5" w:rsidRDefault="000D2876" w:rsidP="00CA0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,  0≤n≤N-1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,                n còn lại</m:t>
                  </m:r>
                </m:e>
              </m:eqArr>
            </m:e>
          </m:d>
        </m:oMath>
      </m:oMathPara>
    </w:p>
    <w:p w14:paraId="1360ED4C" w14:textId="11A50E11" w:rsidR="00CA06F5" w:rsidRPr="00CA06F5" w:rsidRDefault="000D2876" w:rsidP="00CA0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X(k) =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(k) . rec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(k)</m:t>
          </m:r>
        </m:oMath>
      </m:oMathPara>
    </w:p>
    <w:p w14:paraId="754C1DF4" w14:textId="04196C22" w:rsidR="00CA06F5" w:rsidRDefault="00CA06F5" w:rsidP="002569F7">
      <w:pPr>
        <w:ind w:firstLine="360"/>
        <w:rPr>
          <w:lang w:val="en-US"/>
        </w:rPr>
      </w:pPr>
      <w:r w:rsidRPr="00CA06F5">
        <w:rPr>
          <w:lang w:val="en-US"/>
        </w:rPr>
        <w:t>Hơn n</w:t>
      </w:r>
      <w:r w:rsidR="000D2876">
        <w:rPr>
          <w:lang w:val="en-US"/>
        </w:rPr>
        <w:t>ữ</w:t>
      </w:r>
      <w:r w:rsidRPr="00CA06F5">
        <w:rPr>
          <w:lang w:val="en-US"/>
        </w:rPr>
        <w:t>a</w:t>
      </w:r>
      <w:r w:rsidR="002569F7">
        <w:rPr>
          <w:lang w:val="en-US"/>
        </w:rPr>
        <w:t>,</w:t>
      </w:r>
      <w:r w:rsidRPr="00CA06F5">
        <w:rPr>
          <w:lang w:val="en-US"/>
        </w:rPr>
        <w:t xml:space="preserve"> chúng ta th</w:t>
      </w:r>
      <w:r w:rsidR="000D2876">
        <w:rPr>
          <w:lang w:val="en-US"/>
        </w:rPr>
        <w:t>ấ</w:t>
      </w:r>
      <w:r w:rsidRPr="00CA06F5">
        <w:rPr>
          <w:lang w:val="en-US"/>
        </w:rPr>
        <w:t>y rằng biến đổi Fourier rời rạc đ</w:t>
      </w:r>
      <w:r w:rsidR="000D2876">
        <w:rPr>
          <w:lang w:val="en-US"/>
        </w:rPr>
        <w:t>ối</w:t>
      </w:r>
      <w:r w:rsidRPr="00CA06F5">
        <w:rPr>
          <w:lang w:val="en-US"/>
        </w:rPr>
        <w:t xml:space="preserve"> với dãy tu</w:t>
      </w:r>
      <w:r w:rsidR="000D2876">
        <w:rPr>
          <w:lang w:val="en-US"/>
        </w:rPr>
        <w:t>ầ</w:t>
      </w:r>
      <w:r w:rsidRPr="00CA06F5">
        <w:rPr>
          <w:lang w:val="en-US"/>
        </w:rPr>
        <w:t>n hoàn có chu k</w:t>
      </w:r>
      <w:r w:rsidR="000D2876">
        <w:rPr>
          <w:lang w:val="en-US"/>
        </w:rPr>
        <w:t xml:space="preserve">ì </w:t>
      </w:r>
      <w:r w:rsidRPr="00CA06F5">
        <w:rPr>
          <w:lang w:val="en-US"/>
        </w:rPr>
        <w:t>N chỉ</w:t>
      </w:r>
      <w:r w:rsidR="000D2876">
        <w:rPr>
          <w:lang w:val="en-US"/>
        </w:rPr>
        <w:t xml:space="preserve"> </w:t>
      </w:r>
      <w:r w:rsidRPr="00CA06F5">
        <w:rPr>
          <w:lang w:val="en-US"/>
        </w:rPr>
        <w:t>tính trong một c</w:t>
      </w:r>
      <w:r w:rsidR="000D2876">
        <w:rPr>
          <w:lang w:val="en-US"/>
        </w:rPr>
        <w:t>h</w:t>
      </w:r>
      <w:r w:rsidRPr="00CA06F5">
        <w:rPr>
          <w:lang w:val="en-US"/>
        </w:rPr>
        <w:t>u kỳ r</w:t>
      </w:r>
      <w:r w:rsidR="000D2876">
        <w:rPr>
          <w:lang w:val="en-US"/>
        </w:rPr>
        <w:t>ồ</w:t>
      </w:r>
      <w:r w:rsidRPr="00CA06F5">
        <w:rPr>
          <w:lang w:val="en-US"/>
        </w:rPr>
        <w:t>i kết quả đó đ</w:t>
      </w:r>
      <w:r w:rsidR="000D2876">
        <w:rPr>
          <w:lang w:val="en-US"/>
        </w:rPr>
        <w:t>ư</w:t>
      </w:r>
      <w:r w:rsidRPr="00CA06F5">
        <w:rPr>
          <w:lang w:val="en-US"/>
        </w:rPr>
        <w:t>ợc tuần hoàn h</w:t>
      </w:r>
      <w:r w:rsidR="000D2876">
        <w:rPr>
          <w:lang w:val="en-US"/>
        </w:rPr>
        <w:t>óa</w:t>
      </w:r>
      <w:r w:rsidRPr="00CA06F5">
        <w:rPr>
          <w:lang w:val="en-US"/>
        </w:rPr>
        <w:t xml:space="preserve"> từ </w:t>
      </w:r>
      <m:oMath>
        <m:r>
          <w:rPr>
            <w:rFonts w:ascii="Cambria Math" w:hAnsi="Cambria Math"/>
            <w:lang w:val="en-US"/>
          </w:rPr>
          <m:t>-∞</m:t>
        </m:r>
      </m:oMath>
      <w:r w:rsidRPr="00CA06F5">
        <w:rPr>
          <w:lang w:val="en-US"/>
        </w:rPr>
        <w:t xml:space="preserve"> đến </w:t>
      </w:r>
      <m:oMath>
        <m:r>
          <w:rPr>
            <w:rFonts w:ascii="Cambria Math" w:hAnsi="Cambria Math"/>
            <w:lang w:val="en-US"/>
          </w:rPr>
          <m:t>+∞</m:t>
        </m:r>
      </m:oMath>
      <w:r w:rsidRPr="00CA06F5">
        <w:rPr>
          <w:lang w:val="en-US"/>
        </w:rPr>
        <w:t xml:space="preserve"> với ch</w:t>
      </w:r>
      <w:r w:rsidR="000D2876">
        <w:rPr>
          <w:lang w:val="en-US"/>
        </w:rPr>
        <w:t>u</w:t>
      </w:r>
      <w:r w:rsidRPr="00CA06F5">
        <w:rPr>
          <w:lang w:val="en-US"/>
        </w:rPr>
        <w:t xml:space="preserve"> k</w:t>
      </w:r>
      <w:r w:rsidR="000D2876">
        <w:rPr>
          <w:lang w:val="en-US"/>
        </w:rPr>
        <w:t xml:space="preserve">ỳ </w:t>
      </w:r>
      <w:r w:rsidRPr="00CA06F5">
        <w:rPr>
          <w:lang w:val="en-US"/>
        </w:rPr>
        <w:t>N. V</w:t>
      </w:r>
      <w:r w:rsidR="000D2876">
        <w:rPr>
          <w:lang w:val="en-US"/>
        </w:rPr>
        <w:t>ậ</w:t>
      </w:r>
      <w:r w:rsidRPr="00CA06F5">
        <w:rPr>
          <w:lang w:val="en-US"/>
        </w:rPr>
        <w:t>y ta có thể lấy định ngh</w:t>
      </w:r>
      <w:r w:rsidR="000D2876">
        <w:rPr>
          <w:lang w:val="en-US"/>
        </w:rPr>
        <w:t>ĩa</w:t>
      </w:r>
      <w:r w:rsidRPr="00CA06F5">
        <w:rPr>
          <w:lang w:val="en-US"/>
        </w:rPr>
        <w:t xml:space="preserve"> của biến đổi Fourier r</w:t>
      </w:r>
      <w:r w:rsidR="000D2876">
        <w:rPr>
          <w:lang w:val="en-US"/>
        </w:rPr>
        <w:t>ờ</w:t>
      </w:r>
      <w:r w:rsidRPr="00CA06F5">
        <w:rPr>
          <w:lang w:val="en-US"/>
        </w:rPr>
        <w:t>i rạc đ</w:t>
      </w:r>
      <w:r w:rsidR="000D2876">
        <w:rPr>
          <w:lang w:val="en-US"/>
        </w:rPr>
        <w:t>ối</w:t>
      </w:r>
      <w:r w:rsidRPr="00CA06F5">
        <w:rPr>
          <w:lang w:val="en-US"/>
        </w:rPr>
        <w:t xml:space="preserve"> với dãy tu</w:t>
      </w:r>
      <w:r w:rsidR="000D2876">
        <w:rPr>
          <w:lang w:val="en-US"/>
        </w:rPr>
        <w:t>ầ</w:t>
      </w:r>
      <w:r w:rsidRPr="00CA06F5">
        <w:rPr>
          <w:lang w:val="en-US"/>
        </w:rPr>
        <w:t>n hoàn có ch</w:t>
      </w:r>
      <w:r w:rsidR="000D2876">
        <w:rPr>
          <w:lang w:val="en-US"/>
        </w:rPr>
        <w:t xml:space="preserve">u </w:t>
      </w:r>
      <w:r w:rsidRPr="00CA06F5">
        <w:rPr>
          <w:lang w:val="en-US"/>
        </w:rPr>
        <w:t>k</w:t>
      </w:r>
      <w:r w:rsidR="000D2876">
        <w:rPr>
          <w:lang w:val="en-US"/>
        </w:rPr>
        <w:t>ì</w:t>
      </w:r>
      <w:r w:rsidRPr="00CA06F5">
        <w:rPr>
          <w:lang w:val="en-US"/>
        </w:rPr>
        <w:t xml:space="preserve"> N để làm định nghĩa cho bi</w:t>
      </w:r>
      <w:r w:rsidR="000D2876">
        <w:rPr>
          <w:lang w:val="en-US"/>
        </w:rPr>
        <w:t>ế</w:t>
      </w:r>
      <w:r w:rsidRPr="00CA06F5">
        <w:rPr>
          <w:lang w:val="en-US"/>
        </w:rPr>
        <w:t xml:space="preserve">n </w:t>
      </w:r>
      <w:r w:rsidR="000D2876">
        <w:rPr>
          <w:lang w:val="en-US"/>
        </w:rPr>
        <w:t>đ</w:t>
      </w:r>
      <w:r w:rsidRPr="00CA06F5">
        <w:rPr>
          <w:lang w:val="en-US"/>
        </w:rPr>
        <w:t>ổi Fourier rời rạc đ</w:t>
      </w:r>
      <w:r w:rsidR="000D2876">
        <w:rPr>
          <w:lang w:val="en-US"/>
        </w:rPr>
        <w:t>ối</w:t>
      </w:r>
      <w:r w:rsidRPr="00CA06F5">
        <w:rPr>
          <w:lang w:val="en-US"/>
        </w:rPr>
        <w:t xml:space="preserve"> với dãy c</w:t>
      </w:r>
      <w:r w:rsidR="000D2876">
        <w:rPr>
          <w:lang w:val="en-US"/>
        </w:rPr>
        <w:t>ó</w:t>
      </w:r>
      <w:r w:rsidRPr="00CA06F5">
        <w:rPr>
          <w:lang w:val="en-US"/>
        </w:rPr>
        <w:t xml:space="preserve"> chiểu dài hữu </w:t>
      </w:r>
      <w:r w:rsidR="000D2876">
        <w:rPr>
          <w:lang w:val="en-US"/>
        </w:rPr>
        <w:t>h</w:t>
      </w:r>
      <w:r w:rsidRPr="00CA06F5">
        <w:rPr>
          <w:lang w:val="en-US"/>
        </w:rPr>
        <w:t xml:space="preserve">ạn </w:t>
      </w:r>
      <w:r w:rsidR="000D2876">
        <w:rPr>
          <w:lang w:val="en-US"/>
        </w:rPr>
        <w:t xml:space="preserve">N </w:t>
      </w:r>
      <w:r w:rsidRPr="00CA06F5">
        <w:rPr>
          <w:lang w:val="en-US"/>
        </w:rPr>
        <w:t>nhưng không được tu</w:t>
      </w:r>
      <w:r w:rsidR="000D2876">
        <w:rPr>
          <w:lang w:val="en-US"/>
        </w:rPr>
        <w:t>ầ</w:t>
      </w:r>
      <w:r w:rsidRPr="00CA06F5">
        <w:rPr>
          <w:lang w:val="en-US"/>
        </w:rPr>
        <w:t xml:space="preserve">n hoàn </w:t>
      </w:r>
      <w:r w:rsidR="000D2876">
        <w:rPr>
          <w:lang w:val="en-US"/>
        </w:rPr>
        <w:t>hóa</w:t>
      </w:r>
      <w:r w:rsidRPr="00CA06F5">
        <w:rPr>
          <w:lang w:val="en-US"/>
        </w:rPr>
        <w:t xml:space="preserve"> mà chỉ l</w:t>
      </w:r>
      <w:r w:rsidR="000D2876">
        <w:rPr>
          <w:lang w:val="en-US"/>
        </w:rPr>
        <w:t>ấ</w:t>
      </w:r>
      <w:r w:rsidRPr="00CA06F5">
        <w:rPr>
          <w:lang w:val="en-US"/>
        </w:rPr>
        <w:t>y từ 0 đ</w:t>
      </w:r>
      <w:r w:rsidR="000D2876">
        <w:rPr>
          <w:lang w:val="en-US"/>
        </w:rPr>
        <w:t>ế</w:t>
      </w:r>
      <w:r w:rsidRPr="00CA06F5">
        <w:rPr>
          <w:lang w:val="en-US"/>
        </w:rPr>
        <w:t xml:space="preserve">n </w:t>
      </w:r>
      <w:r w:rsidR="000D2876">
        <w:rPr>
          <w:lang w:val="en-US"/>
        </w:rPr>
        <w:t xml:space="preserve">N </w:t>
      </w:r>
      <w:r w:rsidRPr="00CA06F5">
        <w:rPr>
          <w:lang w:val="en-US"/>
        </w:rPr>
        <w:t>-</w:t>
      </w:r>
      <w:r w:rsidR="000D2876">
        <w:rPr>
          <w:lang w:val="en-US"/>
        </w:rPr>
        <w:t xml:space="preserve"> </w:t>
      </w:r>
      <w:r w:rsidRPr="00CA06F5">
        <w:rPr>
          <w:lang w:val="en-US"/>
        </w:rPr>
        <w:t>1.</w:t>
      </w:r>
    </w:p>
    <w:p w14:paraId="37252B82" w14:textId="3056BD84" w:rsidR="000D2876" w:rsidRPr="002569F7" w:rsidRDefault="000D2876" w:rsidP="000D2876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569F7">
        <w:rPr>
          <w:b/>
          <w:lang w:val="en-US"/>
        </w:rPr>
        <w:t>Các định nghĩa</w:t>
      </w:r>
    </w:p>
    <w:p w14:paraId="0AB131D8" w14:textId="3030FE0E" w:rsidR="00CF169D" w:rsidRDefault="00CF169D" w:rsidP="002569F7">
      <w:pPr>
        <w:ind w:firstLine="360"/>
        <w:rPr>
          <w:lang w:val="en-US"/>
        </w:rPr>
      </w:pPr>
      <w:r>
        <w:rPr>
          <w:lang w:val="en-US"/>
        </w:rPr>
        <w:t>Cặp biến đỗi Fourier rời rạc (DFT) đối với các dãy không tuần hoàn có chiều dài hữu hạn N được định nghĩa như sau:</w:t>
      </w:r>
    </w:p>
    <w:p w14:paraId="628F333B" w14:textId="4D9B63A0" w:rsidR="00CF169D" w:rsidRDefault="00CF169D" w:rsidP="00CF169D">
      <w:pPr>
        <w:rPr>
          <w:lang w:val="en-US"/>
        </w:rPr>
      </w:pPr>
      <w:r>
        <w:rPr>
          <w:lang w:val="en-US"/>
        </w:rPr>
        <w:t>Biến đỗi Fourier thuận</w:t>
      </w:r>
    </w:p>
    <w:p w14:paraId="5D49D2FB" w14:textId="74D8FB92" w:rsidR="00CF169D" w:rsidRPr="00CF169D" w:rsidRDefault="00CF169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,  0≤k≤N-1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    ,          k còn lại</m:t>
                  </m:r>
                </m:e>
              </m:eqArr>
            </m:e>
          </m:d>
        </m:oMath>
      </m:oMathPara>
    </w:p>
    <w:p w14:paraId="4338126A" w14:textId="0F7BB240" w:rsidR="00CF169D" w:rsidRDefault="00CF169D" w:rsidP="00CF169D">
      <w:pPr>
        <w:rPr>
          <w:rFonts w:eastAsiaTheme="minorEastAsia"/>
          <w:lang w:val="en-US"/>
        </w:rPr>
      </w:pPr>
      <w:r>
        <w:rPr>
          <w:lang w:val="en-US"/>
        </w:rPr>
        <w:t xml:space="preserve">Nếu đặt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thì</w:t>
      </w:r>
    </w:p>
    <w:p w14:paraId="63D27CCC" w14:textId="50B7BEF7" w:rsidR="00CF169D" w:rsidRPr="00CF169D" w:rsidRDefault="00CF169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,  0≤k≤N-1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    ,          k còn lại</m:t>
                  </m:r>
                </m:e>
              </m:eqArr>
            </m:e>
          </m:d>
        </m:oMath>
      </m:oMathPara>
    </w:p>
    <w:p w14:paraId="1771EB36" w14:textId="6F89E6EB" w:rsidR="00CF169D" w:rsidRDefault="00CF169D" w:rsidP="00CF169D">
      <w:pPr>
        <w:rPr>
          <w:lang w:val="en-US"/>
        </w:rPr>
      </w:pPr>
      <w:r>
        <w:rPr>
          <w:lang w:val="en-US"/>
        </w:rPr>
        <w:t>Ký hiệu:</w:t>
      </w:r>
    </w:p>
    <w:p w14:paraId="186CC67A" w14:textId="404CC0D4" w:rsidR="00CF169D" w:rsidRPr="00F8158D" w:rsidRDefault="00CF169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x(n)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DFT       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X(k)</m:t>
          </m:r>
        </m:oMath>
      </m:oMathPara>
    </w:p>
    <w:p w14:paraId="5B8E4E12" w14:textId="7B2349E1" w:rsidR="00F8158D" w:rsidRDefault="00F8158D" w:rsidP="00CF169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7055A" wp14:editId="2A0E30F3">
                <wp:simplePos x="0" y="0"/>
                <wp:positionH relativeFrom="column">
                  <wp:posOffset>358140</wp:posOffset>
                </wp:positionH>
                <wp:positionV relativeFrom="paragraph">
                  <wp:posOffset>454660</wp:posOffset>
                </wp:positionV>
                <wp:extent cx="5453380" cy="1287780"/>
                <wp:effectExtent l="0" t="0" r="13970" b="266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8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3B574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function[Xk]=DFT(xn,N)</w:t>
                            </w:r>
                          </w:p>
                          <w:p w14:paraId="41552B36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n= [0:1:N-1]; %vector hang n</w:t>
                            </w:r>
                          </w:p>
                          <w:p w14:paraId="7B678B0F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k= [0:1:N-1]; %vector hang k</w:t>
                            </w:r>
                          </w:p>
                          <w:p w14:paraId="4E4EB37D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WN=exp(-j*2*pi/N); %he so WN</w:t>
                            </w:r>
                          </w:p>
                          <w:p w14:paraId="3C4891C3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nk=n'*k; %tao ma tran NxN cua nk gia tri</w:t>
                            </w:r>
                          </w:p>
                          <w:p w14:paraId="470CA707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WNnk=WN.^nk; %ma tran DFT</w:t>
                            </w:r>
                          </w:p>
                          <w:p w14:paraId="4B70926E" w14:textId="77777777" w:rsidR="00F8158D" w:rsidRDefault="00F8158D" w:rsidP="00F8158D">
                            <w:pPr>
                              <w:spacing w:line="240" w:lineRule="auto"/>
                              <w:contextualSpacing/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Xk=xn*WNnk; %DFT xac dinh he so vector 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055A" id="Text Box 2" o:spid="_x0000_s1059" type="#_x0000_t202" style="position:absolute;left:0;text-align:left;margin-left:28.2pt;margin-top:35.8pt;width:429.4pt;height:101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" fillcolor="white [3201]" strokeweight=".5pt">
                <v:textbox>
                  <w:txbxContent>
                    <w:p w14:paraId="7803B574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function[Xk]=DFT(xn,N)</w:t>
                      </w:r>
                    </w:p>
                    <w:p w14:paraId="41552B36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n= [0:1:N-1]; %vector hang n</w:t>
                      </w:r>
                    </w:p>
                    <w:p w14:paraId="7B678B0F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k= [0:1:N-1]; %vector hang k</w:t>
                      </w:r>
                    </w:p>
                    <w:p w14:paraId="4E4EB37D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WN=exp(-j*2*pi/N); %he so WN</w:t>
                      </w:r>
                    </w:p>
                    <w:p w14:paraId="3C4891C3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nk=n'*k; %tao ma tran NxN cua nk gia tri</w:t>
                      </w:r>
                    </w:p>
                    <w:p w14:paraId="470CA707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WNnk=WN.^nk; %ma tran DFT</w:t>
                      </w:r>
                    </w:p>
                    <w:p w14:paraId="4B70926E" w14:textId="77777777" w:rsidR="00F8158D" w:rsidRDefault="00F8158D" w:rsidP="00F8158D">
                      <w:pPr>
                        <w:spacing w:line="240" w:lineRule="auto"/>
                        <w:contextualSpacing/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Xk=xn*WNnk; %DFT xac dinh he so vector hang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lang w:val="en-US"/>
        </w:rPr>
        <w:tab/>
        <w:t>Trong  Matlab, để thực hiện biến đổi DFT, ta dựng hàm DFT :</w:t>
      </w:r>
    </w:p>
    <w:p w14:paraId="65CFEDA5" w14:textId="13D6329A" w:rsidR="00F8158D" w:rsidRDefault="00F8158D" w:rsidP="00CF169D">
      <w:pPr>
        <w:rPr>
          <w:rFonts w:eastAsiaTheme="minorEastAsia"/>
          <w:lang w:val="en-US"/>
        </w:rPr>
      </w:pPr>
    </w:p>
    <w:p w14:paraId="1B600D26" w14:textId="6ADC76E1" w:rsidR="00F8158D" w:rsidRPr="00CF169D" w:rsidRDefault="00F8158D" w:rsidP="00CF16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Ngoài ra, ta có thể sử dụng hàm fft(xn,N) được hỗ trợ sẵn trong Matlab để tính toán DFT.</w:t>
      </w:r>
    </w:p>
    <w:p w14:paraId="03E34D62" w14:textId="7BD455BF" w:rsidR="00CF169D" w:rsidRDefault="00CF169D" w:rsidP="00CF169D">
      <w:pPr>
        <w:rPr>
          <w:lang w:val="en-US"/>
        </w:rPr>
      </w:pPr>
      <w:r>
        <w:rPr>
          <w:lang w:val="en-US"/>
        </w:rPr>
        <w:t>Biến đỗi Fourier ngược (IDFT)</w:t>
      </w:r>
    </w:p>
    <w:p w14:paraId="69F004DE" w14:textId="080B6AED" w:rsidR="00CF169D" w:rsidRPr="00CF169D" w:rsidRDefault="00CF169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,  0≤n≤N-1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    ,          k còn lại</m:t>
                  </m:r>
                </m:e>
              </m:eqArr>
            </m:e>
          </m:d>
        </m:oMath>
      </m:oMathPara>
    </w:p>
    <w:p w14:paraId="37F79662" w14:textId="0E3BF006" w:rsidR="00CF169D" w:rsidRDefault="00CF169D" w:rsidP="00CF169D">
      <w:pPr>
        <w:rPr>
          <w:lang w:val="en-US"/>
        </w:rPr>
      </w:pPr>
      <w:r>
        <w:rPr>
          <w:lang w:val="en-US"/>
        </w:rPr>
        <w:t>Ký hiệu:</w:t>
      </w:r>
    </w:p>
    <w:p w14:paraId="1D3C9F4D" w14:textId="39B818A7" w:rsidR="00F8158D" w:rsidRPr="002F7BED" w:rsidRDefault="002F7BE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IDFT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X(k)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IDFT       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x(n)</m:t>
          </m:r>
        </m:oMath>
      </m:oMathPara>
    </w:p>
    <w:p w14:paraId="398B24DB" w14:textId="12641EC3" w:rsidR="002F7BED" w:rsidRDefault="002F7BED" w:rsidP="002569F7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Ở đây ta gọi </w:t>
      </w:r>
      <m:oMath>
        <m:r>
          <w:rPr>
            <w:rFonts w:ascii="Cambria Math" w:eastAsiaTheme="minorEastAsia" w:hAnsi="Cambria Math"/>
            <w:lang w:val="en-US"/>
          </w:rPr>
          <m:t>X(k)</m:t>
        </m:r>
      </m:oMath>
      <w:r>
        <w:rPr>
          <w:rFonts w:eastAsiaTheme="minorEastAsia"/>
          <w:lang w:val="en-US"/>
        </w:rPr>
        <w:t xml:space="preserve"> là phổ rời rạc của tín hiệu </w:t>
      </w:r>
      <m:oMath>
        <m:r>
          <w:rPr>
            <w:rFonts w:ascii="Cambria Math" w:eastAsiaTheme="minorEastAsia" w:hAnsi="Cambria Math"/>
            <w:lang w:val="en-US"/>
          </w:rPr>
          <m:t>x(n)</m:t>
        </m:r>
      </m:oMath>
      <w:r>
        <w:rPr>
          <w:rFonts w:eastAsiaTheme="minorEastAsia"/>
          <w:lang w:val="en-US"/>
        </w:rPr>
        <w:t>, và nếu biểu diễn ở dạng module và argument ta có:</w:t>
      </w:r>
    </w:p>
    <w:p w14:paraId="4DBE2EC2" w14:textId="28AC08B7" w:rsidR="002F7BED" w:rsidRPr="002F7BED" w:rsidRDefault="002F7BE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arg⁡</m:t>
          </m:r>
          <m:r>
            <w:rPr>
              <w:rFonts w:ascii="Cambria Math" w:eastAsiaTheme="minorEastAsia" w:hAnsi="Cambria Math"/>
              <w:lang w:val="en-US"/>
            </w:rPr>
            <m:t>[X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6AD70B40" w14:textId="439DD7E8" w:rsidR="002F7BED" w:rsidRDefault="002C49AF" w:rsidP="00CF169D">
      <w:p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X(k)</m:t>
            </m:r>
          </m:e>
        </m:d>
      </m:oMath>
      <w:r w:rsidR="002F7BED">
        <w:rPr>
          <w:rFonts w:eastAsiaTheme="minorEastAsia"/>
          <w:lang w:val="en-US"/>
        </w:rPr>
        <w:t xml:space="preserve"> : Gọi là phổ rời rạc biên độ.</w:t>
      </w:r>
    </w:p>
    <w:p w14:paraId="0FF20B34" w14:textId="1533C481" w:rsidR="00F8158D" w:rsidRDefault="002F7BED" w:rsidP="00CF169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φ(k)</m:t>
        </m:r>
      </m:oMath>
      <w:r>
        <w:rPr>
          <w:rFonts w:eastAsiaTheme="minorEastAsia"/>
          <w:lang w:val="en-US"/>
        </w:rPr>
        <w:t xml:space="preserve"> : Gọi là phổ rời rạc pha.</w:t>
      </w:r>
    </w:p>
    <w:p w14:paraId="7E06415B" w14:textId="0EA39FDF" w:rsidR="00F8158D" w:rsidRDefault="00F8158D" w:rsidP="00CF169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FE989" wp14:editId="5D4C65D4">
                <wp:simplePos x="0" y="0"/>
                <wp:positionH relativeFrom="column">
                  <wp:posOffset>403860</wp:posOffset>
                </wp:positionH>
                <wp:positionV relativeFrom="paragraph">
                  <wp:posOffset>469900</wp:posOffset>
                </wp:positionV>
                <wp:extent cx="5453380" cy="1469390"/>
                <wp:effectExtent l="0" t="0" r="13970" b="1651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80" cy="146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81E2B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function[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DFT(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Xk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,N)</w:t>
                            </w:r>
                          </w:p>
                          <w:p w14:paraId="032A033C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n= [0:1:N-1]; %vector hang n</w:t>
                            </w:r>
                          </w:p>
                          <w:p w14:paraId="7DCABD54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k= [0:1:N-1]; %vector hang k</w:t>
                            </w:r>
                          </w:p>
                          <w:p w14:paraId="65CE49FC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WN=exp(-j*2*pi/N); %he so WN</w:t>
                            </w:r>
                          </w:p>
                          <w:p w14:paraId="35F92CE0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nk=n'*k; 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tao ma tran NxN cua nk gia tri</w:t>
                            </w:r>
                          </w:p>
                          <w:p w14:paraId="333B6F88" w14:textId="77777777" w:rsidR="00F8158D" w:rsidRPr="003423B3" w:rsidRDefault="00F8158D" w:rsidP="00F8158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WNnk=WN.^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(-nk)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%ma tran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DFT</w:t>
                            </w:r>
                          </w:p>
                          <w:p w14:paraId="0A328C4D" w14:textId="77777777" w:rsidR="00F8158D" w:rsidRDefault="00F8158D" w:rsidP="00F8158D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Xk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*WNnk; 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  <w:r w:rsidRPr="003423B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DFT xac dinh he so vector hang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</w:p>
                          <w:p w14:paraId="503D1BEC" w14:textId="77777777" w:rsidR="00F8158D" w:rsidRDefault="00F8158D" w:rsidP="00F81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E989" id="Text Box 3" o:spid="_x0000_s1060" type="#_x0000_t202" style="position:absolute;left:0;text-align:left;margin-left:31.8pt;margin-top:37pt;width:429.4pt;height:115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" fillcolor="white [3201]" strokeweight=".5pt">
                <v:textbox>
                  <w:txbxContent>
                    <w:p w14:paraId="08781E2B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function[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xn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]=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DFT(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Xk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,N)</w:t>
                      </w:r>
                    </w:p>
                    <w:p w14:paraId="032A033C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n= [0:1:N-1]; %vector hang n</w:t>
                      </w:r>
                    </w:p>
                    <w:p w14:paraId="7DCABD54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k= [0:1:N-1]; %vector hang k</w:t>
                      </w:r>
                    </w:p>
                    <w:p w14:paraId="65CE49FC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WN=exp(-j*2*pi/N); %he so WN</w:t>
                      </w:r>
                    </w:p>
                    <w:p w14:paraId="35F92CE0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nk=n'*k; 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tao ma tran NxN cua nk gia tri</w:t>
                      </w:r>
                    </w:p>
                    <w:p w14:paraId="333B6F88" w14:textId="77777777" w:rsidR="00F8158D" w:rsidRPr="003423B3" w:rsidRDefault="00F8158D" w:rsidP="00F8158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WNnk=WN.^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(-nk)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%ma tran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DFT</w:t>
                      </w:r>
                    </w:p>
                    <w:p w14:paraId="0A328C4D" w14:textId="77777777" w:rsidR="00F8158D" w:rsidRDefault="00F8158D" w:rsidP="00F8158D">
                      <w:pPr>
                        <w:spacing w:line="240" w:lineRule="auto"/>
                        <w:contextualSpacing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xn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Xk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*WNnk; 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  <w:r w:rsidRPr="003423B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DFT xac dinh he so vector hang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</w:p>
                    <w:p w14:paraId="503D1BEC" w14:textId="77777777" w:rsidR="00F8158D" w:rsidRDefault="00F8158D" w:rsidP="00F8158D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lang w:val="en-US"/>
        </w:rPr>
        <w:tab/>
        <w:t>Tương tự DFT, ta có thể dựng hàm tính IDFT trong Matlab như sau:</w:t>
      </w:r>
    </w:p>
    <w:p w14:paraId="7F4C1661" w14:textId="5410413D" w:rsidR="00F8158D" w:rsidRDefault="00F8158D" w:rsidP="00CF169D">
      <w:pPr>
        <w:rPr>
          <w:rFonts w:eastAsiaTheme="minorEastAsia"/>
          <w:lang w:val="en-US"/>
        </w:rPr>
      </w:pPr>
    </w:p>
    <w:p w14:paraId="159CFEE0" w14:textId="3FBCC7BB" w:rsidR="002F7BED" w:rsidRDefault="002F7BED" w:rsidP="00CF169D">
      <w:pPr>
        <w:rPr>
          <w:rFonts w:eastAsiaTheme="minorEastAsia"/>
          <w:lang w:val="en-US"/>
        </w:rPr>
      </w:pPr>
      <w:r w:rsidRPr="002569F7">
        <w:rPr>
          <w:rFonts w:eastAsiaTheme="minorEastAsia"/>
          <w:b/>
          <w:lang w:val="en-US"/>
        </w:rPr>
        <w:t>Ví dụ 1:</w:t>
      </w:r>
      <w:r>
        <w:rPr>
          <w:rFonts w:eastAsiaTheme="minorEastAsia"/>
          <w:lang w:val="en-US"/>
        </w:rPr>
        <w:t xml:space="preserve"> Hãy tìm DFT của dãy có chiều dài hữu hạn </w:t>
      </w:r>
      <m:oMath>
        <m:r>
          <w:rPr>
            <w:rFonts w:ascii="Cambria Math" w:eastAsiaTheme="minorEastAsia" w:hAnsi="Cambria Math"/>
            <w:lang w:val="en-US"/>
          </w:rPr>
          <m:t>x(n)</m:t>
        </m:r>
      </m:oMath>
      <w:r>
        <w:rPr>
          <w:rFonts w:eastAsiaTheme="minorEastAsia"/>
          <w:lang w:val="en-US"/>
        </w:rPr>
        <w:t xml:space="preserve"> sau đây:</w:t>
      </w:r>
    </w:p>
    <w:p w14:paraId="6035D5E9" w14:textId="47CBC8C5" w:rsidR="002F7BED" w:rsidRDefault="002F7BED" w:rsidP="00CF169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=δ(n)</m:t>
          </m:r>
        </m:oMath>
      </m:oMathPara>
    </w:p>
    <w:p w14:paraId="7FA95CB0" w14:textId="3A0A4286" w:rsidR="002569F7" w:rsidRDefault="002F7BED" w:rsidP="00CF16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Giải: Muốn tìm DFT trước hết ta phải chọn chiều dài của DFT, tức là chọn chiều dài của dãy. Giả sử ta chọn là N, vậy dãy </w:t>
      </w:r>
      <m:oMath>
        <m:r>
          <w:rPr>
            <w:rFonts w:ascii="Cambria Math" w:eastAsiaTheme="minorEastAsia" w:hAnsi="Cambria Math"/>
            <w:lang w:val="en-US"/>
          </w:rPr>
          <m:t>x(n)</m:t>
        </m:r>
      </m:oMath>
      <w:r>
        <w:rPr>
          <w:rFonts w:eastAsiaTheme="minorEastAsia"/>
          <w:lang w:val="en-US"/>
        </w:rPr>
        <w:t xml:space="preserve"> có dạng sau</w:t>
      </w:r>
    </w:p>
    <w:p w14:paraId="1370ABFA" w14:textId="38D42EE0" w:rsidR="00922983" w:rsidRDefault="00922983" w:rsidP="00922983">
      <w:pPr>
        <w:keepNext/>
      </w:pPr>
      <w:r w:rsidRPr="00922983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92D5A33" wp14:editId="76D1FC18">
            <wp:simplePos x="0" y="0"/>
            <wp:positionH relativeFrom="column">
              <wp:posOffset>445770</wp:posOffset>
            </wp:positionH>
            <wp:positionV relativeFrom="paragraph">
              <wp:posOffset>359229</wp:posOffset>
            </wp:positionV>
            <wp:extent cx="5334000" cy="40005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F4C9E" w14:textId="78F24424" w:rsidR="002569F7" w:rsidRDefault="001E7862" w:rsidP="002569F7">
      <w:pPr>
        <w:pStyle w:val="Caption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13DCD" wp14:editId="390D5E0A">
                <wp:simplePos x="0" y="0"/>
                <wp:positionH relativeFrom="column">
                  <wp:posOffset>151765</wp:posOffset>
                </wp:positionH>
                <wp:positionV relativeFrom="paragraph">
                  <wp:posOffset>4321175</wp:posOffset>
                </wp:positionV>
                <wp:extent cx="5715000" cy="1283970"/>
                <wp:effectExtent l="0" t="0" r="19050" b="1143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61D40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[ 0 1 0 0 0 0 0 0 0 0 0];</w:t>
                            </w:r>
                          </w:p>
                          <w:p w14:paraId="789CC855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-1:9;</w:t>
                            </w:r>
                          </w:p>
                          <w:p w14:paraId="31BE6BE7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713E3CAE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xlim([-5 12]);</w:t>
                            </w:r>
                          </w:p>
                          <w:p w14:paraId="7BAACF27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3]);</w:t>
                            </w:r>
                          </w:p>
                          <w:p w14:paraId="62D9F364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E5B36A4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4C2052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E2B9C8" w14:textId="77777777" w:rsidR="0082379D" w:rsidRDefault="00823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3DCD" id="Text Box 24" o:spid="_x0000_s1061" type="#_x0000_t202" style="position:absolute;left:0;text-align:left;margin-left:11.95pt;margin-top:340.25pt;width:450pt;height:101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" fillcolor="white [3201]" strokeweight=".5pt">
                <v:textbox>
                  <w:txbxContent>
                    <w:p w14:paraId="0F061D40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[ 0 1 0 0 0 0 0 0 0 0 0];</w:t>
                      </w:r>
                    </w:p>
                    <w:p w14:paraId="789CC855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-1:9;</w:t>
                      </w:r>
                    </w:p>
                    <w:p w14:paraId="31BE6BE7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713E3CAE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xlim([-5 12]);</w:t>
                      </w:r>
                    </w:p>
                    <w:p w14:paraId="7BAACF27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3]);</w:t>
                      </w:r>
                    </w:p>
                    <w:p w14:paraId="62D9F364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E5B36A4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C4C2052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E2B9C8" w14:textId="77777777" w:rsidR="0082379D" w:rsidRDefault="0082379D"/>
                  </w:txbxContent>
                </v:textbox>
                <w10:wrap type="topAndBottom"/>
              </v:shape>
            </w:pict>
          </mc:Fallback>
        </mc:AlternateContent>
      </w:r>
      <w:r w:rsidR="002569F7">
        <w:t xml:space="preserve">Hình </w:t>
      </w:r>
      <w:r w:rsidR="00E813D7">
        <w:fldChar w:fldCharType="begin"/>
      </w:r>
      <w:r w:rsidR="00E813D7">
        <w:instrText xml:space="preserve"> STYLEREF 2 \s </w:instrText>
      </w:r>
      <w:r w:rsidR="00E813D7">
        <w:fldChar w:fldCharType="separate"/>
      </w:r>
      <w:r w:rsidR="00E813D7">
        <w:rPr>
          <w:noProof/>
        </w:rPr>
        <w:t>2</w:t>
      </w:r>
      <w:r w:rsidR="00E813D7">
        <w:fldChar w:fldCharType="end"/>
      </w:r>
      <w:r w:rsidR="00E813D7">
        <w:t>.</w:t>
      </w:r>
      <w:r w:rsidR="00E813D7">
        <w:fldChar w:fldCharType="begin"/>
      </w:r>
      <w:r w:rsidR="00E813D7">
        <w:instrText xml:space="preserve"> SEQ Hình \* ARABIC \s 2 </w:instrText>
      </w:r>
      <w:r w:rsidR="00E813D7">
        <w:fldChar w:fldCharType="separate"/>
      </w:r>
      <w:r w:rsidR="00E813D7">
        <w:rPr>
          <w:noProof/>
        </w:rPr>
        <w:t>3</w:t>
      </w:r>
      <w:r w:rsidR="00E813D7">
        <w:fldChar w:fldCharType="end"/>
      </w:r>
      <w:r w:rsidR="002569F7">
        <w:rPr>
          <w:lang w:val="en-US"/>
        </w:rPr>
        <w:t xml:space="preserve"> Dãy xung đơn vị chiều dài N</w:t>
      </w:r>
    </w:p>
    <w:p w14:paraId="516F8648" w14:textId="3B319A1E" w:rsidR="0082379D" w:rsidRPr="0082379D" w:rsidRDefault="0082379D" w:rsidP="0082379D">
      <w:pPr>
        <w:rPr>
          <w:lang w:val="en-US"/>
        </w:rPr>
      </w:pPr>
    </w:p>
    <w:p w14:paraId="663E7C95" w14:textId="27122F32" w:rsidR="002F7BED" w:rsidRDefault="002F7BED" w:rsidP="00CF16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Và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en-US"/>
        </w:rPr>
        <w:t xml:space="preserve"> được tính như sau:</w:t>
      </w:r>
    </w:p>
    <w:p w14:paraId="4073619E" w14:textId="01157D85" w:rsidR="002F7BED" w:rsidRPr="002F7BED" w:rsidRDefault="002F7BED" w:rsidP="00CF169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kn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0≤k≤N-1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k còn lại</m:t>
                  </m:r>
                </m:e>
              </m:eqArr>
            </m:e>
          </m:d>
        </m:oMath>
      </m:oMathPara>
    </w:p>
    <w:p w14:paraId="6B500696" w14:textId="1234044C" w:rsidR="00566AB4" w:rsidRPr="00566AB4" w:rsidRDefault="002F7BED" w:rsidP="00566A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0≤k≤N-1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k còn lại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      ∀k</m:t>
          </m:r>
        </m:oMath>
      </m:oMathPara>
    </w:p>
    <w:p w14:paraId="709592F3" w14:textId="01882682" w:rsidR="00566AB4" w:rsidRDefault="002C49AF" w:rsidP="00566AB4">
      <w:p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</m:d>
      </m:oMath>
      <w:r w:rsidR="00566AB4">
        <w:rPr>
          <w:rFonts w:eastAsiaTheme="minorEastAsia"/>
          <w:lang w:val="en-US"/>
        </w:rPr>
        <w:t xml:space="preserve"> có dạng sau</w:t>
      </w:r>
    </w:p>
    <w:p w14:paraId="3D86980E" w14:textId="701369D9" w:rsidR="002569F7" w:rsidRDefault="0082379D" w:rsidP="0082379D">
      <w:pPr>
        <w:keepNext/>
      </w:pPr>
      <w:r w:rsidRPr="0082379D">
        <w:rPr>
          <w:noProof/>
        </w:rPr>
        <w:drawing>
          <wp:anchor distT="0" distB="0" distL="114300" distR="114300" simplePos="0" relativeHeight="251678720" behindDoc="0" locked="0" layoutInCell="1" allowOverlap="1" wp14:anchorId="33D097D4" wp14:editId="4608B691">
            <wp:simplePos x="0" y="0"/>
            <wp:positionH relativeFrom="column">
              <wp:posOffset>304800</wp:posOffset>
            </wp:positionH>
            <wp:positionV relativeFrom="paragraph">
              <wp:posOffset>258717</wp:posOffset>
            </wp:positionV>
            <wp:extent cx="5334000" cy="40005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FB34" w14:textId="1E5D0DAB" w:rsidR="00566AB4" w:rsidRDefault="0082379D" w:rsidP="002569F7">
      <w:pPr>
        <w:pStyle w:val="Caption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42051" wp14:editId="228966F7">
                <wp:simplePos x="0" y="0"/>
                <wp:positionH relativeFrom="column">
                  <wp:posOffset>0</wp:posOffset>
                </wp:positionH>
                <wp:positionV relativeFrom="paragraph">
                  <wp:posOffset>4073525</wp:posOffset>
                </wp:positionV>
                <wp:extent cx="5975985" cy="1240790"/>
                <wp:effectExtent l="0" t="0" r="24765" b="1651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749D9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[ 0 0 ones(1,11) 0];</w:t>
                            </w:r>
                          </w:p>
                          <w:p w14:paraId="48D8E252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-2:11;</w:t>
                            </w:r>
                          </w:p>
                          <w:p w14:paraId="436F517C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2095D8E4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xlim([-5 12]);</w:t>
                            </w:r>
                          </w:p>
                          <w:p w14:paraId="2FAE6A50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2]);</w:t>
                            </w:r>
                          </w:p>
                          <w:p w14:paraId="51313D7A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91056EC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'|X(k)|'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2E38143" w14:textId="77777777" w:rsidR="0082379D" w:rsidRDefault="0082379D" w:rsidP="008237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B935D2B" w14:textId="77777777" w:rsidR="0082379D" w:rsidRDefault="00823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2051" id="Text Box 26" o:spid="_x0000_s1062" type="#_x0000_t202" style="position:absolute;left:0;text-align:left;margin-left:0;margin-top:320.75pt;width:470.55pt;height:97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" fillcolor="white [3201]" strokeweight=".5pt">
                <v:textbox>
                  <w:txbxContent>
                    <w:p w14:paraId="2BF749D9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[ 0 0 ones(1,11) 0];</w:t>
                      </w:r>
                    </w:p>
                    <w:p w14:paraId="48D8E252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-2:11;</w:t>
                      </w:r>
                    </w:p>
                    <w:p w14:paraId="436F517C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2095D8E4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xlim([-5 12]);</w:t>
                      </w:r>
                    </w:p>
                    <w:p w14:paraId="2FAE6A50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2]);</w:t>
                      </w:r>
                    </w:p>
                    <w:p w14:paraId="51313D7A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91056EC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'|X(k)|'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2E38143" w14:textId="77777777" w:rsidR="0082379D" w:rsidRDefault="0082379D" w:rsidP="008237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B935D2B" w14:textId="77777777" w:rsidR="0082379D" w:rsidRDefault="0082379D"/>
                  </w:txbxContent>
                </v:textbox>
                <w10:wrap type="topAndBottom"/>
              </v:shape>
            </w:pict>
          </mc:Fallback>
        </mc:AlternateContent>
      </w:r>
      <w:r w:rsidR="002569F7">
        <w:t xml:space="preserve">Hình </w:t>
      </w:r>
      <w:r w:rsidR="00E813D7">
        <w:fldChar w:fldCharType="begin"/>
      </w:r>
      <w:r w:rsidR="00E813D7">
        <w:instrText xml:space="preserve"> STYLEREF 2 \s </w:instrText>
      </w:r>
      <w:r w:rsidR="00E813D7">
        <w:fldChar w:fldCharType="separate"/>
      </w:r>
      <w:r w:rsidR="00E813D7">
        <w:rPr>
          <w:noProof/>
        </w:rPr>
        <w:t>2</w:t>
      </w:r>
      <w:r w:rsidR="00E813D7">
        <w:fldChar w:fldCharType="end"/>
      </w:r>
      <w:r w:rsidR="00E813D7">
        <w:t>.</w:t>
      </w:r>
      <w:r w:rsidR="00E813D7">
        <w:fldChar w:fldCharType="begin"/>
      </w:r>
      <w:r w:rsidR="00E813D7">
        <w:instrText xml:space="preserve"> SEQ Hình \* ARABIC \s 2 </w:instrText>
      </w:r>
      <w:r w:rsidR="00E813D7">
        <w:fldChar w:fldCharType="separate"/>
      </w:r>
      <w:r w:rsidR="00E813D7">
        <w:rPr>
          <w:noProof/>
        </w:rPr>
        <w:t>4</w:t>
      </w:r>
      <w:r w:rsidR="00E813D7">
        <w:fldChar w:fldCharType="end"/>
      </w:r>
      <w:r w:rsidR="002569F7">
        <w:rPr>
          <w:lang w:val="en-US"/>
        </w:rPr>
        <w:t xml:space="preserve"> Phổ biên độ rời rạc của dãy xung đơn vị</w:t>
      </w:r>
    </w:p>
    <w:p w14:paraId="4D9566DC" w14:textId="1A3C823D" w:rsidR="0082379D" w:rsidRDefault="0082379D" w:rsidP="00566AB4">
      <w:pPr>
        <w:rPr>
          <w:rFonts w:eastAsiaTheme="minorEastAsia"/>
          <w:lang w:val="en-US"/>
        </w:rPr>
      </w:pPr>
    </w:p>
    <w:p w14:paraId="6295CC8A" w14:textId="5750B0A4" w:rsidR="00566AB4" w:rsidRDefault="00566AB4" w:rsidP="00566A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 2: Hãy tìm DFT của dãy có chiều dài hữu hạn:</w:t>
      </w:r>
    </w:p>
    <w:p w14:paraId="48877D40" w14:textId="09A6C6AE" w:rsidR="00566AB4" w:rsidRPr="00566AB4" w:rsidRDefault="00566AB4" w:rsidP="00566AB4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x(n)=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  0≤n≤N-1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n còn lại</m:t>
                  </m:r>
                </m:e>
              </m:eqArr>
            </m:e>
          </m:d>
        </m:oMath>
      </m:oMathPara>
    </w:p>
    <w:p w14:paraId="6E83B68E" w14:textId="57D2436A" w:rsidR="00566AB4" w:rsidRDefault="00566AB4" w:rsidP="00566A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Giải: Theo định nghĩa DFT ta có:</w:t>
      </w:r>
    </w:p>
    <w:p w14:paraId="0A9795D1" w14:textId="77777777" w:rsidR="00566AB4" w:rsidRPr="00CF169D" w:rsidRDefault="00566AB4" w:rsidP="00566AB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,  0≤k≤N-1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    ,          k còn lại</m:t>
                  </m:r>
                </m:e>
              </m:eqArr>
            </m:e>
          </m:d>
        </m:oMath>
      </m:oMathPara>
    </w:p>
    <w:p w14:paraId="387125A1" w14:textId="685DCAE5" w:rsidR="00566AB4" w:rsidRDefault="00566AB4" w:rsidP="00566A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Vậy:</w:t>
      </w:r>
    </w:p>
    <w:p w14:paraId="6062C3A4" w14:textId="7736AF8D" w:rsidR="00566AB4" w:rsidRPr="00566AB4" w:rsidRDefault="00566AB4" w:rsidP="00566A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</m:t>
                      </m:r>
                    </m:sup>
                  </m:sSubSup>
                </m:den>
              </m:f>
            </m:e>
          </m:nary>
        </m:oMath>
      </m:oMathPara>
    </w:p>
    <w:p w14:paraId="1F98ACC2" w14:textId="3BBD4DC8" w:rsidR="00566AB4" w:rsidRDefault="00566AB4" w:rsidP="00566A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mà:</w:t>
      </w:r>
    </w:p>
    <w:p w14:paraId="07F9B939" w14:textId="713D99D7" w:rsidR="00566AB4" w:rsidRPr="00566AB4" w:rsidRDefault="002C49AF" w:rsidP="00566AB4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     ∀k</m:t>
          </m:r>
        </m:oMath>
      </m:oMathPara>
    </w:p>
    <w:p w14:paraId="6343C776" w14:textId="204D2A16" w:rsidR="00566AB4" w:rsidRDefault="00566AB4" w:rsidP="00566A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Vậy:</w:t>
      </w:r>
    </w:p>
    <w:p w14:paraId="4B545480" w14:textId="7A278139" w:rsidR="00566AB4" w:rsidRPr="00566AB4" w:rsidRDefault="00566AB4" w:rsidP="00566A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den>
          </m:f>
        </m:oMath>
      </m:oMathPara>
    </w:p>
    <w:p w14:paraId="307D1549" w14:textId="0CF53702" w:rsidR="002F7BED" w:rsidRPr="00566AB4" w:rsidRDefault="00566AB4" w:rsidP="00CF169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p>
          </m:sSup>
        </m:oMath>
      </m:oMathPara>
    </w:p>
    <w:p w14:paraId="22132460" w14:textId="6CB45454" w:rsidR="00566AB4" w:rsidRDefault="002C49AF" w:rsidP="00CF169D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X(k)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1-acos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1-2acos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14:paraId="3F4D1071" w14:textId="71BFF391" w:rsidR="00566AB4" w:rsidRDefault="00566AB4" w:rsidP="00CF16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Để tìm </w:t>
      </w:r>
      <m:oMath>
        <m:r>
          <w:rPr>
            <w:rFonts w:ascii="Cambria Math" w:eastAsiaTheme="minorEastAsia" w:hAnsi="Cambria Math"/>
            <w:lang w:val="en-US"/>
          </w:rPr>
          <m:t>arg[X(k)]</m:t>
        </m:r>
      </m:oMath>
      <w:r>
        <w:rPr>
          <w:rFonts w:eastAsiaTheme="minorEastAsia"/>
          <w:lang w:val="en-US"/>
        </w:rPr>
        <w:t xml:space="preserve"> ta viết </w:t>
      </w:r>
      <m:oMath>
        <m:r>
          <w:rPr>
            <w:rFonts w:ascii="Cambria Math" w:eastAsiaTheme="minorEastAsia" w:hAnsi="Cambria Math"/>
            <w:lang w:val="en-US"/>
          </w:rPr>
          <m:t>X(k)</m:t>
        </m:r>
      </m:oMath>
      <w:r>
        <w:rPr>
          <w:rFonts w:eastAsiaTheme="minorEastAsia"/>
          <w:lang w:val="en-US"/>
        </w:rPr>
        <w:t xml:space="preserve"> dưới dạng sau:</w:t>
      </w:r>
    </w:p>
    <w:p w14:paraId="0FDC2D9C" w14:textId="229F7C85" w:rsidR="00566AB4" w:rsidRPr="00184031" w:rsidRDefault="00566AB4" w:rsidP="00CF169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(1-acos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k-jasin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=arctan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asin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=arctan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den>
          </m:f>
        </m:oMath>
      </m:oMathPara>
    </w:p>
    <w:p w14:paraId="5B78AEFD" w14:textId="6E708576" w:rsidR="00184031" w:rsidRDefault="00184031" w:rsidP="00CF16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Chọn </w:t>
      </w:r>
      <m:oMath>
        <m:r>
          <w:rPr>
            <w:rFonts w:ascii="Cambria Math" w:eastAsiaTheme="minorEastAsia" w:hAnsi="Cambria Math"/>
            <w:lang w:val="en-US"/>
          </w:rPr>
          <m:t>N=16, a=0.9</m:t>
        </m:r>
      </m:oMath>
      <w:r>
        <w:rPr>
          <w:rFonts w:eastAsiaTheme="minorEastAsia"/>
          <w:lang w:val="en-US"/>
        </w:rPr>
        <w:t xml:space="preserve"> ta có đồ thị minh họa như hình dưới</w:t>
      </w:r>
    </w:p>
    <w:p w14:paraId="7A0B352F" w14:textId="0E18C9E3" w:rsidR="00B105A7" w:rsidRPr="00B105A7" w:rsidRDefault="0082379D" w:rsidP="00B105A7">
      <w:pPr>
        <w:rPr>
          <w:rFonts w:eastAsiaTheme="minorEastAsia"/>
          <w:lang w:val="en-US"/>
        </w:rPr>
      </w:pPr>
      <w:r w:rsidRPr="0082379D">
        <w:rPr>
          <w:rFonts w:eastAsiaTheme="minorEastAsia"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0E3D0A6" wp14:editId="2864B8B4">
            <wp:simplePos x="0" y="0"/>
            <wp:positionH relativeFrom="column">
              <wp:posOffset>304800</wp:posOffset>
            </wp:positionH>
            <wp:positionV relativeFrom="paragraph">
              <wp:posOffset>3447</wp:posOffset>
            </wp:positionV>
            <wp:extent cx="5334000" cy="400050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3CFF" w14:textId="77777777" w:rsidR="00B105A7" w:rsidRDefault="00B105A7" w:rsidP="00B105A7">
      <w:pPr>
        <w:pStyle w:val="Caption"/>
        <w:jc w:val="center"/>
      </w:pPr>
    </w:p>
    <w:p w14:paraId="0DA460B3" w14:textId="0C0A796B" w:rsidR="0082379D" w:rsidRDefault="00B105A7" w:rsidP="00B105A7">
      <w:pPr>
        <w:keepNext/>
        <w:jc w:val="center"/>
      </w:pPr>
      <w:bookmarkStart w:id="1" w:name="_GoBack"/>
      <w:bookmarkEnd w:id="1"/>
      <w:r w:rsidRPr="0082379D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87C771D" wp14:editId="572BC12E">
            <wp:simplePos x="0" y="0"/>
            <wp:positionH relativeFrom="column">
              <wp:posOffset>304528</wp:posOffset>
            </wp:positionH>
            <wp:positionV relativeFrom="paragraph">
              <wp:posOffset>-454</wp:posOffset>
            </wp:positionV>
            <wp:extent cx="5334000" cy="40005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79D" w:rsidRPr="0082379D">
        <w:rPr>
          <w:noProof/>
        </w:rPr>
        <w:drawing>
          <wp:anchor distT="0" distB="0" distL="114300" distR="114300" simplePos="0" relativeHeight="251682816" behindDoc="0" locked="0" layoutInCell="1" allowOverlap="1" wp14:anchorId="5CC57048" wp14:editId="560E6E93">
            <wp:simplePos x="0" y="0"/>
            <wp:positionH relativeFrom="column">
              <wp:posOffset>304800</wp:posOffset>
            </wp:positionH>
            <wp:positionV relativeFrom="paragraph">
              <wp:posOffset>3940175</wp:posOffset>
            </wp:positionV>
            <wp:extent cx="5334000" cy="40005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97C28" w14:textId="114FDB0A" w:rsidR="00184031" w:rsidRPr="002F7BED" w:rsidRDefault="00B105A7" w:rsidP="00CF169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2D631" wp14:editId="16BF2CA0">
                <wp:simplePos x="0" y="0"/>
                <wp:positionH relativeFrom="column">
                  <wp:posOffset>-65314</wp:posOffset>
                </wp:positionH>
                <wp:positionV relativeFrom="paragraph">
                  <wp:posOffset>-76199</wp:posOffset>
                </wp:positionV>
                <wp:extent cx="5976257" cy="4887686"/>
                <wp:effectExtent l="0" t="0" r="2476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257" cy="4887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4304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16;</w:t>
                            </w:r>
                          </w:p>
                          <w:p w14:paraId="4C5ADD19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= 0.9;</w:t>
                            </w:r>
                          </w:p>
                          <w:p w14:paraId="54E0F075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zeros(1,N);</w:t>
                            </w:r>
                          </w:p>
                          <w:p w14:paraId="54759351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0:N-1;</w:t>
                            </w:r>
                          </w:p>
                          <w:p w14:paraId="3DA169F6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0:N-1</w:t>
                            </w:r>
                          </w:p>
                          <w:p w14:paraId="746ACC8B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x(1,i+1) = a^i;</w:t>
                            </w:r>
                          </w:p>
                          <w:p w14:paraId="4035E9F5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6F5D2069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stem(n,x);</w:t>
                            </w:r>
                          </w:p>
                          <w:p w14:paraId="62B15620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xlim([-1 N+5]);</w:t>
                            </w:r>
                          </w:p>
                          <w:p w14:paraId="4841FEBD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2]);</w:t>
                            </w:r>
                          </w:p>
                          <w:p w14:paraId="26D66ED4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B669083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8C2AEBA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FB61E2A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8B01031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figure;</w:t>
                            </w:r>
                          </w:p>
                          <w:p w14:paraId="456A06F6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= fft(x,N);</w:t>
                            </w:r>
                          </w:p>
                          <w:p w14:paraId="0F99D912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stem(n,abs(X));</w:t>
                            </w:r>
                          </w:p>
                          <w:p w14:paraId="1C2948E1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xlim([0 N+3]);</w:t>
                            </w:r>
                          </w:p>
                          <w:p w14:paraId="76DDA232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ylim([0 10]);</w:t>
                            </w:r>
                          </w:p>
                          <w:p w14:paraId="2FA45CCA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F887857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'|X(k)|'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17D7BF8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609B52F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D78889E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figure;</w:t>
                            </w:r>
                          </w:p>
                          <w:p w14:paraId="541DE63F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stem(n,angle(X));</w:t>
                            </w:r>
                          </w:p>
                          <w:p w14:paraId="1A16D85B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xlim([0 N+3]);</w:t>
                            </w:r>
                          </w:p>
                          <w:p w14:paraId="7976C9E3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ylim([-pi pi]);</w:t>
                            </w:r>
                          </w:p>
                          <w:p w14:paraId="5D2BF775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AC13637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'arg{X(k)}'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149DFB4" w14:textId="77777777" w:rsidR="00B105A7" w:rsidRDefault="00B105A7" w:rsidP="00B105A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9F87B8E" w14:textId="77777777" w:rsidR="00B105A7" w:rsidRDefault="00B105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D631" id="Text Box 30" o:spid="_x0000_s1063" type="#_x0000_t202" style="position:absolute;left:0;text-align:left;margin-left:-5.15pt;margin-top:-6pt;width:470.55pt;height:384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" fillcolor="white [3201]" strokeweight=".5pt">
                <v:textbox>
                  <w:txbxContent>
                    <w:p w14:paraId="6A1F4304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16;</w:t>
                      </w:r>
                    </w:p>
                    <w:p w14:paraId="4C5ADD19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= 0.9;</w:t>
                      </w:r>
                    </w:p>
                    <w:p w14:paraId="54E0F075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zeros(1,N);</w:t>
                      </w:r>
                    </w:p>
                    <w:p w14:paraId="54759351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0:N-1;</w:t>
                      </w:r>
                    </w:p>
                    <w:p w14:paraId="3DA169F6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0:N-1</w:t>
                      </w:r>
                    </w:p>
                    <w:p w14:paraId="746ACC8B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x(1,i+1) = a^i;</w:t>
                      </w:r>
                    </w:p>
                    <w:p w14:paraId="4035E9F5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6F5D2069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stem(n,x);</w:t>
                      </w:r>
                    </w:p>
                    <w:p w14:paraId="62B15620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xlim([-1 N+5]);</w:t>
                      </w:r>
                    </w:p>
                    <w:p w14:paraId="4841FEBD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2]);</w:t>
                      </w:r>
                    </w:p>
                    <w:p w14:paraId="26D66ED4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B669083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'x(n)'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8C2AEBA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FB61E2A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8B01031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figure;</w:t>
                      </w:r>
                    </w:p>
                    <w:p w14:paraId="456A06F6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= fft(x,N);</w:t>
                      </w:r>
                    </w:p>
                    <w:p w14:paraId="0F99D912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stem(n,abs(X));</w:t>
                      </w:r>
                    </w:p>
                    <w:p w14:paraId="1C2948E1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xlim([0 N+3]);</w:t>
                      </w:r>
                    </w:p>
                    <w:p w14:paraId="76DDA232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ylim([0 10]);</w:t>
                      </w:r>
                    </w:p>
                    <w:p w14:paraId="2FA45CCA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F887857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'|X(k)|'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17D7BF8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609B52F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D78889E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figure;</w:t>
                      </w:r>
                    </w:p>
                    <w:p w14:paraId="541DE63F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stem(n,angle(X));</w:t>
                      </w:r>
                    </w:p>
                    <w:p w14:paraId="1A16D85B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xlim([0 N+3]);</w:t>
                      </w:r>
                    </w:p>
                    <w:p w14:paraId="7976C9E3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ylim([-pi pi]);</w:t>
                      </w:r>
                    </w:p>
                    <w:p w14:paraId="5D2BF775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AC13637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'arg{X(k)}'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149DFB4" w14:textId="77777777" w:rsidR="00B105A7" w:rsidRDefault="00B105A7" w:rsidP="00B105A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9F87B8E" w14:textId="77777777" w:rsidR="00B105A7" w:rsidRDefault="00B105A7"/>
                  </w:txbxContent>
                </v:textbox>
              </v:shape>
            </w:pict>
          </mc:Fallback>
        </mc:AlternateContent>
      </w:r>
    </w:p>
    <w:p w14:paraId="1BEA8251" w14:textId="77777777" w:rsidR="00CF169D" w:rsidRPr="00CF169D" w:rsidRDefault="00CF169D" w:rsidP="00CF169D">
      <w:pPr>
        <w:rPr>
          <w:lang w:val="en-US"/>
        </w:rPr>
      </w:pPr>
    </w:p>
    <w:p w14:paraId="74643C59" w14:textId="77777777" w:rsidR="00CA06F5" w:rsidRPr="007B6154" w:rsidRDefault="00CA06F5" w:rsidP="007B6154">
      <w:pPr>
        <w:rPr>
          <w:lang w:val="en-US"/>
        </w:rPr>
      </w:pPr>
    </w:p>
    <w:p w14:paraId="6EF3248B" w14:textId="77777777" w:rsidR="009147F8" w:rsidRDefault="009147F8" w:rsidP="009147F8">
      <w:pPr>
        <w:rPr>
          <w:lang w:val="en-US"/>
        </w:rPr>
      </w:pPr>
    </w:p>
    <w:p w14:paraId="14438E7D" w14:textId="77777777" w:rsidR="00DF13A0" w:rsidRPr="00DF13A0" w:rsidRDefault="00DF13A0" w:rsidP="00DF13A0"/>
    <w:sectPr w:rsidR="00DF13A0" w:rsidRPr="00DF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FB5B8C"/>
    <w:multiLevelType w:val="hybridMultilevel"/>
    <w:tmpl w:val="FCDAB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C1EA8"/>
    <w:multiLevelType w:val="multilevel"/>
    <w:tmpl w:val="A1E8DFDA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783151BE"/>
    <w:multiLevelType w:val="hybridMultilevel"/>
    <w:tmpl w:val="20D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EE"/>
    <w:rsid w:val="00006893"/>
    <w:rsid w:val="000D2876"/>
    <w:rsid w:val="00112C63"/>
    <w:rsid w:val="00131317"/>
    <w:rsid w:val="00184031"/>
    <w:rsid w:val="001E7862"/>
    <w:rsid w:val="002569F7"/>
    <w:rsid w:val="00260B6B"/>
    <w:rsid w:val="00263FEE"/>
    <w:rsid w:val="002C49AF"/>
    <w:rsid w:val="002F03EA"/>
    <w:rsid w:val="002F7BED"/>
    <w:rsid w:val="00346756"/>
    <w:rsid w:val="00375928"/>
    <w:rsid w:val="003D2CBA"/>
    <w:rsid w:val="004F0AF8"/>
    <w:rsid w:val="00566AB4"/>
    <w:rsid w:val="00577CAE"/>
    <w:rsid w:val="006A37E2"/>
    <w:rsid w:val="00762B7E"/>
    <w:rsid w:val="007B6154"/>
    <w:rsid w:val="007E2153"/>
    <w:rsid w:val="007E3D2C"/>
    <w:rsid w:val="0082379D"/>
    <w:rsid w:val="009147F8"/>
    <w:rsid w:val="00922983"/>
    <w:rsid w:val="009C6BB4"/>
    <w:rsid w:val="00A72D37"/>
    <w:rsid w:val="00A919FF"/>
    <w:rsid w:val="00AD5724"/>
    <w:rsid w:val="00AD7C65"/>
    <w:rsid w:val="00B105A7"/>
    <w:rsid w:val="00B27BC4"/>
    <w:rsid w:val="00C6420E"/>
    <w:rsid w:val="00CA06F5"/>
    <w:rsid w:val="00CB55A2"/>
    <w:rsid w:val="00CC2B90"/>
    <w:rsid w:val="00CF169D"/>
    <w:rsid w:val="00D952AE"/>
    <w:rsid w:val="00DF13A0"/>
    <w:rsid w:val="00E813D7"/>
    <w:rsid w:val="00EE1CDB"/>
    <w:rsid w:val="00F8158D"/>
    <w:rsid w:val="00FA3282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11E8"/>
  <w15:chartTrackingRefBased/>
  <w15:docId w15:val="{739E60D0-82E4-49CE-A7AF-F0580882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AF8"/>
    <w:pPr>
      <w:spacing w:before="120" w:after="280" w:line="360" w:lineRule="auto"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7BC4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4D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7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A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034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B27B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3A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75928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5928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\Documents\Custom%20Office%20Templates\VCS%20B&#225;o%20c&#225;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8629-729F-4847-81A5-D12DF3A6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VCS Báo cáo 2.dotx</Template>
  <TotalTime>309</TotalTime>
  <Pages>33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Nguyen Xuan Luu 20152346</cp:lastModifiedBy>
  <cp:revision>16</cp:revision>
  <dcterms:created xsi:type="dcterms:W3CDTF">2018-10-30T00:15:00Z</dcterms:created>
  <dcterms:modified xsi:type="dcterms:W3CDTF">2018-11-27T02:16:00Z</dcterms:modified>
</cp:coreProperties>
</file>