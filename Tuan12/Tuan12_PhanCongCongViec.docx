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7E2" w:rsidRPr="005B7EDF" w:rsidRDefault="005B7EDF" w:rsidP="005B7EDF">
      <w:pPr>
        <w:pStyle w:val="Heading1"/>
        <w:rPr>
          <w:lang w:val="en-US"/>
        </w:rPr>
      </w:pPr>
      <w:r>
        <w:rPr>
          <w:lang w:val="en-US"/>
        </w:rPr>
        <w:t>Tiến Độ Công Việc Đồ Án 1</w:t>
      </w:r>
    </w:p>
    <w:p w:rsidR="005B7EDF" w:rsidRPr="005B7EDF" w:rsidRDefault="005B7EDF" w:rsidP="005B7EDF">
      <w:pPr>
        <w:rPr>
          <w:lang w:val="en-US"/>
        </w:rPr>
      </w:pPr>
      <w:r>
        <w:rPr>
          <w:lang w:val="en-US"/>
        </w:rPr>
        <w:t>Tuần 1</w:t>
      </w:r>
      <w:r w:rsidR="0074341D">
        <w:rPr>
          <w:lang w:val="en-US"/>
        </w:rPr>
        <w:t>2</w:t>
      </w:r>
    </w:p>
    <w:p w:rsidR="005B7EDF" w:rsidRPr="005B7EDF" w:rsidRDefault="005B7EDF" w:rsidP="005B7EDF">
      <w:pPr>
        <w:pStyle w:val="Caption"/>
        <w:keepNext/>
        <w:jc w:val="center"/>
        <w:rPr>
          <w:i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66057D">
        <w:rPr>
          <w:noProof/>
        </w:rPr>
        <w:t>1</w:t>
      </w:r>
      <w:r>
        <w:fldChar w:fldCharType="end"/>
      </w:r>
      <w:r>
        <w:rPr>
          <w:lang w:val="en-US"/>
        </w:rPr>
        <w:t xml:space="preserve"> Phân Nhóm Đồ Án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2"/>
        <w:gridCol w:w="2665"/>
        <w:gridCol w:w="920"/>
        <w:gridCol w:w="5043"/>
      </w:tblGrid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425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492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Nhóm</w:t>
            </w:r>
          </w:p>
        </w:tc>
        <w:tc>
          <w:tcPr>
            <w:tcW w:w="2697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Chương</w:t>
            </w:r>
          </w:p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5" w:type="pct"/>
          </w:tcPr>
          <w:p w:rsidR="005B7EDF" w:rsidRDefault="005B7EDF" w:rsidP="005B7EDF">
            <w:r>
              <w:t>Nguyễn Huy Hưng</w:t>
            </w:r>
          </w:p>
        </w:tc>
        <w:tc>
          <w:tcPr>
            <w:tcW w:w="492" w:type="pct"/>
            <w:vMerge w:val="restart"/>
            <w:vAlign w:val="center"/>
          </w:tcPr>
          <w:p w:rsidR="005B7EDF" w:rsidRPr="005B7EDF" w:rsidRDefault="005B7EDF" w:rsidP="005B7E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7" w:type="pct"/>
            <w:vMerge w:val="restart"/>
            <w:vAlign w:val="center"/>
          </w:tcPr>
          <w:p w:rsidR="005B7EDF" w:rsidRDefault="005B7EDF" w:rsidP="005B7EDF">
            <w:pPr>
              <w:jc w:val="center"/>
            </w:pPr>
            <w:r w:rsidRPr="005B7EDF">
              <w:t>Chương 1: Hệ thống tín hiệu rời rạc</w:t>
            </w:r>
          </w:p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5" w:type="pct"/>
          </w:tcPr>
          <w:p w:rsidR="005B7EDF" w:rsidRDefault="005B7EDF" w:rsidP="005042C5">
            <w:r>
              <w:t>Hoàng Văn Sơn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5" w:type="pct"/>
          </w:tcPr>
          <w:p w:rsidR="005B7EDF" w:rsidRDefault="005B7EDF" w:rsidP="005042C5">
            <w:r w:rsidRPr="0074341D">
              <w:t>Dương Quốc Khánh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5" w:type="pct"/>
          </w:tcPr>
          <w:p w:rsidR="005B7EDF" w:rsidRDefault="005B7EDF" w:rsidP="005B7EDF">
            <w:r>
              <w:t>Cao Anh Đức</w:t>
            </w:r>
          </w:p>
        </w:tc>
        <w:tc>
          <w:tcPr>
            <w:tcW w:w="492" w:type="pct"/>
            <w:vMerge w:val="restart"/>
            <w:vAlign w:val="center"/>
          </w:tcPr>
          <w:p w:rsidR="005B7EDF" w:rsidRPr="005B7EDF" w:rsidRDefault="005B7EDF" w:rsidP="005B7E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7" w:type="pct"/>
            <w:vMerge w:val="restart"/>
            <w:vAlign w:val="center"/>
          </w:tcPr>
          <w:p w:rsidR="005B7EDF" w:rsidRDefault="005B7EDF" w:rsidP="005B7EDF">
            <w:pPr>
              <w:jc w:val="center"/>
            </w:pPr>
            <w:r w:rsidRPr="005B7EDF">
              <w:t>Chương 2: Biến đỗi FT, DFT và IFT, IDFT</w:t>
            </w:r>
          </w:p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25" w:type="pct"/>
          </w:tcPr>
          <w:p w:rsidR="005B7EDF" w:rsidRDefault="005B7EDF" w:rsidP="005042C5">
            <w:r>
              <w:t>Mai Thị Huyền Trang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25" w:type="pct"/>
          </w:tcPr>
          <w:p w:rsidR="005B7EDF" w:rsidRDefault="005B7EDF" w:rsidP="005042C5">
            <w:r>
              <w:t>Nguyễn Khắc Sơn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5" w:type="pct"/>
          </w:tcPr>
          <w:p w:rsidR="005B7EDF" w:rsidRDefault="005B7EDF" w:rsidP="005042C5">
            <w:r>
              <w:t>Nguyễn Xuân Lưu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5" w:type="pct"/>
          </w:tcPr>
          <w:p w:rsidR="005B7EDF" w:rsidRDefault="005B7EDF" w:rsidP="005B7EDF">
            <w:r>
              <w:t>Trần Bá Bằng</w:t>
            </w:r>
          </w:p>
        </w:tc>
        <w:tc>
          <w:tcPr>
            <w:tcW w:w="492" w:type="pct"/>
            <w:vMerge w:val="restart"/>
            <w:vAlign w:val="center"/>
          </w:tcPr>
          <w:p w:rsidR="005B7EDF" w:rsidRPr="005B7EDF" w:rsidRDefault="005B7EDF" w:rsidP="005B7E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7" w:type="pct"/>
            <w:vMerge w:val="restart"/>
            <w:vAlign w:val="center"/>
          </w:tcPr>
          <w:p w:rsidR="005B7EDF" w:rsidRDefault="005B7EDF" w:rsidP="005B7EDF">
            <w:pPr>
              <w:jc w:val="center"/>
            </w:pPr>
            <w:r w:rsidRPr="005B7EDF">
              <w:t>Chương 3: Lọc số và ứng dụng</w:t>
            </w:r>
          </w:p>
        </w:tc>
      </w:tr>
      <w:tr w:rsidR="005B7EDF" w:rsidTr="005B7EDF">
        <w:tc>
          <w:tcPr>
            <w:tcW w:w="386" w:type="pct"/>
          </w:tcPr>
          <w:p w:rsid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25" w:type="pct"/>
          </w:tcPr>
          <w:p w:rsidR="005B7EDF" w:rsidRDefault="005B7EDF" w:rsidP="005042C5">
            <w:r>
              <w:t>Vi Quang Hiệp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5" w:type="pct"/>
          </w:tcPr>
          <w:p w:rsidR="005B7EDF" w:rsidRDefault="005B7EDF" w:rsidP="005042C5">
            <w:r>
              <w:t>Nguyễn Xuân Tùng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</w:tbl>
    <w:p w:rsidR="005B7EDF" w:rsidRPr="002F03EA" w:rsidRDefault="005B7EDF" w:rsidP="005B7EDF"/>
    <w:p w:rsidR="005B7EDF" w:rsidRDefault="005B7EDF" w:rsidP="005B7ED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Nhóm 1</w:t>
      </w:r>
    </w:p>
    <w:p w:rsidR="005B7EDF" w:rsidRDefault="0074341D" w:rsidP="005B7EDF">
      <w:pPr>
        <w:rPr>
          <w:lang w:val="en-US"/>
        </w:rPr>
      </w:pPr>
      <w:r>
        <w:rPr>
          <w:lang w:val="en-US"/>
        </w:rPr>
        <w:t>Nhóm 1 tuần này chưa nộp báo cáo và không xin lý do.</w:t>
      </w:r>
    </w:p>
    <w:p w:rsidR="002E4936" w:rsidRDefault="002E4936" w:rsidP="005B7EDF">
      <w:pPr>
        <w:rPr>
          <w:lang w:val="en-US"/>
        </w:rPr>
      </w:pPr>
    </w:p>
    <w:p w:rsidR="002E4936" w:rsidRDefault="002E4936" w:rsidP="005B7EDF">
      <w:pPr>
        <w:rPr>
          <w:lang w:val="en-US"/>
        </w:rPr>
      </w:pPr>
    </w:p>
    <w:p w:rsidR="002E4936" w:rsidRDefault="002E4936" w:rsidP="005B7EDF">
      <w:pPr>
        <w:rPr>
          <w:lang w:val="en-US"/>
        </w:rPr>
      </w:pPr>
    </w:p>
    <w:p w:rsidR="005B7EDF" w:rsidRDefault="005B7EDF" w:rsidP="005B7ED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Nhóm 2</w:t>
      </w:r>
    </w:p>
    <w:tbl>
      <w:tblPr>
        <w:tblStyle w:val="TableGrid"/>
        <w:tblpPr w:leftFromText="180" w:rightFromText="180" w:vertAnchor="page" w:horzAnchor="margin" w:tblpY="3211"/>
        <w:tblW w:w="9733" w:type="dxa"/>
        <w:tblLook w:val="04A0" w:firstRow="1" w:lastRow="0" w:firstColumn="1" w:lastColumn="0" w:noHBand="0" w:noVBand="1"/>
      </w:tblPr>
      <w:tblGrid>
        <w:gridCol w:w="708"/>
        <w:gridCol w:w="1385"/>
        <w:gridCol w:w="2814"/>
        <w:gridCol w:w="1591"/>
        <w:gridCol w:w="1592"/>
        <w:gridCol w:w="1643"/>
      </w:tblGrid>
      <w:tr w:rsidR="0074341D" w:rsidRPr="0074341D" w:rsidTr="00D2464B">
        <w:trPr>
          <w:trHeight w:val="204"/>
        </w:trPr>
        <w:tc>
          <w:tcPr>
            <w:tcW w:w="708" w:type="dxa"/>
            <w:vMerge w:val="restart"/>
          </w:tcPr>
          <w:p w:rsidR="0074341D" w:rsidRPr="0074341D" w:rsidRDefault="0074341D" w:rsidP="0074341D">
            <w:pPr>
              <w:rPr>
                <w:b/>
                <w:lang w:val="en-US"/>
              </w:rPr>
            </w:pPr>
            <w:r w:rsidRPr="0074341D">
              <w:rPr>
                <w:b/>
                <w:lang w:val="en-US"/>
              </w:rPr>
              <w:t>STT</w:t>
            </w:r>
          </w:p>
        </w:tc>
        <w:tc>
          <w:tcPr>
            <w:tcW w:w="1385" w:type="dxa"/>
            <w:vMerge w:val="restart"/>
          </w:tcPr>
          <w:p w:rsidR="0074341D" w:rsidRPr="0074341D" w:rsidRDefault="0074341D" w:rsidP="0074341D">
            <w:pPr>
              <w:rPr>
                <w:b/>
                <w:lang w:val="en-US"/>
              </w:rPr>
            </w:pPr>
            <w:r w:rsidRPr="0074341D">
              <w:rPr>
                <w:b/>
                <w:lang w:val="en-US"/>
              </w:rPr>
              <w:t>Họ và tên</w:t>
            </w:r>
          </w:p>
        </w:tc>
        <w:tc>
          <w:tcPr>
            <w:tcW w:w="2814" w:type="dxa"/>
            <w:vMerge w:val="restart"/>
          </w:tcPr>
          <w:p w:rsidR="0074341D" w:rsidRPr="0074341D" w:rsidRDefault="0074341D" w:rsidP="0074341D">
            <w:pPr>
              <w:rPr>
                <w:b/>
                <w:lang w:val="en-US"/>
              </w:rPr>
            </w:pPr>
            <w:r w:rsidRPr="0074341D">
              <w:rPr>
                <w:b/>
                <w:lang w:val="en-US"/>
              </w:rPr>
              <w:t>Nhiệm vụ được giao</w:t>
            </w:r>
          </w:p>
        </w:tc>
        <w:tc>
          <w:tcPr>
            <w:tcW w:w="3183" w:type="dxa"/>
            <w:gridSpan w:val="2"/>
          </w:tcPr>
          <w:p w:rsidR="0074341D" w:rsidRPr="0074341D" w:rsidRDefault="0074341D" w:rsidP="0074341D">
            <w:pPr>
              <w:rPr>
                <w:b/>
                <w:lang w:val="en-US"/>
              </w:rPr>
            </w:pPr>
            <w:r w:rsidRPr="0074341D">
              <w:rPr>
                <w:b/>
                <w:lang w:val="en-US"/>
              </w:rPr>
              <w:t xml:space="preserve">Thời gian </w:t>
            </w:r>
          </w:p>
        </w:tc>
        <w:tc>
          <w:tcPr>
            <w:tcW w:w="1643" w:type="dxa"/>
            <w:vMerge w:val="restart"/>
          </w:tcPr>
          <w:p w:rsidR="0074341D" w:rsidRPr="0074341D" w:rsidRDefault="0074341D" w:rsidP="0074341D">
            <w:pPr>
              <w:rPr>
                <w:b/>
                <w:lang w:val="en-US"/>
              </w:rPr>
            </w:pPr>
            <w:r w:rsidRPr="0074341D">
              <w:rPr>
                <w:b/>
                <w:lang w:val="en-US"/>
              </w:rPr>
              <w:t>Ghi chú</w:t>
            </w:r>
          </w:p>
        </w:tc>
      </w:tr>
      <w:tr w:rsidR="0074341D" w:rsidRPr="0074341D" w:rsidTr="00D2464B">
        <w:trPr>
          <w:trHeight w:val="204"/>
        </w:trPr>
        <w:tc>
          <w:tcPr>
            <w:tcW w:w="708" w:type="dxa"/>
            <w:vMerge/>
          </w:tcPr>
          <w:p w:rsidR="0074341D" w:rsidRPr="0074341D" w:rsidRDefault="0074341D" w:rsidP="0074341D">
            <w:pPr>
              <w:rPr>
                <w:b/>
                <w:lang w:val="en-US"/>
              </w:rPr>
            </w:pPr>
          </w:p>
        </w:tc>
        <w:tc>
          <w:tcPr>
            <w:tcW w:w="1385" w:type="dxa"/>
            <w:vMerge/>
          </w:tcPr>
          <w:p w:rsidR="0074341D" w:rsidRPr="0074341D" w:rsidRDefault="0074341D" w:rsidP="0074341D">
            <w:pPr>
              <w:rPr>
                <w:b/>
                <w:lang w:val="en-US"/>
              </w:rPr>
            </w:pPr>
          </w:p>
        </w:tc>
        <w:tc>
          <w:tcPr>
            <w:tcW w:w="2814" w:type="dxa"/>
            <w:vMerge/>
          </w:tcPr>
          <w:p w:rsidR="0074341D" w:rsidRPr="0074341D" w:rsidRDefault="0074341D" w:rsidP="0074341D">
            <w:pPr>
              <w:rPr>
                <w:b/>
                <w:lang w:val="en-US"/>
              </w:rPr>
            </w:pPr>
          </w:p>
        </w:tc>
        <w:tc>
          <w:tcPr>
            <w:tcW w:w="1591" w:type="dxa"/>
          </w:tcPr>
          <w:p w:rsidR="0074341D" w:rsidRPr="0074341D" w:rsidRDefault="0074341D" w:rsidP="0074341D">
            <w:pPr>
              <w:rPr>
                <w:b/>
                <w:lang w:val="en-US"/>
              </w:rPr>
            </w:pPr>
            <w:r w:rsidRPr="0074341D">
              <w:rPr>
                <w:b/>
                <w:lang w:val="en-US"/>
              </w:rPr>
              <w:t>Bắt đầu</w:t>
            </w:r>
          </w:p>
        </w:tc>
        <w:tc>
          <w:tcPr>
            <w:tcW w:w="1592" w:type="dxa"/>
          </w:tcPr>
          <w:p w:rsidR="0074341D" w:rsidRPr="0074341D" w:rsidRDefault="0074341D" w:rsidP="0074341D">
            <w:pPr>
              <w:rPr>
                <w:b/>
                <w:lang w:val="en-US"/>
              </w:rPr>
            </w:pPr>
            <w:r w:rsidRPr="0074341D">
              <w:rPr>
                <w:b/>
                <w:lang w:val="en-US"/>
              </w:rPr>
              <w:t>Kết thúc</w:t>
            </w:r>
          </w:p>
        </w:tc>
        <w:tc>
          <w:tcPr>
            <w:tcW w:w="1643" w:type="dxa"/>
            <w:vMerge/>
          </w:tcPr>
          <w:p w:rsidR="0074341D" w:rsidRPr="0074341D" w:rsidRDefault="0074341D" w:rsidP="0074341D">
            <w:pPr>
              <w:rPr>
                <w:b/>
                <w:lang w:val="en-US"/>
              </w:rPr>
            </w:pPr>
          </w:p>
        </w:tc>
      </w:tr>
      <w:tr w:rsidR="0074341D" w:rsidRPr="0074341D" w:rsidTr="00D2464B">
        <w:trPr>
          <w:trHeight w:val="2333"/>
        </w:trPr>
        <w:tc>
          <w:tcPr>
            <w:tcW w:w="708" w:type="dxa"/>
            <w:vAlign w:val="center"/>
          </w:tcPr>
          <w:p w:rsidR="0074341D" w:rsidRPr="0074341D" w:rsidRDefault="0074341D" w:rsidP="0074341D">
            <w:pPr>
              <w:rPr>
                <w:b/>
                <w:lang w:val="en-US"/>
              </w:rPr>
            </w:pPr>
            <w:r w:rsidRPr="0074341D">
              <w:rPr>
                <w:b/>
                <w:lang w:val="en-US"/>
              </w:rPr>
              <w:t>1</w:t>
            </w:r>
          </w:p>
        </w:tc>
        <w:tc>
          <w:tcPr>
            <w:tcW w:w="1385" w:type="dxa"/>
          </w:tcPr>
          <w:p w:rsidR="0074341D" w:rsidRPr="0074341D" w:rsidRDefault="0074341D" w:rsidP="0074341D">
            <w:pPr>
              <w:rPr>
                <w:lang w:val="en-US"/>
              </w:rPr>
            </w:pPr>
          </w:p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Cao Anh Đức</w:t>
            </w:r>
          </w:p>
          <w:p w:rsidR="0074341D" w:rsidRPr="0074341D" w:rsidRDefault="0074341D" w:rsidP="0074341D">
            <w:pPr>
              <w:rPr>
                <w:lang w:val="en-US"/>
              </w:rPr>
            </w:pPr>
          </w:p>
        </w:tc>
        <w:tc>
          <w:tcPr>
            <w:tcW w:w="2814" w:type="dxa"/>
          </w:tcPr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-Hoàn thiện phần trước</w:t>
            </w:r>
          </w:p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-Bố sung thêm phần trang 216-218</w:t>
            </w:r>
          </w:p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-Bổ sung hình ảnh matlab</w:t>
            </w:r>
          </w:p>
        </w:tc>
        <w:tc>
          <w:tcPr>
            <w:tcW w:w="1591" w:type="dxa"/>
          </w:tcPr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11/11/2018</w:t>
            </w:r>
          </w:p>
        </w:tc>
        <w:tc>
          <w:tcPr>
            <w:tcW w:w="1592" w:type="dxa"/>
          </w:tcPr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12h 15/11/2018</w:t>
            </w:r>
          </w:p>
        </w:tc>
        <w:tc>
          <w:tcPr>
            <w:tcW w:w="1643" w:type="dxa"/>
          </w:tcPr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Nhóm trưởng</w:t>
            </w:r>
          </w:p>
        </w:tc>
      </w:tr>
      <w:tr w:rsidR="0074341D" w:rsidRPr="0074341D" w:rsidTr="00D2464B">
        <w:tc>
          <w:tcPr>
            <w:tcW w:w="708" w:type="dxa"/>
            <w:vAlign w:val="center"/>
          </w:tcPr>
          <w:p w:rsidR="0074341D" w:rsidRPr="0074341D" w:rsidRDefault="0074341D" w:rsidP="0074341D">
            <w:pPr>
              <w:rPr>
                <w:b/>
                <w:lang w:val="en-US"/>
              </w:rPr>
            </w:pPr>
            <w:r w:rsidRPr="0074341D">
              <w:rPr>
                <w:b/>
                <w:lang w:val="en-US"/>
              </w:rPr>
              <w:t>2</w:t>
            </w:r>
          </w:p>
        </w:tc>
        <w:tc>
          <w:tcPr>
            <w:tcW w:w="1385" w:type="dxa"/>
          </w:tcPr>
          <w:p w:rsidR="0074341D" w:rsidRPr="0074341D" w:rsidRDefault="0074341D" w:rsidP="0074341D">
            <w:pPr>
              <w:rPr>
                <w:lang w:val="en-US"/>
              </w:rPr>
            </w:pPr>
          </w:p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Mai Thị Huyền Trang</w:t>
            </w:r>
          </w:p>
          <w:p w:rsidR="0074341D" w:rsidRPr="0074341D" w:rsidRDefault="0074341D" w:rsidP="0074341D">
            <w:pPr>
              <w:rPr>
                <w:lang w:val="en-US"/>
              </w:rPr>
            </w:pPr>
          </w:p>
        </w:tc>
        <w:tc>
          <w:tcPr>
            <w:tcW w:w="2814" w:type="dxa"/>
          </w:tcPr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-Hoàn thiện phần trước</w:t>
            </w:r>
          </w:p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-Bố sung thêm phần trang 207-211</w:t>
            </w:r>
          </w:p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-Bổ sung hình ảnh matlab</w:t>
            </w:r>
          </w:p>
        </w:tc>
        <w:tc>
          <w:tcPr>
            <w:tcW w:w="1591" w:type="dxa"/>
          </w:tcPr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11/11/2018</w:t>
            </w:r>
          </w:p>
        </w:tc>
        <w:tc>
          <w:tcPr>
            <w:tcW w:w="1592" w:type="dxa"/>
          </w:tcPr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12h 15/11/2018</w:t>
            </w:r>
          </w:p>
        </w:tc>
        <w:tc>
          <w:tcPr>
            <w:tcW w:w="1643" w:type="dxa"/>
          </w:tcPr>
          <w:p w:rsidR="0074341D" w:rsidRPr="0074341D" w:rsidRDefault="0074341D" w:rsidP="0074341D">
            <w:pPr>
              <w:rPr>
                <w:lang w:val="en-US"/>
              </w:rPr>
            </w:pPr>
          </w:p>
        </w:tc>
      </w:tr>
      <w:tr w:rsidR="0074341D" w:rsidRPr="0074341D" w:rsidTr="00D2464B">
        <w:tc>
          <w:tcPr>
            <w:tcW w:w="708" w:type="dxa"/>
            <w:vAlign w:val="center"/>
          </w:tcPr>
          <w:p w:rsidR="0074341D" w:rsidRPr="0074341D" w:rsidRDefault="0074341D" w:rsidP="0074341D">
            <w:pPr>
              <w:rPr>
                <w:b/>
                <w:lang w:val="en-US"/>
              </w:rPr>
            </w:pPr>
            <w:r w:rsidRPr="0074341D">
              <w:rPr>
                <w:b/>
                <w:lang w:val="en-US"/>
              </w:rPr>
              <w:t>3</w:t>
            </w:r>
          </w:p>
        </w:tc>
        <w:tc>
          <w:tcPr>
            <w:tcW w:w="1385" w:type="dxa"/>
          </w:tcPr>
          <w:p w:rsidR="0074341D" w:rsidRPr="0074341D" w:rsidRDefault="0074341D" w:rsidP="0074341D">
            <w:pPr>
              <w:rPr>
                <w:lang w:val="en-US"/>
              </w:rPr>
            </w:pPr>
          </w:p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Nguyễn Khắc Sơn</w:t>
            </w:r>
          </w:p>
          <w:p w:rsidR="0074341D" w:rsidRPr="0074341D" w:rsidRDefault="0074341D" w:rsidP="0074341D">
            <w:pPr>
              <w:rPr>
                <w:lang w:val="en-US"/>
              </w:rPr>
            </w:pPr>
          </w:p>
        </w:tc>
        <w:tc>
          <w:tcPr>
            <w:tcW w:w="2814" w:type="dxa"/>
          </w:tcPr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-Hoàn thiện phần trước -Bố sung thêm phần -trang 212-215</w:t>
            </w:r>
          </w:p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-Bổ sung hình ảnh matlab</w:t>
            </w:r>
          </w:p>
        </w:tc>
        <w:tc>
          <w:tcPr>
            <w:tcW w:w="1591" w:type="dxa"/>
          </w:tcPr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11/11/2018</w:t>
            </w:r>
          </w:p>
        </w:tc>
        <w:tc>
          <w:tcPr>
            <w:tcW w:w="1592" w:type="dxa"/>
          </w:tcPr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12h 15/11/2018</w:t>
            </w:r>
          </w:p>
        </w:tc>
        <w:tc>
          <w:tcPr>
            <w:tcW w:w="1643" w:type="dxa"/>
          </w:tcPr>
          <w:p w:rsidR="0074341D" w:rsidRPr="0074341D" w:rsidRDefault="0074341D" w:rsidP="0074341D">
            <w:pPr>
              <w:rPr>
                <w:lang w:val="en-US"/>
              </w:rPr>
            </w:pPr>
          </w:p>
        </w:tc>
      </w:tr>
      <w:tr w:rsidR="0074341D" w:rsidRPr="0074341D" w:rsidTr="00D2464B">
        <w:tc>
          <w:tcPr>
            <w:tcW w:w="708" w:type="dxa"/>
            <w:vAlign w:val="center"/>
          </w:tcPr>
          <w:p w:rsidR="0074341D" w:rsidRPr="0074341D" w:rsidRDefault="0074341D" w:rsidP="0074341D">
            <w:pPr>
              <w:rPr>
                <w:b/>
                <w:lang w:val="en-US"/>
              </w:rPr>
            </w:pPr>
            <w:r w:rsidRPr="0074341D">
              <w:rPr>
                <w:b/>
                <w:lang w:val="en-US"/>
              </w:rPr>
              <w:lastRenderedPageBreak/>
              <w:t>4</w:t>
            </w:r>
          </w:p>
        </w:tc>
        <w:tc>
          <w:tcPr>
            <w:tcW w:w="1385" w:type="dxa"/>
          </w:tcPr>
          <w:p w:rsidR="0074341D" w:rsidRPr="0074341D" w:rsidRDefault="0074341D" w:rsidP="0074341D">
            <w:pPr>
              <w:rPr>
                <w:lang w:val="en-US"/>
              </w:rPr>
            </w:pPr>
          </w:p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Nguyễn Xuân Lưu</w:t>
            </w:r>
          </w:p>
          <w:p w:rsidR="0074341D" w:rsidRPr="0074341D" w:rsidRDefault="0074341D" w:rsidP="0074341D">
            <w:pPr>
              <w:rPr>
                <w:lang w:val="en-US"/>
              </w:rPr>
            </w:pPr>
          </w:p>
        </w:tc>
        <w:tc>
          <w:tcPr>
            <w:tcW w:w="2814" w:type="dxa"/>
          </w:tcPr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-Hoàn thiện phần trước</w:t>
            </w:r>
          </w:p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-Bố sung thêm phần 4.2.1</w:t>
            </w:r>
          </w:p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-Bổ sung hình ảnh matlab</w:t>
            </w:r>
          </w:p>
        </w:tc>
        <w:tc>
          <w:tcPr>
            <w:tcW w:w="1591" w:type="dxa"/>
          </w:tcPr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11/11/2018</w:t>
            </w:r>
          </w:p>
        </w:tc>
        <w:tc>
          <w:tcPr>
            <w:tcW w:w="1592" w:type="dxa"/>
          </w:tcPr>
          <w:p w:rsidR="0074341D" w:rsidRPr="0074341D" w:rsidRDefault="0074341D" w:rsidP="0074341D">
            <w:pPr>
              <w:rPr>
                <w:lang w:val="en-US"/>
              </w:rPr>
            </w:pPr>
            <w:r w:rsidRPr="0074341D">
              <w:rPr>
                <w:lang w:val="en-US"/>
              </w:rPr>
              <w:t>12h 15/11/2018</w:t>
            </w:r>
          </w:p>
        </w:tc>
        <w:tc>
          <w:tcPr>
            <w:tcW w:w="1643" w:type="dxa"/>
          </w:tcPr>
          <w:p w:rsidR="0074341D" w:rsidRPr="0074341D" w:rsidRDefault="0074341D" w:rsidP="0074341D">
            <w:pPr>
              <w:rPr>
                <w:lang w:val="en-US"/>
              </w:rPr>
            </w:pPr>
          </w:p>
        </w:tc>
      </w:tr>
    </w:tbl>
    <w:p w:rsidR="0074341D" w:rsidRPr="0074341D" w:rsidRDefault="0074341D" w:rsidP="0074341D">
      <w:pPr>
        <w:rPr>
          <w:lang w:val="en-US"/>
        </w:rPr>
      </w:pPr>
    </w:p>
    <w:p w:rsidR="0066057D" w:rsidRDefault="0066057D" w:rsidP="0066057D">
      <w:pPr>
        <w:pStyle w:val="Caption"/>
        <w:keepNext/>
        <w:jc w:val="center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Phân Công Nhóm 2</w:t>
      </w:r>
    </w:p>
    <w:p w:rsidR="00E300DB" w:rsidRDefault="0066057D" w:rsidP="0066057D">
      <w:pPr>
        <w:rPr>
          <w:lang w:val="en-US"/>
        </w:rPr>
      </w:pPr>
      <w:r>
        <w:rPr>
          <w:lang w:val="en-US"/>
        </w:rPr>
        <w:t>*</w:t>
      </w:r>
      <w:r w:rsidR="00391631">
        <w:rPr>
          <w:lang w:val="en-US"/>
        </w:rPr>
        <w:t>Tài liệu : Xử lý số tín hiệu (Tập 1) – PGS.TS. Nguyễn Quốc Trung</w:t>
      </w:r>
    </w:p>
    <w:p w:rsidR="0074341D" w:rsidRDefault="0074341D" w:rsidP="0066057D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604"/>
        <w:tblW w:w="7378" w:type="dxa"/>
        <w:tblLook w:val="04A0" w:firstRow="1" w:lastRow="0" w:firstColumn="1" w:lastColumn="0" w:noHBand="0" w:noVBand="1"/>
      </w:tblPr>
      <w:tblGrid>
        <w:gridCol w:w="708"/>
        <w:gridCol w:w="2569"/>
        <w:gridCol w:w="992"/>
        <w:gridCol w:w="846"/>
        <w:gridCol w:w="896"/>
        <w:gridCol w:w="1367"/>
      </w:tblGrid>
      <w:tr w:rsidR="0074341D" w:rsidTr="00D2464B">
        <w:trPr>
          <w:trHeight w:val="204"/>
        </w:trPr>
        <w:tc>
          <w:tcPr>
            <w:tcW w:w="708" w:type="dxa"/>
            <w:vMerge w:val="restart"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2569" w:type="dxa"/>
            <w:vMerge w:val="restart"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Người thực hiện</w:t>
            </w:r>
          </w:p>
        </w:tc>
        <w:tc>
          <w:tcPr>
            <w:tcW w:w="2734" w:type="dxa"/>
            <w:gridSpan w:val="3"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Mức độ hoàn thành</w:t>
            </w:r>
          </w:p>
        </w:tc>
        <w:tc>
          <w:tcPr>
            <w:tcW w:w="1367" w:type="dxa"/>
            <w:vMerge w:val="restart"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Góp ý</w:t>
            </w:r>
          </w:p>
        </w:tc>
      </w:tr>
      <w:tr w:rsidR="0074341D" w:rsidTr="00D2464B">
        <w:trPr>
          <w:trHeight w:val="204"/>
        </w:trPr>
        <w:tc>
          <w:tcPr>
            <w:tcW w:w="708" w:type="dxa"/>
            <w:vMerge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2569" w:type="dxa"/>
            <w:vMerge/>
          </w:tcPr>
          <w:p w:rsidR="0074341D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992" w:type="dxa"/>
          </w:tcPr>
          <w:p w:rsidR="0074341D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Đúng hạn</w:t>
            </w:r>
          </w:p>
        </w:tc>
        <w:tc>
          <w:tcPr>
            <w:tcW w:w="846" w:type="dxa"/>
          </w:tcPr>
          <w:p w:rsidR="0074341D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Đầy đủ</w:t>
            </w:r>
          </w:p>
        </w:tc>
        <w:tc>
          <w:tcPr>
            <w:tcW w:w="896" w:type="dxa"/>
          </w:tcPr>
          <w:p w:rsidR="0074341D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Tốt</w:t>
            </w:r>
          </w:p>
        </w:tc>
        <w:tc>
          <w:tcPr>
            <w:tcW w:w="1367" w:type="dxa"/>
            <w:vMerge/>
          </w:tcPr>
          <w:p w:rsidR="0074341D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</w:p>
        </w:tc>
      </w:tr>
      <w:tr w:rsidR="0074341D" w:rsidTr="00D2464B">
        <w:tc>
          <w:tcPr>
            <w:tcW w:w="708" w:type="dxa"/>
            <w:vAlign w:val="center"/>
          </w:tcPr>
          <w:p w:rsidR="0074341D" w:rsidRPr="009654A5" w:rsidRDefault="0074341D" w:rsidP="00D2464B">
            <w:pPr>
              <w:tabs>
                <w:tab w:val="left" w:pos="142"/>
                <w:tab w:val="left" w:pos="284"/>
              </w:tabs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2569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Cao Anh Đức</w:t>
            </w:r>
          </w:p>
        </w:tc>
        <w:tc>
          <w:tcPr>
            <w:tcW w:w="992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4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9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1367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Mọi người chú ý làm font, chữ, chính tà</w:t>
            </w:r>
          </w:p>
        </w:tc>
      </w:tr>
      <w:tr w:rsidR="0074341D" w:rsidTr="00D2464B">
        <w:tc>
          <w:tcPr>
            <w:tcW w:w="708" w:type="dxa"/>
            <w:vAlign w:val="center"/>
          </w:tcPr>
          <w:p w:rsidR="0074341D" w:rsidRPr="009654A5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2569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Mai Thị Huyền Trang</w:t>
            </w: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992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4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89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1367" w:type="dxa"/>
            <w:vMerge w:val="restart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</w:tr>
      <w:tr w:rsidR="0074341D" w:rsidTr="00D2464B">
        <w:tc>
          <w:tcPr>
            <w:tcW w:w="708" w:type="dxa"/>
            <w:vAlign w:val="center"/>
          </w:tcPr>
          <w:p w:rsidR="0074341D" w:rsidRPr="009654A5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2569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Xuân Lưu</w:t>
            </w:r>
          </w:p>
        </w:tc>
        <w:tc>
          <w:tcPr>
            <w:tcW w:w="992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4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9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1367" w:type="dxa"/>
            <w:vMerge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</w:tr>
      <w:tr w:rsidR="0074341D" w:rsidTr="00D2464B">
        <w:tc>
          <w:tcPr>
            <w:tcW w:w="708" w:type="dxa"/>
            <w:vAlign w:val="center"/>
          </w:tcPr>
          <w:p w:rsidR="0074341D" w:rsidRPr="009654A5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4</w:t>
            </w:r>
          </w:p>
        </w:tc>
        <w:tc>
          <w:tcPr>
            <w:tcW w:w="2569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Khắc Sơn</w:t>
            </w:r>
          </w:p>
        </w:tc>
        <w:tc>
          <w:tcPr>
            <w:tcW w:w="992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4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89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1367" w:type="dxa"/>
            <w:vMerge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</w:tr>
    </w:tbl>
    <w:p w:rsidR="0074341D" w:rsidRDefault="0074341D" w:rsidP="0066057D">
      <w:pPr>
        <w:rPr>
          <w:lang w:val="en-US"/>
        </w:rPr>
      </w:pPr>
    </w:p>
    <w:p w:rsidR="0074341D" w:rsidRDefault="0074341D" w:rsidP="0066057D">
      <w:pPr>
        <w:rPr>
          <w:lang w:val="en-US"/>
        </w:rPr>
      </w:pPr>
    </w:p>
    <w:p w:rsidR="0074341D" w:rsidRPr="0066057D" w:rsidRDefault="0074341D" w:rsidP="0066057D">
      <w:pPr>
        <w:rPr>
          <w:lang w:val="en-US"/>
        </w:rPr>
      </w:pPr>
    </w:p>
    <w:p w:rsidR="0074341D" w:rsidRDefault="0074341D" w:rsidP="0066057D">
      <w:pPr>
        <w:pStyle w:val="Caption"/>
        <w:keepNext/>
        <w:jc w:val="center"/>
      </w:pPr>
    </w:p>
    <w:p w:rsidR="0074341D" w:rsidRDefault="0074341D" w:rsidP="0066057D">
      <w:pPr>
        <w:pStyle w:val="Caption"/>
        <w:keepNext/>
        <w:jc w:val="center"/>
      </w:pPr>
    </w:p>
    <w:p w:rsidR="0074341D" w:rsidRDefault="0074341D" w:rsidP="0066057D">
      <w:pPr>
        <w:pStyle w:val="Caption"/>
        <w:keepNext/>
        <w:jc w:val="center"/>
      </w:pPr>
    </w:p>
    <w:p w:rsidR="0074341D" w:rsidRDefault="0074341D" w:rsidP="0066057D">
      <w:pPr>
        <w:pStyle w:val="Caption"/>
        <w:keepNext/>
        <w:jc w:val="center"/>
      </w:pPr>
    </w:p>
    <w:p w:rsidR="0074341D" w:rsidRDefault="0074341D" w:rsidP="0066057D">
      <w:pPr>
        <w:pStyle w:val="Caption"/>
        <w:keepNext/>
        <w:jc w:val="center"/>
      </w:pPr>
    </w:p>
    <w:p w:rsidR="0074341D" w:rsidRDefault="0074341D" w:rsidP="0066057D">
      <w:pPr>
        <w:pStyle w:val="Caption"/>
        <w:keepNext/>
        <w:jc w:val="center"/>
      </w:pPr>
    </w:p>
    <w:p w:rsidR="0074341D" w:rsidRDefault="0074341D" w:rsidP="0066057D">
      <w:pPr>
        <w:pStyle w:val="Caption"/>
        <w:keepNext/>
        <w:jc w:val="center"/>
      </w:pPr>
    </w:p>
    <w:p w:rsidR="0074341D" w:rsidRDefault="0074341D" w:rsidP="0066057D">
      <w:pPr>
        <w:pStyle w:val="Caption"/>
        <w:keepNext/>
        <w:jc w:val="center"/>
      </w:pPr>
    </w:p>
    <w:p w:rsidR="0074341D" w:rsidRDefault="0074341D" w:rsidP="0066057D">
      <w:pPr>
        <w:pStyle w:val="Caption"/>
        <w:keepNext/>
        <w:jc w:val="center"/>
      </w:pPr>
    </w:p>
    <w:p w:rsidR="0074341D" w:rsidRDefault="0074341D" w:rsidP="0066057D">
      <w:pPr>
        <w:pStyle w:val="Caption"/>
        <w:keepNext/>
        <w:jc w:val="center"/>
      </w:pPr>
    </w:p>
    <w:p w:rsidR="0074341D" w:rsidRDefault="0074341D" w:rsidP="0066057D">
      <w:pPr>
        <w:pStyle w:val="Caption"/>
        <w:keepNext/>
        <w:jc w:val="center"/>
      </w:pPr>
    </w:p>
    <w:p w:rsidR="0074341D" w:rsidRDefault="0074341D" w:rsidP="0066057D">
      <w:pPr>
        <w:pStyle w:val="Caption"/>
        <w:keepNext/>
        <w:jc w:val="center"/>
      </w:pPr>
    </w:p>
    <w:p w:rsidR="0066057D" w:rsidRDefault="0066057D" w:rsidP="0066057D">
      <w:pPr>
        <w:pStyle w:val="Caption"/>
        <w:keepNext/>
        <w:jc w:val="center"/>
        <w:rPr>
          <w:lang w:val="en-US"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Tiến Độ Nhóm 2</w:t>
      </w:r>
    </w:p>
    <w:p w:rsidR="0074341D" w:rsidRDefault="0074341D" w:rsidP="0074341D">
      <w:pPr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</w:rPr>
        <w:t>Nhận xét:</w:t>
      </w:r>
    </w:p>
    <w:p w:rsidR="0074341D" w:rsidRDefault="0074341D" w:rsidP="0074341D">
      <w:pPr>
        <w:pStyle w:val="ListParagraph"/>
        <w:numPr>
          <w:ilvl w:val="0"/>
          <w:numId w:val="5"/>
        </w:numPr>
        <w:spacing w:before="0" w:after="200" w:line="48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Lưu: Hoàn thành tốt và đầy đủ phần việc được giao.</w:t>
      </w:r>
    </w:p>
    <w:p w:rsidR="0074341D" w:rsidRDefault="0074341D" w:rsidP="0074341D">
      <w:pPr>
        <w:pStyle w:val="ListParagraph"/>
        <w:numPr>
          <w:ilvl w:val="0"/>
          <w:numId w:val="5"/>
        </w:numPr>
        <w:spacing w:before="0" w:after="200" w:line="48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Sơn: Đã hoàn thành đủ tài liệu. Tuy nhiên chưa có phần hình vẽ bằng matlab</w:t>
      </w:r>
    </w:p>
    <w:p w:rsidR="0074341D" w:rsidRDefault="0074341D" w:rsidP="0074341D">
      <w:pPr>
        <w:pStyle w:val="ListParagraph"/>
        <w:numPr>
          <w:ilvl w:val="0"/>
          <w:numId w:val="5"/>
        </w:numPr>
        <w:spacing w:before="0" w:after="200" w:line="48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Trang: Đã hoàn thành tài liệu trước. Tuy nhiên thiếu phần tài liệu bổ sung + hình ảnh vẽ bằng matlab.</w:t>
      </w:r>
    </w:p>
    <w:p w:rsidR="0074341D" w:rsidRPr="00CC6778" w:rsidRDefault="0074341D" w:rsidP="0074341D">
      <w:pPr>
        <w:pStyle w:val="ListParagraph"/>
        <w:numPr>
          <w:ilvl w:val="0"/>
          <w:numId w:val="5"/>
        </w:numPr>
        <w:spacing w:before="0" w:after="200" w:line="48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Đức: Hoàn thành đầy đủ công việc được giao.</w:t>
      </w:r>
    </w:p>
    <w:p w:rsidR="0074341D" w:rsidRPr="0074341D" w:rsidRDefault="0074341D" w:rsidP="0074341D">
      <w:pPr>
        <w:rPr>
          <w:lang w:val="en-US"/>
        </w:rPr>
      </w:pPr>
    </w:p>
    <w:p w:rsidR="00E300DB" w:rsidRDefault="00E300DB" w:rsidP="005B7EDF">
      <w:pPr>
        <w:rPr>
          <w:lang w:val="en-US"/>
        </w:rPr>
      </w:pPr>
    </w:p>
    <w:p w:rsidR="0066057D" w:rsidRDefault="0066057D" w:rsidP="0066057D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Nhóm 3</w:t>
      </w:r>
    </w:p>
    <w:p w:rsidR="0066057D" w:rsidRDefault="0066057D" w:rsidP="0066057D">
      <w:pPr>
        <w:pStyle w:val="Caption"/>
        <w:keepNext/>
        <w:jc w:val="center"/>
        <w:rPr>
          <w:lang w:val="en-US"/>
        </w:rPr>
      </w:pPr>
      <w:r>
        <w:rPr>
          <w:lang w:val="en-US"/>
        </w:rPr>
        <w:t xml:space="preserve"> Phân Công</w:t>
      </w:r>
      <w:r w:rsidR="00397ECB">
        <w:rPr>
          <w:lang w:val="en-US"/>
        </w:rPr>
        <w:t xml:space="preserve"> và Tiến Độ</w:t>
      </w:r>
      <w:r>
        <w:rPr>
          <w:lang w:val="en-US"/>
        </w:rPr>
        <w:t xml:space="preserve"> Nhóm 3</w:t>
      </w:r>
    </w:p>
    <w:tbl>
      <w:tblPr>
        <w:tblStyle w:val="TableGrid"/>
        <w:tblpPr w:leftFromText="180" w:rightFromText="180" w:vertAnchor="page" w:horzAnchor="margin" w:tblpY="3913"/>
        <w:tblW w:w="9733" w:type="dxa"/>
        <w:tblLook w:val="04A0" w:firstRow="1" w:lastRow="0" w:firstColumn="1" w:lastColumn="0" w:noHBand="0" w:noVBand="1"/>
      </w:tblPr>
      <w:tblGrid>
        <w:gridCol w:w="708"/>
        <w:gridCol w:w="1624"/>
        <w:gridCol w:w="2575"/>
        <w:gridCol w:w="1591"/>
        <w:gridCol w:w="1592"/>
        <w:gridCol w:w="1643"/>
      </w:tblGrid>
      <w:tr w:rsidR="0074341D" w:rsidTr="00D2464B">
        <w:trPr>
          <w:trHeight w:val="204"/>
        </w:trPr>
        <w:tc>
          <w:tcPr>
            <w:tcW w:w="708" w:type="dxa"/>
            <w:vMerge w:val="restart"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1624" w:type="dxa"/>
            <w:vMerge w:val="restart"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Họ và tên</w:t>
            </w:r>
          </w:p>
        </w:tc>
        <w:tc>
          <w:tcPr>
            <w:tcW w:w="2575" w:type="dxa"/>
            <w:vMerge w:val="restart"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Nhiệm vụ được giao</w:t>
            </w:r>
          </w:p>
        </w:tc>
        <w:tc>
          <w:tcPr>
            <w:tcW w:w="3183" w:type="dxa"/>
            <w:gridSpan w:val="2"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Thời gian </w:t>
            </w:r>
          </w:p>
        </w:tc>
        <w:tc>
          <w:tcPr>
            <w:tcW w:w="1643" w:type="dxa"/>
            <w:vMerge w:val="restart"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Ghi chú</w:t>
            </w:r>
          </w:p>
        </w:tc>
      </w:tr>
      <w:tr w:rsidR="0074341D" w:rsidTr="00D2464B">
        <w:trPr>
          <w:trHeight w:val="204"/>
        </w:trPr>
        <w:tc>
          <w:tcPr>
            <w:tcW w:w="708" w:type="dxa"/>
            <w:vMerge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624" w:type="dxa"/>
            <w:vMerge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2575" w:type="dxa"/>
            <w:vMerge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591" w:type="dxa"/>
          </w:tcPr>
          <w:p w:rsidR="0074341D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Bắt đầu</w:t>
            </w:r>
          </w:p>
        </w:tc>
        <w:tc>
          <w:tcPr>
            <w:tcW w:w="1592" w:type="dxa"/>
          </w:tcPr>
          <w:p w:rsidR="0074341D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Kết thúc</w:t>
            </w:r>
          </w:p>
        </w:tc>
        <w:tc>
          <w:tcPr>
            <w:tcW w:w="1643" w:type="dxa"/>
            <w:vMerge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</w:p>
        </w:tc>
      </w:tr>
      <w:tr w:rsidR="0074341D" w:rsidTr="00D2464B">
        <w:tc>
          <w:tcPr>
            <w:tcW w:w="708" w:type="dxa"/>
            <w:vAlign w:val="center"/>
          </w:tcPr>
          <w:p w:rsidR="0074341D" w:rsidRPr="009654A5" w:rsidRDefault="0074341D" w:rsidP="00D2464B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1624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Trần Bá Bằng</w:t>
            </w: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2575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Soạn tài liệu các bộ lọc số lý tưởng</w:t>
            </w:r>
          </w:p>
        </w:tc>
        <w:tc>
          <w:tcPr>
            <w:tcW w:w="1591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11/11/2018</w:t>
            </w:r>
          </w:p>
        </w:tc>
        <w:tc>
          <w:tcPr>
            <w:tcW w:w="1592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15/11/2018</w:t>
            </w:r>
          </w:p>
        </w:tc>
        <w:tc>
          <w:tcPr>
            <w:tcW w:w="1643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Hoàn thiện đồ thị, ví dụ, công thức</w:t>
            </w:r>
          </w:p>
        </w:tc>
      </w:tr>
      <w:tr w:rsidR="0074341D" w:rsidTr="00D2464B">
        <w:tc>
          <w:tcPr>
            <w:tcW w:w="708" w:type="dxa"/>
            <w:vAlign w:val="center"/>
          </w:tcPr>
          <w:p w:rsidR="0074341D" w:rsidRPr="009654A5" w:rsidRDefault="0074341D" w:rsidP="00D2464B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1624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Vi Quang Hiệp</w:t>
            </w: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2575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Soạn tài liệu phương pháp cửa sổ và lấy mẫu tần số</w:t>
            </w:r>
          </w:p>
        </w:tc>
        <w:tc>
          <w:tcPr>
            <w:tcW w:w="1591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11/11/2018</w:t>
            </w:r>
          </w:p>
        </w:tc>
        <w:tc>
          <w:tcPr>
            <w:tcW w:w="1592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15/11/2018</w:t>
            </w:r>
          </w:p>
        </w:tc>
        <w:tc>
          <w:tcPr>
            <w:tcW w:w="1643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Hoàn thiện đồ thị, ví dụ,</w:t>
            </w: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công thức</w:t>
            </w:r>
          </w:p>
        </w:tc>
      </w:tr>
      <w:tr w:rsidR="0074341D" w:rsidTr="00D2464B">
        <w:tc>
          <w:tcPr>
            <w:tcW w:w="708" w:type="dxa"/>
            <w:vAlign w:val="center"/>
          </w:tcPr>
          <w:p w:rsidR="0074341D" w:rsidRPr="009654A5" w:rsidRDefault="0074341D" w:rsidP="00D2464B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1624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Xuân Tùng</w:t>
            </w: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2575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Soạn tài liệu bộ lọc FIR </w:t>
            </w:r>
          </w:p>
        </w:tc>
        <w:tc>
          <w:tcPr>
            <w:tcW w:w="1591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11/11/2018</w:t>
            </w:r>
          </w:p>
        </w:tc>
        <w:tc>
          <w:tcPr>
            <w:tcW w:w="1592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15/11/2018</w:t>
            </w:r>
          </w:p>
        </w:tc>
        <w:tc>
          <w:tcPr>
            <w:tcW w:w="1643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Hoàn thiện đồ thị, ví dụ,</w:t>
            </w: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công thức</w:t>
            </w:r>
          </w:p>
        </w:tc>
      </w:tr>
      <w:tr w:rsidR="0074341D" w:rsidTr="00D2464B">
        <w:tc>
          <w:tcPr>
            <w:tcW w:w="708" w:type="dxa"/>
            <w:vAlign w:val="center"/>
          </w:tcPr>
          <w:p w:rsidR="0074341D" w:rsidRPr="009654A5" w:rsidRDefault="0074341D" w:rsidP="00D2464B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lastRenderedPageBreak/>
              <w:t>4</w:t>
            </w:r>
          </w:p>
        </w:tc>
        <w:tc>
          <w:tcPr>
            <w:tcW w:w="1624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2575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1591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1592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1643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</w:tr>
      <w:tr w:rsidR="0074341D" w:rsidTr="00D2464B">
        <w:tc>
          <w:tcPr>
            <w:tcW w:w="708" w:type="dxa"/>
            <w:vAlign w:val="center"/>
          </w:tcPr>
          <w:p w:rsidR="0074341D" w:rsidRPr="009654A5" w:rsidRDefault="0074341D" w:rsidP="00D2464B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5</w:t>
            </w:r>
          </w:p>
        </w:tc>
        <w:tc>
          <w:tcPr>
            <w:tcW w:w="1624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2575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1591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1592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1643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</w:tr>
    </w:tbl>
    <w:p w:rsidR="0074341D" w:rsidRDefault="0074341D" w:rsidP="0074341D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1604"/>
        <w:tblW w:w="9596" w:type="dxa"/>
        <w:tblLook w:val="04A0" w:firstRow="1" w:lastRow="0" w:firstColumn="1" w:lastColumn="0" w:noHBand="0" w:noVBand="1"/>
      </w:tblPr>
      <w:tblGrid>
        <w:gridCol w:w="708"/>
        <w:gridCol w:w="2661"/>
        <w:gridCol w:w="2126"/>
        <w:gridCol w:w="992"/>
        <w:gridCol w:w="846"/>
        <w:gridCol w:w="896"/>
        <w:gridCol w:w="1367"/>
      </w:tblGrid>
      <w:tr w:rsidR="0074341D" w:rsidTr="00D2464B">
        <w:trPr>
          <w:trHeight w:val="204"/>
        </w:trPr>
        <w:tc>
          <w:tcPr>
            <w:tcW w:w="708" w:type="dxa"/>
            <w:vMerge w:val="restart"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2661" w:type="dxa"/>
            <w:vMerge w:val="restart"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Nội dung công việc</w:t>
            </w:r>
          </w:p>
        </w:tc>
        <w:tc>
          <w:tcPr>
            <w:tcW w:w="2126" w:type="dxa"/>
            <w:vMerge w:val="restart"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Người thực hiện</w:t>
            </w:r>
          </w:p>
        </w:tc>
        <w:tc>
          <w:tcPr>
            <w:tcW w:w="2734" w:type="dxa"/>
            <w:gridSpan w:val="3"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Mức độ hoàn thành</w:t>
            </w:r>
          </w:p>
        </w:tc>
        <w:tc>
          <w:tcPr>
            <w:tcW w:w="1367" w:type="dxa"/>
            <w:vMerge w:val="restart"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Góp ý</w:t>
            </w:r>
          </w:p>
        </w:tc>
      </w:tr>
      <w:tr w:rsidR="0074341D" w:rsidTr="00D2464B">
        <w:trPr>
          <w:trHeight w:val="204"/>
        </w:trPr>
        <w:tc>
          <w:tcPr>
            <w:tcW w:w="708" w:type="dxa"/>
            <w:vMerge/>
          </w:tcPr>
          <w:p w:rsidR="0074341D" w:rsidRPr="007713A9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2661" w:type="dxa"/>
            <w:vMerge/>
          </w:tcPr>
          <w:p w:rsidR="0074341D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2126" w:type="dxa"/>
            <w:vMerge/>
          </w:tcPr>
          <w:p w:rsidR="0074341D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992" w:type="dxa"/>
          </w:tcPr>
          <w:p w:rsidR="0074341D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Đúng hạn</w:t>
            </w:r>
          </w:p>
        </w:tc>
        <w:tc>
          <w:tcPr>
            <w:tcW w:w="846" w:type="dxa"/>
          </w:tcPr>
          <w:p w:rsidR="0074341D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Đầy đủ</w:t>
            </w:r>
          </w:p>
        </w:tc>
        <w:tc>
          <w:tcPr>
            <w:tcW w:w="896" w:type="dxa"/>
          </w:tcPr>
          <w:p w:rsidR="0074341D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Tốt</w:t>
            </w:r>
          </w:p>
        </w:tc>
        <w:tc>
          <w:tcPr>
            <w:tcW w:w="1367" w:type="dxa"/>
            <w:vMerge/>
          </w:tcPr>
          <w:p w:rsidR="0074341D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</w:p>
        </w:tc>
      </w:tr>
      <w:tr w:rsidR="0074341D" w:rsidTr="00D2464B">
        <w:tc>
          <w:tcPr>
            <w:tcW w:w="708" w:type="dxa"/>
            <w:vAlign w:val="center"/>
          </w:tcPr>
          <w:p w:rsidR="0074341D" w:rsidRPr="009654A5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2661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Soạn tài liệu bộ lọc FIR</w:t>
            </w: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212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Xuân Tùng</w:t>
            </w: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992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</w:p>
        </w:tc>
        <w:tc>
          <w:tcPr>
            <w:tcW w:w="84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89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1367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Thiếu mục, đồ thị matlab </w:t>
            </w:r>
          </w:p>
        </w:tc>
      </w:tr>
      <w:tr w:rsidR="0074341D" w:rsidTr="00D2464B">
        <w:tc>
          <w:tcPr>
            <w:tcW w:w="708" w:type="dxa"/>
            <w:vAlign w:val="center"/>
          </w:tcPr>
          <w:p w:rsidR="0074341D" w:rsidRPr="009654A5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2661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Soạn tài liệu các bộ lọc số lý tưởng</w:t>
            </w: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212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Trần Bá Bằng</w:t>
            </w: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992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</w:p>
        </w:tc>
        <w:tc>
          <w:tcPr>
            <w:tcW w:w="84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89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1367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Thiếu mục, đồ thị matlab</w:t>
            </w:r>
          </w:p>
        </w:tc>
      </w:tr>
      <w:tr w:rsidR="0074341D" w:rsidTr="00D2464B">
        <w:tc>
          <w:tcPr>
            <w:tcW w:w="708" w:type="dxa"/>
            <w:vAlign w:val="center"/>
          </w:tcPr>
          <w:p w:rsidR="0074341D" w:rsidRPr="009654A5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2661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Soạn tài liệu phương pháp lấy mẫu tần số và phương pháp cửa sổ</w:t>
            </w: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212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Vi Quang Hiệp</w:t>
            </w: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992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</w:p>
        </w:tc>
        <w:tc>
          <w:tcPr>
            <w:tcW w:w="84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89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1367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Thiếu đồ thị matlab </w:t>
            </w:r>
          </w:p>
        </w:tc>
      </w:tr>
      <w:tr w:rsidR="0074341D" w:rsidTr="00D2464B">
        <w:tc>
          <w:tcPr>
            <w:tcW w:w="708" w:type="dxa"/>
            <w:vAlign w:val="center"/>
          </w:tcPr>
          <w:p w:rsidR="0074341D" w:rsidRPr="009654A5" w:rsidRDefault="0074341D" w:rsidP="00D2464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4</w:t>
            </w:r>
          </w:p>
        </w:tc>
        <w:tc>
          <w:tcPr>
            <w:tcW w:w="2661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212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992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84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896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  <w:tc>
          <w:tcPr>
            <w:tcW w:w="1367" w:type="dxa"/>
          </w:tcPr>
          <w:p w:rsidR="0074341D" w:rsidRDefault="0074341D" w:rsidP="00D2464B">
            <w:pPr>
              <w:rPr>
                <w:rFonts w:cs="Times New Roman"/>
                <w:szCs w:val="26"/>
              </w:rPr>
            </w:pPr>
          </w:p>
        </w:tc>
      </w:tr>
    </w:tbl>
    <w:p w:rsidR="0074341D" w:rsidRPr="0074341D" w:rsidRDefault="0074341D" w:rsidP="0074341D">
      <w:pPr>
        <w:rPr>
          <w:lang w:val="en-US"/>
        </w:rPr>
      </w:pPr>
    </w:p>
    <w:p w:rsidR="0066057D" w:rsidRDefault="0066057D" w:rsidP="0066057D">
      <w:pPr>
        <w:rPr>
          <w:lang w:val="en-US"/>
        </w:rPr>
      </w:pPr>
    </w:p>
    <w:p w:rsidR="002E4936" w:rsidRPr="0066057D" w:rsidRDefault="002E4936" w:rsidP="0066057D">
      <w:pPr>
        <w:rPr>
          <w:lang w:val="en-US"/>
        </w:rPr>
      </w:pPr>
    </w:p>
    <w:sectPr w:rsidR="002E4936" w:rsidRPr="0066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3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555657"/>
    <w:multiLevelType w:val="hybridMultilevel"/>
    <w:tmpl w:val="62F0F696"/>
    <w:lvl w:ilvl="0" w:tplc="8DC08D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1C1EA8"/>
    <w:multiLevelType w:val="multilevel"/>
    <w:tmpl w:val="A1E8DFDA"/>
    <w:lvl w:ilvl="0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3" w15:restartNumberingAfterBreak="0">
    <w:nsid w:val="783151BE"/>
    <w:multiLevelType w:val="hybridMultilevel"/>
    <w:tmpl w:val="20D2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31ECA"/>
    <w:multiLevelType w:val="hybridMultilevel"/>
    <w:tmpl w:val="C73A9890"/>
    <w:lvl w:ilvl="0" w:tplc="0F929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3C"/>
    <w:rsid w:val="00006893"/>
    <w:rsid w:val="00131317"/>
    <w:rsid w:val="001A2780"/>
    <w:rsid w:val="002E4936"/>
    <w:rsid w:val="002F03EA"/>
    <w:rsid w:val="00391631"/>
    <w:rsid w:val="00397ECB"/>
    <w:rsid w:val="005B7EDF"/>
    <w:rsid w:val="005C63AC"/>
    <w:rsid w:val="0066057D"/>
    <w:rsid w:val="006A37E2"/>
    <w:rsid w:val="0074341D"/>
    <w:rsid w:val="007E2153"/>
    <w:rsid w:val="00933466"/>
    <w:rsid w:val="00AD5724"/>
    <w:rsid w:val="00AE14EF"/>
    <w:rsid w:val="00B27BC4"/>
    <w:rsid w:val="00CB3615"/>
    <w:rsid w:val="00D6553C"/>
    <w:rsid w:val="00E300DB"/>
    <w:rsid w:val="00EE1CDB"/>
    <w:rsid w:val="00F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4759"/>
  <w15:chartTrackingRefBased/>
  <w15:docId w15:val="{05D0794F-9C3F-4F73-B005-8540AB08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7E2"/>
    <w:pPr>
      <w:spacing w:before="120" w:after="280" w:line="360" w:lineRule="auto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B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7BC4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34D"/>
    <w:pPr>
      <w:keepNext/>
      <w:keepLines/>
      <w:numPr>
        <w:ilvl w:val="1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BC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37E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6A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034D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7BC4"/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ListParagraph">
    <w:name w:val="List Paragraph"/>
    <w:basedOn w:val="Normal"/>
    <w:uiPriority w:val="34"/>
    <w:qFormat/>
    <w:rsid w:val="00B27B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7EDF"/>
    <w:pPr>
      <w:spacing w:before="0" w:after="200" w:line="240" w:lineRule="auto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u\Documents\Custom%20Office%20Templates\VCS%20B&#225;o%20c&#225;o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FC399-2854-460A-BE34-DF218E22A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VCS Báo cáo 2.dotx</Template>
  <TotalTime>0</TotalTime>
  <Pages>9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</dc:creator>
  <cp:keywords/>
  <dc:description/>
  <cp:lastModifiedBy>Nguyen Xuan Luu 20152346</cp:lastModifiedBy>
  <cp:revision>2</cp:revision>
  <dcterms:created xsi:type="dcterms:W3CDTF">2018-11-16T03:55:00Z</dcterms:created>
  <dcterms:modified xsi:type="dcterms:W3CDTF">2018-11-16T03:55:00Z</dcterms:modified>
</cp:coreProperties>
</file>